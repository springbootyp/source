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购物车解决方案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：说出品优购购物车的实现思路</w:t>
      </w:r>
    </w:p>
    <w:p>
      <w:pPr>
        <w:spacing w:line="276" w:lineRule="auto"/>
        <w:rPr>
          <w:rFonts w:hint="eastAsia"/>
          <w:lang w:val="en-US"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Cookie存储购物车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购物车前端代码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Redis存储购物车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1.购物车需求分析与解决方案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用户在商品详细页点击加入购物车，提交商品SKU编号和购买数量，添加到购物车。购物车展示页面如下：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32450" cy="38588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1.2实现思路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购物车数据的存储结构如下：</w:t>
      </w:r>
    </w:p>
    <w:p>
      <w:r>
        <w:drawing>
          <wp:inline distT="0" distB="0" distL="114300" distR="114300">
            <wp:extent cx="4295140" cy="1990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当用户在未登录的情况下，将此购物车存入</w:t>
      </w:r>
      <w:r>
        <w:rPr>
          <w:rFonts w:hint="eastAsia"/>
          <w:lang w:val="en-US" w:eastAsia="zh-CN"/>
        </w:rPr>
        <w:t>cookies , 在用户登陆的情况下，将购物车数据存入redis  。如果用户登陆时，cookies中存在购物车，需要将cookies的购物车合并到redis中存储.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1.3工程搭建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创建工程pinyougou-cart-interface  ，依赖pinyougou-pojo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创建工程pinyougou-cart-service（WAR），依赖pinyougou-cart-interface 和pinyougou-common工程 和spring、 dubbox  等相关依赖,  添加web.xml 与spring配置文件（参照其他service工程）  tomcat插件端口设置为9007  ，dubbo端口为20887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创建工程pinyougou-cart-web  ,依赖 pinyougou-cart-interface   springsecurity 、CAS 等。添加web.xml 与spring配置文件（参照其他web工程）tomcat插件端口设置为9107 ，拷贝UserDetailServiceImpl.java  ,  拷贝页面资源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29460" cy="2345055"/>
            <wp:effectExtent l="0" t="0" r="889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将资源文件夹中 Cookie工具类拷贝到pinyougou-common工程中。需要在pinyougou-common工程引入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-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api</w:t>
      </w:r>
      <w:r>
        <w:rPr>
          <w:rFonts w:hint="eastAsia"/>
          <w:lang w:val="en-US" w:eastAsia="zh-CN"/>
        </w:rPr>
        <w:t>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1.4购物车实体类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在pinyougou-pojo的com.pinyougou.pojogroup中创建购物车实体类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List&lt;TbOrderItem&gt;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//getter  and setter  ......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这个类是对每个商家的购物车进行的封装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2.Cookie存储购物车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使用cookie存储购物车数据。服务层负责逻辑，控制层负责读写cookie 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（1）服务层接口  </w:t>
      </w:r>
      <w:r>
        <w:rPr>
          <w:rFonts w:hint="eastAsia" w:eastAsia="宋体"/>
          <w:lang w:val="en-US" w:eastAsia="zh-CN"/>
        </w:rPr>
        <w:t>pinyougou-cart-interface</w:t>
      </w:r>
      <w:r>
        <w:rPr>
          <w:rFonts w:hint="eastAsia"/>
          <w:lang w:val="en-US" w:eastAsia="zh-CN"/>
        </w:rPr>
        <w:t>新建com.pinyougou.cart.service包，包下建立接口CartService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购物车服务接口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addGoodsToCartList(List&lt;Cart&gt;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实现思路: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//1.根据商品SKU ID查询SKU商品信息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//4.如果购物车列表中不存在该商家的购物车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新建购物车对象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将新建的购物车对象添加到购物车列表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查询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购物车明细列表中是否存在该商品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代码实现 pinyougou-cart-service 工程创建CartServiceImpl.java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购物车服务实现类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addGoodsToCartList(List&lt;Cart&gt;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//1.根据商品SKU ID查询SKU商品信息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"商品状态无效"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searchCartBySellerId(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//4.如果购物车列表中不存在该商家的购物车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//4.1 新建购物车对象 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createOrderItem(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  <w:u w:val="single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  <w:u w:val="single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//4.2将购物车对象添加到购物车列表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判断购物车明细列表中是否存在该商品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searchOrderItemByItemId(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=createOrderItem(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.setTotalFee(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.getNum()*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.getPrice().doubleValue()) 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//如果数量操作后小于等于0，则移除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.getOrderItemList().remove(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//如果移除后cart的明细数量为0，则将cart移除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.getOrderItemList().size()==0){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根据商家ID查询购物车对象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sellerId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 searchCartBySellerId(List&lt;Cart&gt;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根据商品明细ID查询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orderItemList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 searchOrderItemByItemId(List&lt;TbOrderItem&gt;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.getItemId().longValue()==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创建订单明细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 createOrderItem(TbItem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"数量非法"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.setPicPath(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.getImage());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.setPrice(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.setTotalFee(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.getPrice().doubleValue()*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2.4后端控制层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（1）从cookie中取出购物车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（2）向购物车添加商品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（3）将购物车存入cookie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pinyougou-cart-web工程新建CartController.java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"/cart"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HttpServletRequest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HttpServletResponse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"[]"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"/addGoodsToCartList"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,3600*24,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查看购物车：http://localhost:9105/cart/findCartList.do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http://localhost:9105/cart/addGoodsToCartList.do?itemId=1369280&amp;num=100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3.购物车前端代码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实现购物车页面的展示与相关操作</w:t>
      </w:r>
    </w:p>
    <w:p>
      <w:r>
        <w:drawing>
          <wp:inline distT="0" distB="0" distL="114300" distR="114300">
            <wp:extent cx="5263515" cy="2364740"/>
            <wp:effectExtent l="0" t="0" r="1333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可以实现购物车列表、数量的增减与移除以及合计数统计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3.2购物车列表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pinyougou-cart-web增加cartService.js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//购物车服务层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'cartService'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'cart/findCartList.do'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pinyougou-cart-web增加cartController.js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//购物车控制层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'cartController'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($scope,cartService){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cartService.findCartList().success(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$scope.cartList=response;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修改cart.html 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添加相关指令，指定控制器，调用初始化方法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"cartController"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"findCartList()"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循环显示购物车列表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"cart-item-list"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"cart-shop"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"shopname self"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{{cart.sellerName}}【商家ID:{{cart.sellerId}}】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"goods-list yui3-g"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"yui3-u-1-24"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"yui3-u-11-24"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"good-item"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"item-img"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"item-msg"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{{orderItem.title}}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{{orderItem.price.toFixed(2)}}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"increment mins"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autocomplete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"off"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"orderItem.num"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minnum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"increment plus"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{{orderItem.totalFee.toFixed(2)}}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移到我的关注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3.3购物车数量增减与移除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pinyougou-cart-web的 cartService.js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(itemId,num){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  <w:shd w:val="clear" w:color="FFFFFF" w:fill="D9D9D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'cart/addGoodsToCartList.do?itemId='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+itemId+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'&amp;num='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+num);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pinyougou-cart-web的 cartController.js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$scope.addGoodsToCartList=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(itemId,num){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cartService.addGoodsToCartList(itemId,num).success(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//弹出错误提示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修改pinyougou-cart-web的cart.html   实现数量增减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  <w:u w:val="single"/>
              </w:rPr>
              <w:t>li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"yui3-u-1-8"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"addGoodsToCartList(or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derItem.itemId,-1)"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"increment mins"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&gt;-&lt;/a&gt;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autocomplete=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"off"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"orderItem.num"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minnum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"itxt"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"addGoodsToCartList(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orderItem.itemId,1)"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"increment plus"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&gt;+&lt;/a&gt;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实现删除功能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"#none"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addGoodsToCartList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(orderItem.itemId,-orderItem.num)"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&gt;&lt;br /&gt;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3.4合计数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修改cartService.js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//求合计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.sum=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(cartList){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totalValue={totalNum:0, totalMoney:0.00 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//合计实体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i=0;i&lt;cartList.length;i++){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cart=cartList[i];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j=0;j&lt;cart.orderItemList.length;j++){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orderItem=cart.orderItemList[j];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totalValue.totalNum+=orderItem.num;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totalValue.totalMoney+= orderItem.totalFee;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totalValue;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3.4.2前端控制层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修改cartController.js ，调用服务层方法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//查询购物车列表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$scope.findCartList=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cartService.findCartList().success(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$scope.cartList=response;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$scope.totalValue=cartService.sum($scope.cartList);//求合计数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3.4.3页面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"chosed"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&gt;已选择&lt;span&gt;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{{totalValue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totalNum}}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&lt;/span&gt;件商品&lt;/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"sumprice"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&lt;span&gt;&lt;em&gt;总价（不含运费） ：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&lt;/em&gt;&lt;i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"summoney"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¥{{totalValue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totalMoney}}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&lt;/i&gt;&lt;/span&gt;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4.Redis存储购物车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判断当前用户是否登陆，如果未登录采用Cookie存储，如果登录则采用Redis存储。登录后要进行Cookie购物车与Redis购物车的合并操作，并清除Cookie购物车。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4.2获取当前登录人账号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4.2.1配置文件</w:t>
      </w:r>
    </w:p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spring-security.xml 更改配置:</w:t>
      </w:r>
    </w:p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pattern=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"/cart/*.do"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security=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"none"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&lt;http use-expressions=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entry-point-ref=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"casProcessingFilterEntryPoint"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&lt;intercept-url pattern=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"/cart/*.do"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access=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"IS_AUTHENTICATED_ANONYMOUSLY"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&lt;intercept-url pattern=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access=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position=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"casAuthenticationFilter"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"LOGOUT_FILTER"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&lt;/http&gt;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access="IS_AUTHENTICATED_ANONYMOUSLY"</w:t>
      </w:r>
      <w:r>
        <w:rPr>
          <w:rFonts w:hint="eastAsia"/>
          <w:lang w:val="en-US" w:eastAsia="zh-CN"/>
        </w:rPr>
        <w:t xml:space="preserve"> 用于设置资源可以在不登陆时可以访问。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此配置与 </w:t>
      </w:r>
      <w:r>
        <w:rPr>
          <w:rFonts w:hint="eastAsia"/>
        </w:rPr>
        <w:t>security="none"</w:t>
      </w:r>
      <w:r>
        <w:rPr>
          <w:rFonts w:hint="eastAsia"/>
          <w:lang w:eastAsia="zh-CN"/>
        </w:rPr>
        <w:t>的区别在于当用户未登陆时获取登陆人账号</w:t>
      </w:r>
      <w:r>
        <w:rPr>
          <w:rFonts w:hint="eastAsia"/>
          <w:lang w:val="en-US" w:eastAsia="zh-CN"/>
        </w:rPr>
        <w:t>的值为</w:t>
      </w:r>
      <w:r>
        <w:rPr>
          <w:rFonts w:hint="eastAsia"/>
        </w:rPr>
        <w:t>anonymousUser</w:t>
      </w:r>
      <w:r>
        <w:rPr>
          <w:rFonts w:hint="eastAsia"/>
          <w:lang w:val="en-US" w:eastAsia="zh-CN"/>
        </w:rPr>
        <w:t xml:space="preserve">  ，而</w:t>
      </w:r>
      <w:r>
        <w:rPr>
          <w:rFonts w:hint="eastAsia"/>
        </w:rPr>
        <w:t>security="none"</w:t>
      </w:r>
      <w:r>
        <w:rPr>
          <w:rFonts w:hint="eastAsia"/>
          <w:lang w:eastAsia="zh-CN"/>
        </w:rPr>
        <w:t>的话，无论是否登陆都不能获取登录人账号的值。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</w:rPr>
        <w:t>pinyougou-cart-web</w:t>
      </w:r>
      <w:r>
        <w:rPr>
          <w:rFonts w:hint="eastAsia"/>
          <w:lang w:eastAsia="zh-CN"/>
        </w:rPr>
        <w:t>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和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方法中，获取用户名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//得到登陆人账号,判断当前是否有人登陆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   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测试：当用户未登陆时，</w:t>
      </w:r>
      <w:r>
        <w:rPr>
          <w:rFonts w:hint="eastAsia"/>
          <w:lang w:val="en-US" w:eastAsia="zh-CN"/>
        </w:rPr>
        <w:t>username的值为</w:t>
      </w:r>
      <w:r>
        <w:rPr>
          <w:rFonts w:hint="eastAsia"/>
        </w:rPr>
        <w:t>anonymousUser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4.3远程购物车存取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4.3.1服务接口层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pinyougou-cart-interface中CartService.java定义方法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中查询购物车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将购物车保存到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4.3.2服务实现层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pinyougou-cart-service中CartServiceImpl.java实现方法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"从redis中提取购物车数据....."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(List&lt;Cart&gt;)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"向redis存入购物车数据....."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4.3.3控制层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修改CartController.java的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//读取本地购物车//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//如果已登录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"/addGoodsToCartList"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"当前登录用户："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)){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//如果是未登录，保存到cookie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,3600*24 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"向cookie存入数据"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//如果是已登录，保存到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.saveCartListToRedis(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为避免调用远程服务超时，我们可以将过期时间改为6秒（默认为1秒）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(timeout=6000)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4.3.4跳板页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（1）创建跳板页：pinyougou-cart-web 工程新建login.html ,页面添加脚本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购物车页面链接到跳板页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"login.html"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4.4购物车合并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4.4.1服务接口层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pinyougou-cart-interface工程的CartService.java定义方法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合并购物车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cartList1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mergeCartList(List&lt;Cart&gt;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cartList1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pinyougou-cart-service工程CartServiceImpl.java实现方法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mergeCartList(List&lt;Cart&gt;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"合并购物车"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.getItemId(),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修改pinyougou-cart-web工程</w:t>
      </w:r>
      <w:r>
        <w:rPr>
          <w:rFonts w:hint="eastAsia"/>
        </w:rPr>
        <w:t>CartController</w:t>
      </w:r>
      <w:r>
        <w:rPr>
          <w:rFonts w:hint="eastAsia"/>
          <w:lang w:eastAsia="zh-CN"/>
        </w:rPr>
        <w:t>类的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"[]"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Cart.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(cartList_cookie.size()&gt;0){//如果本地存在购物车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//合并购物车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cartList_redis=cartService.mergeCartList(cartList_redis, cartList_cookie);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//清除本地cookie的数据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deleteCookie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(request, response, "cartList");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//将合并后的数据存入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cartService.saveCartListToRedis(username, cartList_redis);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DB125C"/>
    <w:multiLevelType w:val="singleLevel"/>
    <w:tmpl w:val="59DB12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DCCFD5"/>
    <w:multiLevelType w:val="singleLevel"/>
    <w:tmpl w:val="59DCCFD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D1923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7F2FD6"/>
    <w:rsid w:val="018B34B4"/>
    <w:rsid w:val="01916C42"/>
    <w:rsid w:val="019A3EF9"/>
    <w:rsid w:val="01A42311"/>
    <w:rsid w:val="01A44421"/>
    <w:rsid w:val="01A53E1A"/>
    <w:rsid w:val="01B06906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314209"/>
    <w:rsid w:val="024614E0"/>
    <w:rsid w:val="02504584"/>
    <w:rsid w:val="02556C44"/>
    <w:rsid w:val="02561D0E"/>
    <w:rsid w:val="0264382D"/>
    <w:rsid w:val="026B4880"/>
    <w:rsid w:val="02752D9C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47476"/>
    <w:rsid w:val="033501B1"/>
    <w:rsid w:val="0337693A"/>
    <w:rsid w:val="03393EA4"/>
    <w:rsid w:val="03462B77"/>
    <w:rsid w:val="03485289"/>
    <w:rsid w:val="034B40BA"/>
    <w:rsid w:val="034C526D"/>
    <w:rsid w:val="035200F4"/>
    <w:rsid w:val="0369091F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DE3314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768D2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2A059B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9A1E44"/>
    <w:rsid w:val="05C4330F"/>
    <w:rsid w:val="05C64A3D"/>
    <w:rsid w:val="05EB3AC1"/>
    <w:rsid w:val="05F11EFD"/>
    <w:rsid w:val="05FB76A3"/>
    <w:rsid w:val="05FB77C5"/>
    <w:rsid w:val="06056D43"/>
    <w:rsid w:val="062E4EC5"/>
    <w:rsid w:val="06377D9F"/>
    <w:rsid w:val="0639277B"/>
    <w:rsid w:val="063F39C8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530F7"/>
    <w:rsid w:val="06DA247B"/>
    <w:rsid w:val="06DB44BC"/>
    <w:rsid w:val="06E6190B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9D7230"/>
    <w:rsid w:val="07AC573C"/>
    <w:rsid w:val="07B3206A"/>
    <w:rsid w:val="07C309D3"/>
    <w:rsid w:val="07C53288"/>
    <w:rsid w:val="07C90445"/>
    <w:rsid w:val="07D00373"/>
    <w:rsid w:val="07DB2CD2"/>
    <w:rsid w:val="07E569E6"/>
    <w:rsid w:val="07EF64EE"/>
    <w:rsid w:val="07F44A1A"/>
    <w:rsid w:val="080133D5"/>
    <w:rsid w:val="0801425C"/>
    <w:rsid w:val="08077FD6"/>
    <w:rsid w:val="08161FA7"/>
    <w:rsid w:val="081777FD"/>
    <w:rsid w:val="082E74A0"/>
    <w:rsid w:val="083602D2"/>
    <w:rsid w:val="083A2BF6"/>
    <w:rsid w:val="08455ACC"/>
    <w:rsid w:val="08533A93"/>
    <w:rsid w:val="08802306"/>
    <w:rsid w:val="08971160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8FE03C4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8D46F7"/>
    <w:rsid w:val="09903DDF"/>
    <w:rsid w:val="099E4383"/>
    <w:rsid w:val="09B134EE"/>
    <w:rsid w:val="09B9304F"/>
    <w:rsid w:val="09B9626E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582DD0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BE559F"/>
    <w:rsid w:val="0BC60849"/>
    <w:rsid w:val="0BC76191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25358"/>
    <w:rsid w:val="0C533F97"/>
    <w:rsid w:val="0C67453E"/>
    <w:rsid w:val="0C7D2F96"/>
    <w:rsid w:val="0CA54458"/>
    <w:rsid w:val="0CA57D0C"/>
    <w:rsid w:val="0CC320F8"/>
    <w:rsid w:val="0CE154F7"/>
    <w:rsid w:val="0CF96740"/>
    <w:rsid w:val="0CFD655D"/>
    <w:rsid w:val="0D07155C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41AB3"/>
    <w:rsid w:val="0E7E539B"/>
    <w:rsid w:val="0E8C0EA8"/>
    <w:rsid w:val="0E8D4784"/>
    <w:rsid w:val="0E9141F2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374E9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913C7B"/>
    <w:rsid w:val="0FA602DF"/>
    <w:rsid w:val="0FAF2F4B"/>
    <w:rsid w:val="0FB70326"/>
    <w:rsid w:val="0FB860AB"/>
    <w:rsid w:val="0FCA206B"/>
    <w:rsid w:val="0FDE7E5F"/>
    <w:rsid w:val="0FE0474D"/>
    <w:rsid w:val="0FFB5396"/>
    <w:rsid w:val="10011F81"/>
    <w:rsid w:val="1015358F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94037B"/>
    <w:rsid w:val="10AF4F7C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5E497A"/>
    <w:rsid w:val="11644B9F"/>
    <w:rsid w:val="1166289A"/>
    <w:rsid w:val="116A014B"/>
    <w:rsid w:val="117D20B4"/>
    <w:rsid w:val="117F1C6C"/>
    <w:rsid w:val="1187338C"/>
    <w:rsid w:val="11C32BDD"/>
    <w:rsid w:val="11C43538"/>
    <w:rsid w:val="11D51026"/>
    <w:rsid w:val="11F80531"/>
    <w:rsid w:val="12004A40"/>
    <w:rsid w:val="1214215B"/>
    <w:rsid w:val="1218344A"/>
    <w:rsid w:val="1220264E"/>
    <w:rsid w:val="122531E5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3D8B"/>
    <w:rsid w:val="127F6C51"/>
    <w:rsid w:val="127F76FB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D44F69"/>
    <w:rsid w:val="15D5060B"/>
    <w:rsid w:val="15E96C21"/>
    <w:rsid w:val="15EF5979"/>
    <w:rsid w:val="16021641"/>
    <w:rsid w:val="16080C60"/>
    <w:rsid w:val="16185E90"/>
    <w:rsid w:val="161D272B"/>
    <w:rsid w:val="16207DF6"/>
    <w:rsid w:val="162627CC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67649"/>
    <w:rsid w:val="16ED129D"/>
    <w:rsid w:val="16F036B0"/>
    <w:rsid w:val="16F63265"/>
    <w:rsid w:val="16FA2FB5"/>
    <w:rsid w:val="16FA5928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124E2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AD41ED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7B4598"/>
    <w:rsid w:val="1A866AC5"/>
    <w:rsid w:val="1A9466E9"/>
    <w:rsid w:val="1A953D87"/>
    <w:rsid w:val="1AA0188A"/>
    <w:rsid w:val="1AAA4775"/>
    <w:rsid w:val="1AB42C93"/>
    <w:rsid w:val="1ACF7379"/>
    <w:rsid w:val="1AE55C10"/>
    <w:rsid w:val="1AEB2DEF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DE1CC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00DF1"/>
    <w:rsid w:val="1C8D6D95"/>
    <w:rsid w:val="1CA465B1"/>
    <w:rsid w:val="1CB609B7"/>
    <w:rsid w:val="1CB80BEA"/>
    <w:rsid w:val="1CBC7B18"/>
    <w:rsid w:val="1CC006D5"/>
    <w:rsid w:val="1CC260FA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4359DA"/>
    <w:rsid w:val="1D567F34"/>
    <w:rsid w:val="1D5A3BAC"/>
    <w:rsid w:val="1D7A38AD"/>
    <w:rsid w:val="1D83253A"/>
    <w:rsid w:val="1D9511C9"/>
    <w:rsid w:val="1D95597F"/>
    <w:rsid w:val="1D99022B"/>
    <w:rsid w:val="1D9B11ED"/>
    <w:rsid w:val="1DB37BFE"/>
    <w:rsid w:val="1DB9466B"/>
    <w:rsid w:val="1DBF7C7F"/>
    <w:rsid w:val="1DC13402"/>
    <w:rsid w:val="1DCF792B"/>
    <w:rsid w:val="1DD76C4B"/>
    <w:rsid w:val="1DF27BC0"/>
    <w:rsid w:val="1E0A0DDB"/>
    <w:rsid w:val="1E1050EF"/>
    <w:rsid w:val="1E2B3E3C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B31447"/>
    <w:rsid w:val="1ECA4192"/>
    <w:rsid w:val="1ECB139F"/>
    <w:rsid w:val="1ECF3313"/>
    <w:rsid w:val="1EFA4416"/>
    <w:rsid w:val="1EFD7C75"/>
    <w:rsid w:val="1F220B09"/>
    <w:rsid w:val="1F306657"/>
    <w:rsid w:val="1F314611"/>
    <w:rsid w:val="1F5155CA"/>
    <w:rsid w:val="1F6713C7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62C4E"/>
    <w:rsid w:val="204B1295"/>
    <w:rsid w:val="20553618"/>
    <w:rsid w:val="206F42A7"/>
    <w:rsid w:val="20730DB1"/>
    <w:rsid w:val="207712C1"/>
    <w:rsid w:val="2081348D"/>
    <w:rsid w:val="20813B79"/>
    <w:rsid w:val="20841F17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3C5355"/>
    <w:rsid w:val="21422AF5"/>
    <w:rsid w:val="215F0E79"/>
    <w:rsid w:val="216B42B3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B3215"/>
    <w:rsid w:val="224751D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022D5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4B2F45"/>
    <w:rsid w:val="23537DCA"/>
    <w:rsid w:val="23593D4A"/>
    <w:rsid w:val="236244E1"/>
    <w:rsid w:val="23651041"/>
    <w:rsid w:val="237056B5"/>
    <w:rsid w:val="237B79ED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308CC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4376F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4F0367"/>
    <w:rsid w:val="2753491C"/>
    <w:rsid w:val="275C7FBB"/>
    <w:rsid w:val="27601FA4"/>
    <w:rsid w:val="276752B5"/>
    <w:rsid w:val="2777489F"/>
    <w:rsid w:val="277B3F6E"/>
    <w:rsid w:val="277E6743"/>
    <w:rsid w:val="2784123D"/>
    <w:rsid w:val="27A77E3E"/>
    <w:rsid w:val="27A814A7"/>
    <w:rsid w:val="27A8508F"/>
    <w:rsid w:val="27AA063A"/>
    <w:rsid w:val="27AF5572"/>
    <w:rsid w:val="27C20AEA"/>
    <w:rsid w:val="27E6004D"/>
    <w:rsid w:val="27F325A5"/>
    <w:rsid w:val="280D4FE7"/>
    <w:rsid w:val="280E2560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33E3C"/>
    <w:rsid w:val="2B234369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7D482F"/>
    <w:rsid w:val="2B817762"/>
    <w:rsid w:val="2BA32FA5"/>
    <w:rsid w:val="2BB16ABB"/>
    <w:rsid w:val="2BBF63B5"/>
    <w:rsid w:val="2BC731A2"/>
    <w:rsid w:val="2BC925C7"/>
    <w:rsid w:val="2BD346D7"/>
    <w:rsid w:val="2BD867EE"/>
    <w:rsid w:val="2BF94FFA"/>
    <w:rsid w:val="2BFD1BF6"/>
    <w:rsid w:val="2C190290"/>
    <w:rsid w:val="2C2D0F83"/>
    <w:rsid w:val="2C342DFC"/>
    <w:rsid w:val="2C3E5DF7"/>
    <w:rsid w:val="2C3F50F8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A62020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77066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400A"/>
    <w:rsid w:val="2EA47569"/>
    <w:rsid w:val="2EB3110D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4266D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B107E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DF057C"/>
    <w:rsid w:val="30F05EFD"/>
    <w:rsid w:val="30F70433"/>
    <w:rsid w:val="3103465C"/>
    <w:rsid w:val="310B2DB2"/>
    <w:rsid w:val="3113618E"/>
    <w:rsid w:val="31140D56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BE7C75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29452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A273FA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7B3E5A"/>
    <w:rsid w:val="348E0C81"/>
    <w:rsid w:val="34A37033"/>
    <w:rsid w:val="34B12617"/>
    <w:rsid w:val="34B16270"/>
    <w:rsid w:val="34B32C51"/>
    <w:rsid w:val="34B75A86"/>
    <w:rsid w:val="34BB726A"/>
    <w:rsid w:val="34C804D5"/>
    <w:rsid w:val="34CB48BC"/>
    <w:rsid w:val="34F611A5"/>
    <w:rsid w:val="34FC3830"/>
    <w:rsid w:val="350166B3"/>
    <w:rsid w:val="3502142C"/>
    <w:rsid w:val="35141028"/>
    <w:rsid w:val="352473A3"/>
    <w:rsid w:val="352F6ACA"/>
    <w:rsid w:val="353A1E43"/>
    <w:rsid w:val="354D71E1"/>
    <w:rsid w:val="354E7FF2"/>
    <w:rsid w:val="355B7E1B"/>
    <w:rsid w:val="35714BA0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3E6623"/>
    <w:rsid w:val="363F1E28"/>
    <w:rsid w:val="364A6506"/>
    <w:rsid w:val="365D5FF4"/>
    <w:rsid w:val="368F76EF"/>
    <w:rsid w:val="36930D53"/>
    <w:rsid w:val="36A6025D"/>
    <w:rsid w:val="36B35D0B"/>
    <w:rsid w:val="36DB0811"/>
    <w:rsid w:val="37004C1A"/>
    <w:rsid w:val="370A576F"/>
    <w:rsid w:val="370D0F69"/>
    <w:rsid w:val="37262D99"/>
    <w:rsid w:val="372F651C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BF23BE"/>
    <w:rsid w:val="37C75770"/>
    <w:rsid w:val="37F00B3F"/>
    <w:rsid w:val="37FE12DF"/>
    <w:rsid w:val="380C3B7E"/>
    <w:rsid w:val="38115A2C"/>
    <w:rsid w:val="381D2101"/>
    <w:rsid w:val="381E60E2"/>
    <w:rsid w:val="38211983"/>
    <w:rsid w:val="3821799F"/>
    <w:rsid w:val="38386CAF"/>
    <w:rsid w:val="385501C1"/>
    <w:rsid w:val="38887119"/>
    <w:rsid w:val="388B68E3"/>
    <w:rsid w:val="388E70EA"/>
    <w:rsid w:val="38B30FD4"/>
    <w:rsid w:val="38B5403F"/>
    <w:rsid w:val="38B86576"/>
    <w:rsid w:val="38CD5737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21CED"/>
    <w:rsid w:val="39D52332"/>
    <w:rsid w:val="39F16687"/>
    <w:rsid w:val="39F4097A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F600CC"/>
    <w:rsid w:val="3AFD5749"/>
    <w:rsid w:val="3B016A80"/>
    <w:rsid w:val="3B057A4E"/>
    <w:rsid w:val="3B065533"/>
    <w:rsid w:val="3B091EC4"/>
    <w:rsid w:val="3B096423"/>
    <w:rsid w:val="3B15791E"/>
    <w:rsid w:val="3B2241F5"/>
    <w:rsid w:val="3B241FDE"/>
    <w:rsid w:val="3B327F99"/>
    <w:rsid w:val="3B42755D"/>
    <w:rsid w:val="3B5E2BDB"/>
    <w:rsid w:val="3B5F3424"/>
    <w:rsid w:val="3B666BF4"/>
    <w:rsid w:val="3B6B48A9"/>
    <w:rsid w:val="3B6C24FA"/>
    <w:rsid w:val="3B822052"/>
    <w:rsid w:val="3B8634AF"/>
    <w:rsid w:val="3BA40581"/>
    <w:rsid w:val="3BAD7B15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B60F9"/>
    <w:rsid w:val="3BEE71F3"/>
    <w:rsid w:val="3C0B6367"/>
    <w:rsid w:val="3C116B67"/>
    <w:rsid w:val="3C266C01"/>
    <w:rsid w:val="3C302A5B"/>
    <w:rsid w:val="3C3326BF"/>
    <w:rsid w:val="3C3C4CD3"/>
    <w:rsid w:val="3C5560A3"/>
    <w:rsid w:val="3C582462"/>
    <w:rsid w:val="3C5E7186"/>
    <w:rsid w:val="3C645C7B"/>
    <w:rsid w:val="3C6C358B"/>
    <w:rsid w:val="3C77640D"/>
    <w:rsid w:val="3C802BF2"/>
    <w:rsid w:val="3CA91CB9"/>
    <w:rsid w:val="3CAB3FF6"/>
    <w:rsid w:val="3CB84B35"/>
    <w:rsid w:val="3CCC3063"/>
    <w:rsid w:val="3CD83F90"/>
    <w:rsid w:val="3CE957B3"/>
    <w:rsid w:val="3CEB280C"/>
    <w:rsid w:val="3CEE235D"/>
    <w:rsid w:val="3CF77F53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014A8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A57CA6"/>
    <w:rsid w:val="3FAA26F4"/>
    <w:rsid w:val="3FAC3C58"/>
    <w:rsid w:val="3FB5037C"/>
    <w:rsid w:val="3FB53489"/>
    <w:rsid w:val="3FB575A8"/>
    <w:rsid w:val="3FC77227"/>
    <w:rsid w:val="3FC90B82"/>
    <w:rsid w:val="3FD632D8"/>
    <w:rsid w:val="3FE01AF9"/>
    <w:rsid w:val="3FE4434B"/>
    <w:rsid w:val="3FE670A1"/>
    <w:rsid w:val="3FF327CC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3E7F99"/>
    <w:rsid w:val="4141735E"/>
    <w:rsid w:val="41432479"/>
    <w:rsid w:val="41432B7B"/>
    <w:rsid w:val="415263A0"/>
    <w:rsid w:val="4160628F"/>
    <w:rsid w:val="41697B8A"/>
    <w:rsid w:val="417D12F5"/>
    <w:rsid w:val="41831A2F"/>
    <w:rsid w:val="418C1B9C"/>
    <w:rsid w:val="419F52DB"/>
    <w:rsid w:val="41A62109"/>
    <w:rsid w:val="41B510A8"/>
    <w:rsid w:val="41C569AD"/>
    <w:rsid w:val="41C90B36"/>
    <w:rsid w:val="41E861C6"/>
    <w:rsid w:val="41F224AD"/>
    <w:rsid w:val="41F41653"/>
    <w:rsid w:val="41F62BAA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AF7C5D"/>
    <w:rsid w:val="42BE4B2F"/>
    <w:rsid w:val="42BF5EF5"/>
    <w:rsid w:val="42C07F97"/>
    <w:rsid w:val="42D85791"/>
    <w:rsid w:val="42E56410"/>
    <w:rsid w:val="42EA6DC2"/>
    <w:rsid w:val="42F750B7"/>
    <w:rsid w:val="43036CBD"/>
    <w:rsid w:val="4309438A"/>
    <w:rsid w:val="430A3BB6"/>
    <w:rsid w:val="432F2AB5"/>
    <w:rsid w:val="43593065"/>
    <w:rsid w:val="43665A0F"/>
    <w:rsid w:val="43742F6A"/>
    <w:rsid w:val="438A757E"/>
    <w:rsid w:val="43923709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E407D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7C1F82"/>
    <w:rsid w:val="46884BC7"/>
    <w:rsid w:val="468C047B"/>
    <w:rsid w:val="46925933"/>
    <w:rsid w:val="46933A87"/>
    <w:rsid w:val="46AA6112"/>
    <w:rsid w:val="46B8367F"/>
    <w:rsid w:val="46BE5988"/>
    <w:rsid w:val="46CB76D3"/>
    <w:rsid w:val="46EC5506"/>
    <w:rsid w:val="47067634"/>
    <w:rsid w:val="470E344A"/>
    <w:rsid w:val="471C5220"/>
    <w:rsid w:val="47216A58"/>
    <w:rsid w:val="4736006F"/>
    <w:rsid w:val="473750E1"/>
    <w:rsid w:val="47384686"/>
    <w:rsid w:val="47384BC2"/>
    <w:rsid w:val="473C3B8B"/>
    <w:rsid w:val="47451CBB"/>
    <w:rsid w:val="474902EE"/>
    <w:rsid w:val="476B3452"/>
    <w:rsid w:val="476E7516"/>
    <w:rsid w:val="47721AC0"/>
    <w:rsid w:val="4775361E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F23D53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48304E"/>
    <w:rsid w:val="485F38AD"/>
    <w:rsid w:val="486C3387"/>
    <w:rsid w:val="48705CC5"/>
    <w:rsid w:val="48855800"/>
    <w:rsid w:val="488E01E5"/>
    <w:rsid w:val="488E268B"/>
    <w:rsid w:val="488E35D8"/>
    <w:rsid w:val="48935A0A"/>
    <w:rsid w:val="489E2A3D"/>
    <w:rsid w:val="48A07651"/>
    <w:rsid w:val="48A77409"/>
    <w:rsid w:val="48AD3F70"/>
    <w:rsid w:val="48C2228F"/>
    <w:rsid w:val="48C27299"/>
    <w:rsid w:val="48D0042E"/>
    <w:rsid w:val="48EF7CAF"/>
    <w:rsid w:val="48FF12B7"/>
    <w:rsid w:val="490A065A"/>
    <w:rsid w:val="49312044"/>
    <w:rsid w:val="49381995"/>
    <w:rsid w:val="493A0170"/>
    <w:rsid w:val="493E6DC9"/>
    <w:rsid w:val="49404BD4"/>
    <w:rsid w:val="494A109D"/>
    <w:rsid w:val="494B3CD8"/>
    <w:rsid w:val="494C01F4"/>
    <w:rsid w:val="494F3497"/>
    <w:rsid w:val="4956502A"/>
    <w:rsid w:val="495E490C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85B74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4F1D0E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7360D"/>
    <w:rsid w:val="4C5C18F9"/>
    <w:rsid w:val="4C5F1B6B"/>
    <w:rsid w:val="4C7639BE"/>
    <w:rsid w:val="4C7F01F5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CF8539D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5206A"/>
    <w:rsid w:val="4E5C0088"/>
    <w:rsid w:val="4E7109D5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7D6C40"/>
    <w:rsid w:val="4F8F0B70"/>
    <w:rsid w:val="4F931380"/>
    <w:rsid w:val="4F972E51"/>
    <w:rsid w:val="4FC4282F"/>
    <w:rsid w:val="4FC73F78"/>
    <w:rsid w:val="4FCB2510"/>
    <w:rsid w:val="4FD81FF7"/>
    <w:rsid w:val="4FDD5238"/>
    <w:rsid w:val="4FEC464E"/>
    <w:rsid w:val="4FF42576"/>
    <w:rsid w:val="50091BC5"/>
    <w:rsid w:val="50510E96"/>
    <w:rsid w:val="50587646"/>
    <w:rsid w:val="505B5691"/>
    <w:rsid w:val="507A0BC3"/>
    <w:rsid w:val="508B6C10"/>
    <w:rsid w:val="50931000"/>
    <w:rsid w:val="509E28CA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5E0B0E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768D0"/>
    <w:rsid w:val="524D26E0"/>
    <w:rsid w:val="525928A4"/>
    <w:rsid w:val="527E5A86"/>
    <w:rsid w:val="52866633"/>
    <w:rsid w:val="528F7C39"/>
    <w:rsid w:val="5294443C"/>
    <w:rsid w:val="529A5160"/>
    <w:rsid w:val="52D603B0"/>
    <w:rsid w:val="52F72671"/>
    <w:rsid w:val="52F7515D"/>
    <w:rsid w:val="52FE2F9B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8D7697"/>
    <w:rsid w:val="539973E2"/>
    <w:rsid w:val="539A209C"/>
    <w:rsid w:val="53A1547D"/>
    <w:rsid w:val="53A52D29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76FC8"/>
    <w:rsid w:val="5419035D"/>
    <w:rsid w:val="54265E93"/>
    <w:rsid w:val="54365DE4"/>
    <w:rsid w:val="544A0455"/>
    <w:rsid w:val="545A557D"/>
    <w:rsid w:val="546B7121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5D4307"/>
    <w:rsid w:val="566A4CCB"/>
    <w:rsid w:val="566C7075"/>
    <w:rsid w:val="567E3889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7696D"/>
    <w:rsid w:val="59611555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30605D"/>
    <w:rsid w:val="5A393AF0"/>
    <w:rsid w:val="5A4D2713"/>
    <w:rsid w:val="5A536478"/>
    <w:rsid w:val="5A65797E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87819"/>
    <w:rsid w:val="5BDF0EE9"/>
    <w:rsid w:val="5BDF61B4"/>
    <w:rsid w:val="5BE87DE5"/>
    <w:rsid w:val="5BEE5CAC"/>
    <w:rsid w:val="5BFB69F9"/>
    <w:rsid w:val="5C2514A9"/>
    <w:rsid w:val="5C252340"/>
    <w:rsid w:val="5C256EA4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06B6A"/>
    <w:rsid w:val="5DAF3678"/>
    <w:rsid w:val="5DB72DCE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76397A"/>
    <w:rsid w:val="5E943CE8"/>
    <w:rsid w:val="5E950E07"/>
    <w:rsid w:val="5EA448B9"/>
    <w:rsid w:val="5EB10289"/>
    <w:rsid w:val="5EB10EEC"/>
    <w:rsid w:val="5ECF368C"/>
    <w:rsid w:val="5EDA19CB"/>
    <w:rsid w:val="5EDB375A"/>
    <w:rsid w:val="5EE7180C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FA5AF0"/>
    <w:rsid w:val="60025B37"/>
    <w:rsid w:val="6016627D"/>
    <w:rsid w:val="60403079"/>
    <w:rsid w:val="605D5C3C"/>
    <w:rsid w:val="605E7727"/>
    <w:rsid w:val="60633AE9"/>
    <w:rsid w:val="607D30C5"/>
    <w:rsid w:val="6084732E"/>
    <w:rsid w:val="60896C4A"/>
    <w:rsid w:val="609324B7"/>
    <w:rsid w:val="60940FC4"/>
    <w:rsid w:val="609A0BE6"/>
    <w:rsid w:val="60A61690"/>
    <w:rsid w:val="60A865B6"/>
    <w:rsid w:val="60AE30BC"/>
    <w:rsid w:val="60B86D9A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922DAC"/>
    <w:rsid w:val="61977B82"/>
    <w:rsid w:val="61995597"/>
    <w:rsid w:val="619D448F"/>
    <w:rsid w:val="61B32D43"/>
    <w:rsid w:val="61C16BE4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7B3343"/>
    <w:rsid w:val="62803F3B"/>
    <w:rsid w:val="628C2103"/>
    <w:rsid w:val="628F2F96"/>
    <w:rsid w:val="628F534B"/>
    <w:rsid w:val="62B147D5"/>
    <w:rsid w:val="62BC0463"/>
    <w:rsid w:val="62DE311A"/>
    <w:rsid w:val="62E44812"/>
    <w:rsid w:val="62E94EA9"/>
    <w:rsid w:val="62F46BD3"/>
    <w:rsid w:val="63067ACE"/>
    <w:rsid w:val="63105FEB"/>
    <w:rsid w:val="63217370"/>
    <w:rsid w:val="63370C0A"/>
    <w:rsid w:val="63382DC2"/>
    <w:rsid w:val="633C6D7B"/>
    <w:rsid w:val="63433785"/>
    <w:rsid w:val="63602383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3850AD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102D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F429E"/>
    <w:rsid w:val="67321AF4"/>
    <w:rsid w:val="67397F7E"/>
    <w:rsid w:val="673B0C52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83B49"/>
    <w:rsid w:val="67D63DD3"/>
    <w:rsid w:val="67D96CBA"/>
    <w:rsid w:val="67E60B98"/>
    <w:rsid w:val="67F3434C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674419"/>
    <w:rsid w:val="697265FB"/>
    <w:rsid w:val="69823D63"/>
    <w:rsid w:val="69832D3E"/>
    <w:rsid w:val="69911369"/>
    <w:rsid w:val="699C52D8"/>
    <w:rsid w:val="699D180A"/>
    <w:rsid w:val="699F1BCF"/>
    <w:rsid w:val="69A41238"/>
    <w:rsid w:val="69AA05E5"/>
    <w:rsid w:val="69B6239C"/>
    <w:rsid w:val="69CD62BA"/>
    <w:rsid w:val="69CE6942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A1AD2"/>
    <w:rsid w:val="6A9525AD"/>
    <w:rsid w:val="6A952D82"/>
    <w:rsid w:val="6A973502"/>
    <w:rsid w:val="6AA34A53"/>
    <w:rsid w:val="6AAE7E7F"/>
    <w:rsid w:val="6AC31424"/>
    <w:rsid w:val="6AD00AB3"/>
    <w:rsid w:val="6AD769A3"/>
    <w:rsid w:val="6AD76C51"/>
    <w:rsid w:val="6AE40C09"/>
    <w:rsid w:val="6B1869AF"/>
    <w:rsid w:val="6B1C594F"/>
    <w:rsid w:val="6B345AEF"/>
    <w:rsid w:val="6B3D0F84"/>
    <w:rsid w:val="6B593D4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61A25"/>
    <w:rsid w:val="6C296ADC"/>
    <w:rsid w:val="6C2B6428"/>
    <w:rsid w:val="6C3202BB"/>
    <w:rsid w:val="6C321EF4"/>
    <w:rsid w:val="6C383460"/>
    <w:rsid w:val="6C3C6447"/>
    <w:rsid w:val="6C454BE7"/>
    <w:rsid w:val="6C4C7E67"/>
    <w:rsid w:val="6C4F61E3"/>
    <w:rsid w:val="6C5847CB"/>
    <w:rsid w:val="6C604223"/>
    <w:rsid w:val="6C62702B"/>
    <w:rsid w:val="6C756447"/>
    <w:rsid w:val="6C7A5273"/>
    <w:rsid w:val="6C963A35"/>
    <w:rsid w:val="6CAA3E8D"/>
    <w:rsid w:val="6CAF63F9"/>
    <w:rsid w:val="6CBB325D"/>
    <w:rsid w:val="6CBD4173"/>
    <w:rsid w:val="6CBF6EA5"/>
    <w:rsid w:val="6CC22287"/>
    <w:rsid w:val="6CC235F1"/>
    <w:rsid w:val="6CD12F0E"/>
    <w:rsid w:val="6CE70946"/>
    <w:rsid w:val="6CEC0F6C"/>
    <w:rsid w:val="6CEF0F7F"/>
    <w:rsid w:val="6CF131C3"/>
    <w:rsid w:val="6D02523F"/>
    <w:rsid w:val="6D0514FC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117B2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B85002"/>
    <w:rsid w:val="6EC230F4"/>
    <w:rsid w:val="6ECC1A72"/>
    <w:rsid w:val="6ED5083E"/>
    <w:rsid w:val="6EF57B1C"/>
    <w:rsid w:val="6F0C69CF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0F7AA1"/>
    <w:rsid w:val="70134046"/>
    <w:rsid w:val="703F1C14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A333CB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06743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21F31"/>
    <w:rsid w:val="73153E94"/>
    <w:rsid w:val="731B631E"/>
    <w:rsid w:val="733175D6"/>
    <w:rsid w:val="733F6BE0"/>
    <w:rsid w:val="73451A51"/>
    <w:rsid w:val="73455201"/>
    <w:rsid w:val="734746E1"/>
    <w:rsid w:val="736B3E11"/>
    <w:rsid w:val="736D0F24"/>
    <w:rsid w:val="736F3BD1"/>
    <w:rsid w:val="73712094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A44A8"/>
    <w:rsid w:val="74777ACD"/>
    <w:rsid w:val="747937AA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803660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FE662E"/>
    <w:rsid w:val="760B547A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70228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5A2629"/>
    <w:rsid w:val="776D267E"/>
    <w:rsid w:val="776F51E7"/>
    <w:rsid w:val="77744CB5"/>
    <w:rsid w:val="77745E23"/>
    <w:rsid w:val="777B6E81"/>
    <w:rsid w:val="777F401D"/>
    <w:rsid w:val="77883717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80911A7"/>
    <w:rsid w:val="781008F2"/>
    <w:rsid w:val="78170190"/>
    <w:rsid w:val="78183A93"/>
    <w:rsid w:val="782045CF"/>
    <w:rsid w:val="78263D9D"/>
    <w:rsid w:val="784D01AF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582A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0661F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022FC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F032D"/>
    <w:rsid w:val="7D6E0E2C"/>
    <w:rsid w:val="7D6F3C3B"/>
    <w:rsid w:val="7D723DD7"/>
    <w:rsid w:val="7D747091"/>
    <w:rsid w:val="7D7C4FEF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E4AF4"/>
    <w:rsid w:val="7E3F6E87"/>
    <w:rsid w:val="7E4237F3"/>
    <w:rsid w:val="7E5D0D1E"/>
    <w:rsid w:val="7E615933"/>
    <w:rsid w:val="7E6A2B9F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475210"/>
    <w:rsid w:val="7F69077D"/>
    <w:rsid w:val="7F6C27BA"/>
    <w:rsid w:val="7F723B28"/>
    <w:rsid w:val="7F976093"/>
    <w:rsid w:val="7F9C122E"/>
    <w:rsid w:val="7FA151BB"/>
    <w:rsid w:val="7FBC3435"/>
    <w:rsid w:val="7FCB5400"/>
    <w:rsid w:val="7FD5065D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2392</Words>
  <Characters>10391</Characters>
  <Lines>77</Lines>
  <Paragraphs>21</Paragraphs>
  <ScaleCrop>false</ScaleCrop>
  <LinksUpToDate>false</LinksUpToDate>
  <CharactersWithSpaces>11532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2018-04-27T07:30:42Z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