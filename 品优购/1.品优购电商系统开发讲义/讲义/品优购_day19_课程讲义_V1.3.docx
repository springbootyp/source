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19章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秒杀解决方案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：能够说出秒杀实现思路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2：实现秒杀频道首页功能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目标3：实现秒杀商品详细页功能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目标4：实现秒杀下单功能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目标5：实现秒杀支付功能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1.秒杀业务分析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所谓“秒杀”，就是网络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"https://baike.baidu.com/item/%E5%8D%96%E5%AE%B6" \t "https://baike.baidu.com/item/%E7%A7%92%E6%9D%80/_blank"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卖家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发布一些超低价格的商品，所有买家在同一时间网上抢购的一种销售方式。通俗一点讲就是网络商家为促销等目的组织的网上限时抢购活动。由于商品价格低廉，往往一上架就被抢购一空，有时只用一秒钟。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秒杀商品通常有两种限制：库存限制、时间限制。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需求：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商家提交秒杀商品申请，录入秒杀商品数据，主要包括：商品标题、原价、秒杀价、商品图片、介绍等信息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运营商审核秒杀申请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秒杀频道首页列出秒杀商品（进行中的）点击秒杀商品图片跳转到秒杀商品详细页。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商品详细页显示秒杀商品信息，点击立即抢购实现秒杀下单，下单时扣减库存。当库存为0或不在活动期范围内时无法秒杀。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秒杀下单成功，直接跳转到支付页面（微信扫码），支付成功，跳转到成功页，填写收货地址、电话、收件人等信息，完成订单。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当用户秒杀下单5分钟内未支付，取消预订单，调用微信支付的关闭订单接口，恢复库存。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1.2数据库表分析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Tb_seckill_goods 秒杀商品表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0430" cy="2151380"/>
            <wp:effectExtent l="0" t="0" r="1270" b="1270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Tb_seckill_order 秒杀订单表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9460" cy="1671320"/>
            <wp:effectExtent l="0" t="0" r="8890" b="508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1.3秒杀实现思路</w:t>
      </w:r>
    </w:p>
    <w:p>
      <w:pPr>
        <w:pStyle w:val="33"/>
        <w:numPr>
          <w:ilvl w:val="0"/>
          <w:numId w:val="0"/>
        </w:numPr>
        <w:spacing w:line="276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秒杀技术实现核心思想是运用缓存减少数据库瞬间的访问压力！读取商品详细信息时运用缓存，当用户点击抢购时减少缓存中的库存数量，当库存数为0时或活动期结束时，同步到数据库。 产生的秒杀预订单也不会立刻写到数据库中，而是先写到缓存，当用户付款成功后再写入数据库。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1.4工程搭建与准备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1.4.1工程模块搭建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（1）创建秒杀服务接口模块 pinyougou-seckill-interface ，依赖pinyougou-pojo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（2）创建秒杀服务模块pinyougou-seckill-service (war)，pom.xml引入依赖参见其它服务工程,依赖 pinyougou-seckill-interface ， Tomcat7插件运行端口为9009。添加web.xml、 spring 配置文件参见其它服务工程, dubbox的端口为20889。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（3）创建秒杀频道web模块 pinyougou-seckill-web(war)  pom.xml引入依赖参见cart_web工程(需添加单点登录和权限控制)，依赖 pinyougou-seckill-interface  ，Tomcat7插件运行端口为9109  添加web.xml、 spring 配置文件参见cart_web工程。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将秒杀相关的页面及资源拷贝到此模块。添加angularJS.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1.4.2代码生成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运用《黑马程序员代码生成器》生成代码，拷入工程</w:t>
      </w:r>
    </w:p>
    <w:p>
      <w:r>
        <w:drawing>
          <wp:inline distT="0" distB="0" distL="114300" distR="114300">
            <wp:extent cx="2723515" cy="7905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42565" cy="762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52090" cy="7620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1.5秒杀商品后台管理（学员完成）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运营商系统web模块pinyougou-manager-web依赖 pinyougou-seckill-interface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商家系统web模块pinyougou-shop-web依赖pinyougou-seckill-interface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学员实现代码：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1.5.1商家后台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秒杀商品列表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秒杀商品申请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秒杀订单查询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1.5.2运营商后台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待审核秒杀商品列表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秒杀商品审核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（3）秒杀订单查询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2.品优购-秒杀频道首页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秒杀频道首页，显示正在秒杀的商品（已经开始，未结束的商品）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（1）修改pinyougou-seckill-interface的SeckillGoodsService.java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返回当前正在参与秒杀的商品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List&lt;TbSeckillGoods&gt; findList();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2.2.2服务实现层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修改pinyougou-seckill-service的SeckillGoodsServiceImpl.java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List&lt;TbSeckillGoods&gt; findList()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TbSeckillGoodsExample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.andStatusEqualTo(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//审核通过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.andStockCountGreaterThan(0);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//剩余库存大于0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.andStartTimeLessThanOrEqualTo(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//开始时间小于等于当前时间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.andEndTimeGreaterThan(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//结束时间大于当前时间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2.2.3控制层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修改pinyougou-seckill-web的SeckillGoodsController.java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当前秒杀的商品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List&lt;TbSeckillGoods&gt; findList(){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.findList();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2.3前端代码实现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2.3.1服务层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在pinyougou-seckill-web创建 seckillGoodsService.js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//服务层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'seckillGoodsService'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//读取列表数据绑定到表单中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'seckillGoods/findList.do'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2.3.2控制层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在pinyougou-seckill-web创建seckillGoodsController.js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//控制层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'seckillGoodsController'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($scope,seckillGoodsService){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//读取列表数据绑定到表单中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seckillGoodsService.findList().success(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2.3.3页面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修改seckill-index.html,引入js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"js/service/seckillGoodsService.js"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eastAsia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/>
                <w:color w:val="3F7F7F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"js/controller/seckillGoodsController.js"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 xml:space="preserve">body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"seckillGoodsController"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"findList()"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循环列表的实现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 xml:space="preserve">li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"seckill-item"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"{{pojo.smallPic}}"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"290px"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"290px"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''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"intro"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{{pojo.title}}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'price'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'sec-price'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￥{{pojo.costPrice}}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'ever-price'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￥{{pojo.price}}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'num'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已售{{ ((pojo.num-pojo.stockCount)/pojo.num*100).toFixed(0) }}%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'progress'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'sui-progress progress-danger'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='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 {{ ((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pojo.num-pojo.stockCount)/pojo.num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*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100).toFixed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0)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}}%;'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'bar'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剩余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'owned'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{{pojo.stockCount}}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件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'sui-btn btn-block btn-buy'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'seckill-item.html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#?id={{pojo.id}}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'_blank'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立即抢购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2.4缓存处理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修改pinyougou-seckill-service的SeckillGoodsServiceImpl.java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List&lt;TbSeckillGoods&gt; findList()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//获取秒杀商品列表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List&lt;TbSeckillGoods&gt;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).values()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TbSeckillGoodsExample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.andStatusEqualTo(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//审核通过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.andStockCountGreaterThan(0);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//剩余库存大于0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.andStartTimeLessThanOrEqualTo(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//开始时间小于等于当前时间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.andEndTimeGreaterThan(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//结束时间大于当前时间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//将商品列表装入缓存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"将秒杀商品列表装入缓存"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(TbSeckillGoods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3.品优购-秒杀详细页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商品详细页显示秒杀商品信息。</w:t>
      </w:r>
    </w:p>
    <w:p>
      <w:pPr>
        <w:pStyle w:val="3"/>
        <w:numPr>
          <w:ilvl w:val="1"/>
          <w:numId w:val="0"/>
        </w:numPr>
        <w:ind w:left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3.2显示详细页信息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修改pinyougou-seckill-interface的SeckillGoodsService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根据ID获取实体(从缓存中读取)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 findOneFromRedis(Long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修改pinyougou-seckill-service的SeckillGoodsServiceImpl.java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 findOneFromRedis(Long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(TbSeckillGoods)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修改pinyougou-seckill-web的SeckillGoodsController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"/findOneFromRedis"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 findOneFromRedis(Long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.findOneFromRedis(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增加超时时间设置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@Reference(timeout=10000)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SeckillGoodsService seckillGoodsService;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pinyougou-seckill-web 的seckillGoodsService.js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.findOne=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seckillGoods/findOneFromRedis.do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?id='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pinyougou-seckill-web 的seckillGoodsController.js  ，引入</w:t>
      </w:r>
      <w:r>
        <w:rPr>
          <w:rFonts w:hint="eastAsia"/>
        </w:rPr>
        <w:t>$location</w:t>
      </w:r>
      <w:r>
        <w:rPr>
          <w:rFonts w:hint="eastAsia"/>
          <w:lang w:eastAsia="zh-CN"/>
        </w:rPr>
        <w:t>服务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seckillGoodsService.findOne($location.search()[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修改seckill-item.html ，引入js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"js/service/seckillGoodsService.js"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"js/controller/seckillGoodsController.js"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"seckillGoodsController"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"findOne()"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用表达式显示标题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{{entity.title}}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"jqzoom"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jqimg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"{{entity.smallPic}}"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"{{entity.smallPic}}"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"400px"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"400px"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price"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¥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{{entity.costPrice}}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原价：{{entity.price}}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"intro-detail"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{{entity.introduction}}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剩余库存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剩余库存：{{entity.stockCount}}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3.3秒杀倒计时效果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3.3.1 $interval服务简介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在AngularJS中$interval服务用来处理间歇性处理一些事情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格式为：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$interval(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eastAsia="zh-CN"/>
              </w:rPr>
              <w:t>执行的函数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,间隔的毫秒数,运行次数);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运行次数可以缺省，如果缺省则无限循环执行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取消执行用cancel方法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$interval.cancel(time);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我先现在先做一个简单的例子：10秒倒计时  ，首先引入$interval ,  控制层编写代码如下：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$scope.second = 10;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time= $interval(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($scope.second&gt;0){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$scope.second =$scope.second-1;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$interval.cancel(time);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"秒杀服务已结束"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},1000);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页面用表达式显示</w:t>
      </w:r>
      <w:r>
        <w:rPr>
          <w:rFonts w:hint="eastAsia"/>
        </w:rPr>
        <w:t>$scope.second</w:t>
      </w:r>
      <w:r>
        <w:rPr>
          <w:rFonts w:hint="eastAsia"/>
          <w:lang w:eastAsia="zh-CN"/>
        </w:rPr>
        <w:t>的值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3.3.2秒杀倒计时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修改seckillGoodsController.js ，实现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A6A6A6" w:themeColor="background1" w:themeShade="A6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seckillGoodsService.findOne($location.search()['id']).success(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A6A6A6" w:themeColor="background1" w:themeShade="A6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$scope.entity= 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second =Math.floor( (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Date($scope.entity.endTime).getTime()-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Date().getTime())) /1000);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//总秒数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time= $interval(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(second&gt;0){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second =second-1;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$scope.time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=convertTimeString(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second);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//转换时间字符串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$interval.cancel(time);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"秒杀服务已结束"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},1000);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//转换秒为   天小时分钟秒格式  XXX天 10:22:33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convertTimeString=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(allsecond){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days= Math.floor( allsecond/(60*60*24));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hours= Math.floor( (allsecond-days*60*60*24)/(60*60)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//小数数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minutes= Math.floor(  (allsecond -days*60*60*24 - hours*60*60)/60   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//分钟数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seconds= allsecond -days*60*60*24 - hours*60*60 -minutes*60;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timeString=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(days&gt;0){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timeString=days+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"天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timeString+hours+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+minutes+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+seconds;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修改页面seckill-item.html ，显示time的值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"overtime"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距离结束：{{time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4.品优购-秒杀下单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商品详细页点击立即抢购实现秒杀下单，下单时扣减库存。当库存为0或不在活动期范围内时无法秒杀。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4.2.1服务接口层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修改pinyougou-seckill-interface的SeckillOrderService.java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提交订单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seckillId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submitOrder(Long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4.4.2服务实现层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Spring配置文件配置IdWorker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pinyougou-seckill-service的SeckillOrderServiceImpl.java实现方法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IdWorker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idWorker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submitOrder(Long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//从缓存中查询秒杀商品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=(TbSeckillGoods)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"商品不存在"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.getStockCount()&lt;=0){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"商品已抢购一空"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//扣减（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）库存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.setStockCount(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.getStockCount()-1);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//放回缓存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.getStockCount()==0){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//如果已经被秒光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//同步到数据库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1260" w:firstLineChars="7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white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//保存（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）订单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idWorker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TbSeckillOrder();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.setCreateTime(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.setMoney(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.getCostPrice());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//秒杀价格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.setSeckillId(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</w:p>
          <w:p>
            <w:pPr>
              <w:spacing w:beforeLines="0" w:afterLines="0"/>
              <w:ind w:firstLine="900" w:firstLineChars="5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.setUserId(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//设置用户ID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4.4.3控制层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修改pinyougou-seckill-web的SeckillOrderController.java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"/submitOrder"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submitOrder(Long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"anonymousUser"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//如果未登录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"用户未登录"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seckillOrderService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.submitOrder(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"提交成功"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(RuntimeException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getMessage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"提交失败"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4.3.1前端服务层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pinyougou-seckill-web的seckillGoodsService.js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//提交订单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.submitOrder=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(seckillId){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'seckillOrder/submitOrder.do?seckillId='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+seckillId);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4.3.2前端控制层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pinyougou-seckill-web的seckillGoodsController.js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//提交订单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$scope.submitOrder=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seckillGoodsService.submitOrder($scope.entity.id).success(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"下单成功，请在1分钟内完成支付"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修改seckill-item.html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"submitOrder()"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"_blank"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"sui-btn  btn-danger addshopcar"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/>
                <w:color w:val="0000FF"/>
                <w:sz w:val="18"/>
                <w:szCs w:val="18"/>
                <w:highlight w:val="white"/>
                <w:lang w:eastAsia="zh-CN"/>
              </w:rPr>
              <w:t>秒杀</w:t>
            </w:r>
            <w:r>
              <w:rPr>
                <w:rFonts w:hint="eastAsia" w:ascii="Consolas" w:hAnsi="Consolas" w:eastAsia="Consolas"/>
                <w:color w:val="0000FF"/>
                <w:sz w:val="18"/>
                <w:szCs w:val="18"/>
                <w:highlight w:val="white"/>
              </w:rPr>
              <w:t>抢购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5.品优购-秒杀支付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用户成功下单后，跳转到支付页面。支付页显示微信支付二维码。用户完成支付后，保存订单到数据库。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5.2生成支付二维码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（1）pinyougou-seckill-web工程引入pinyougou-pay-interface依赖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（2）修改pinyougou-seckill-interface的SeckillOrderService.java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根据用户名查询</w:t>
            </w:r>
            <w:r>
              <w:rPr>
                <w:rFonts w:hint="eastAsia" w:ascii="Consolas" w:hAnsi="Consolas"/>
                <w:color w:val="3F5FBF"/>
                <w:sz w:val="18"/>
                <w:szCs w:val="18"/>
                <w:lang w:eastAsia="zh-CN"/>
              </w:rPr>
              <w:t>秒杀订单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TbSeckillOrder searchOrderFromRedisByUserId(String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（3）修改pinyougou-seckill-service的SeckillOrderServiceImpl.java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TbSeckillOrder  searchOrderFromRedisByUserId(String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(TbSeckillOrder)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在pinyougou-seckill-web新建PayController.java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支付控制层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"/pay"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PayController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@Reference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WeixinPayService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weixinPayService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@Reference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SeckillOrderService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seckillOrderService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生成二维码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"/createNative"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createNative(){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//获取当前用户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查询秒杀订单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seckillOrderService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.searchOrderFromRedisByUserId(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//判断秒杀订单存在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.getMoney().doubleValue()*100);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//金额（分）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weixinPayService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.createNative(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5.2.2前端代码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将pinyougou-cart-web工程的payService.js  payController.js  pay.html  qrious.min.js 拷贝到pinyougou-seckill-web工程    payController.js暂时注释对查询的调用。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5.3支付成功保存订单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5.3.1后端代码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修改pinyougou-seckill-interface的SeckillOrderService.java，定义方法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支付成功保存订单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lightGray"/>
              </w:rPr>
              <w:t>orderId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saveOrderFromRedisToDb(String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transactionId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（2）在pinyougou-seckill-service的SeckillOrderServiceImpl.java实现该方法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saveOrderFromRedisToDb(String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transactionId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"saveOrderFromRedisToDb:"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//根据用户ID查询日志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(TbSeckillOrder)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"订单不存在"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//如果与传递过来的订单号不符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.getId().longValue()!=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.longValue()){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"订单不相符"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.setTransactionId(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transactionId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//交易流水号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.setPayTime(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//支付时间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seckillOrderMapper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//保存到数据库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中清除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修改pinyougou-seckill-web的PayController.java，增加查询的方法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查询支付状态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out_trade_no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"/queryPayStatus"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queryPayStatus(String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//获取当前用户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Result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=0;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//调用查询接口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weixinPayService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.queryPayStatus(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//出错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"支付出错"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"trade_state"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//如果成功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"支付成功"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seckillOrderService.saveOrderFromRedisToDb(userId, Long.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valueOf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(out_trade_no), map.get("transaction_id"));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(3000);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//间隔三秒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设置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eastAsia="zh-CN"/>
              </w:rPr>
              <w:t>超时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时间为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"二维码超时"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5.3.2前端代码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调用查询的方法，参见pinyougou-cart-web工程。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queryPayStatus(response.out_trade_no);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//查询支付状态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5.4订单超时处理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当用户下单后5分钟尚未付款应该释放订单，增加库存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5.4.1删除缓存中的订单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（1）修改pinyougou-seckill-interface的SeckillOrderService.java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从缓存中删除订单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orderId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deleteOrderFromRedis(String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（2）修改pinyougou-seckill-service的SeckillOrderServiceImpl.java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deleteOrderFromRedis(String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//根据用户ID查询日志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(TbSeckillOrder)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</w:t>
            </w:r>
          </w:p>
          <w:p>
            <w:pPr>
              <w:spacing w:beforeLines="0" w:afterLines="0"/>
              <w:ind w:firstLine="1080" w:firstLineChars="6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.getId().longValue()==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.longValue()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//删除缓存中的订单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//恢复库存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//1.从缓存中提取秒杀商品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=(TbSeckillGoods)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.getSeckillId());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.setStockCount(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.getStockCount()+1);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.getSeckillId(),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//存入缓存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5.4.2关闭微信订单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（1）修改pinyougou-pay-interface 的WeixinPayService接口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关闭支付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out_trade_no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closePay(String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修改pinyougou-pay-service的WeixinPayServiceImpl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closePay(String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"appid"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appid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//公众账号ID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"mch_id"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partner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//商户号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"out_trade_no"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"nonce_str"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u w:val="single"/>
              </w:rPr>
              <w:t>generateNonceStr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())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//随机字符串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"https://api.mch.weixin.qq.com/pay/closeorder"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xmlParam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partnerkey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HttpClient(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.setHttps(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.setXmlParam(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xmlParam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5.4.3超时调用服务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修改pinyougou-seckill-web的PayController.java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查询支付状态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out_trade_no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@RequestMapping("/queryPayStatus")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queryPayStatus(String out_trade_no){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//获取当前用户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String userId=SecurityContextHolder.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Result result=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x=0;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(3000);//间隔三秒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(InterruptedException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//不让循环无休止地运行定义变量，如果超过了这个值则退出循环，设置时间为1分钟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&gt;20){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"二维码超时"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//1.调用微信的关闭订单接口（学员实现）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weixinPayService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.closePay(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 !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"result_code"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//如果返回结果是正常关闭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"ORDERPAID"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"err_code"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"支付成功"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seckillOrderService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.saveOrderFromRedisToDb(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Long.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"transaction_id"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.isSuccess()==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"超时，取消订单"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//2.调用删除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seckillOrderService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.deleteOrderFromRedis(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Long.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result;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5.4.3前端代码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pinyougou-seckill-web的payController.js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//查询支付状态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queryPayStatus=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(out_trade_no){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payService.queryPayStatus(out_trade_no).success(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location.href="paysuccess.html#?money="+$scope.money;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(response.message==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'二维码超时'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"payTimeOut.html"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"payfail.html"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4" name="图片 4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4" w:name="_GoBack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E20E16"/>
    <w:multiLevelType w:val="singleLevel"/>
    <w:tmpl w:val="59E20E1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E29457"/>
    <w:multiLevelType w:val="singleLevel"/>
    <w:tmpl w:val="59E2945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E3185A"/>
    <w:multiLevelType w:val="singleLevel"/>
    <w:tmpl w:val="59E3185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31941"/>
    <w:multiLevelType w:val="singleLevel"/>
    <w:tmpl w:val="59E31941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5A118E53"/>
    <w:multiLevelType w:val="singleLevel"/>
    <w:tmpl w:val="5A118E5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118EA8"/>
    <w:multiLevelType w:val="singleLevel"/>
    <w:tmpl w:val="5A118EA8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19EAE"/>
    <w:multiLevelType w:val="singleLevel"/>
    <w:tmpl w:val="5A119EA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7442C"/>
    <w:rsid w:val="002A5D9B"/>
    <w:rsid w:val="002B2949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B7443"/>
    <w:rsid w:val="010C2936"/>
    <w:rsid w:val="010C4CAA"/>
    <w:rsid w:val="01125F2D"/>
    <w:rsid w:val="0115219E"/>
    <w:rsid w:val="012235F5"/>
    <w:rsid w:val="0124104C"/>
    <w:rsid w:val="01241418"/>
    <w:rsid w:val="01267049"/>
    <w:rsid w:val="01275603"/>
    <w:rsid w:val="012838B3"/>
    <w:rsid w:val="012A7DB2"/>
    <w:rsid w:val="012F307A"/>
    <w:rsid w:val="012F62C6"/>
    <w:rsid w:val="01432AA5"/>
    <w:rsid w:val="014E1F24"/>
    <w:rsid w:val="014E5C69"/>
    <w:rsid w:val="01570088"/>
    <w:rsid w:val="015B2996"/>
    <w:rsid w:val="0168362F"/>
    <w:rsid w:val="01691960"/>
    <w:rsid w:val="016D1DF6"/>
    <w:rsid w:val="01743BC3"/>
    <w:rsid w:val="01801936"/>
    <w:rsid w:val="018B34B4"/>
    <w:rsid w:val="01916C42"/>
    <w:rsid w:val="0195090F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DA6EF5"/>
    <w:rsid w:val="01E10C3C"/>
    <w:rsid w:val="01EC5C13"/>
    <w:rsid w:val="01EE79B9"/>
    <w:rsid w:val="01F37601"/>
    <w:rsid w:val="01FD03B9"/>
    <w:rsid w:val="020041D5"/>
    <w:rsid w:val="021441A4"/>
    <w:rsid w:val="023100D7"/>
    <w:rsid w:val="024614E0"/>
    <w:rsid w:val="02504584"/>
    <w:rsid w:val="02556C44"/>
    <w:rsid w:val="02561D0E"/>
    <w:rsid w:val="025F592F"/>
    <w:rsid w:val="025F77A9"/>
    <w:rsid w:val="0264382D"/>
    <w:rsid w:val="026B4880"/>
    <w:rsid w:val="02752D9C"/>
    <w:rsid w:val="028F68F1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62B77"/>
    <w:rsid w:val="03485289"/>
    <w:rsid w:val="034B40BA"/>
    <w:rsid w:val="034C526D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B54CB9"/>
    <w:rsid w:val="03B97F8E"/>
    <w:rsid w:val="03C04050"/>
    <w:rsid w:val="03C74570"/>
    <w:rsid w:val="03F60529"/>
    <w:rsid w:val="04042CA4"/>
    <w:rsid w:val="04134C93"/>
    <w:rsid w:val="041A6308"/>
    <w:rsid w:val="041F3510"/>
    <w:rsid w:val="04280B44"/>
    <w:rsid w:val="042D1C60"/>
    <w:rsid w:val="04303BDB"/>
    <w:rsid w:val="04346D66"/>
    <w:rsid w:val="043C581E"/>
    <w:rsid w:val="043D41DA"/>
    <w:rsid w:val="043D5545"/>
    <w:rsid w:val="044035BD"/>
    <w:rsid w:val="044817A1"/>
    <w:rsid w:val="04496973"/>
    <w:rsid w:val="04687853"/>
    <w:rsid w:val="046C6C15"/>
    <w:rsid w:val="046F6344"/>
    <w:rsid w:val="04765936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1A6B98"/>
    <w:rsid w:val="05360556"/>
    <w:rsid w:val="05373136"/>
    <w:rsid w:val="053D6E60"/>
    <w:rsid w:val="05405CA9"/>
    <w:rsid w:val="054D69A7"/>
    <w:rsid w:val="05564DA5"/>
    <w:rsid w:val="055D4D1B"/>
    <w:rsid w:val="0560192A"/>
    <w:rsid w:val="056043BB"/>
    <w:rsid w:val="056604D8"/>
    <w:rsid w:val="0569319E"/>
    <w:rsid w:val="056A4048"/>
    <w:rsid w:val="05715E52"/>
    <w:rsid w:val="057233CF"/>
    <w:rsid w:val="057361DA"/>
    <w:rsid w:val="05846CC5"/>
    <w:rsid w:val="059A1E44"/>
    <w:rsid w:val="05A30E9B"/>
    <w:rsid w:val="05C4330F"/>
    <w:rsid w:val="05C64A3D"/>
    <w:rsid w:val="05EB3AC1"/>
    <w:rsid w:val="05FB77C5"/>
    <w:rsid w:val="06056D43"/>
    <w:rsid w:val="062E4EC5"/>
    <w:rsid w:val="06377D9F"/>
    <w:rsid w:val="0639277B"/>
    <w:rsid w:val="0642516B"/>
    <w:rsid w:val="064D2D9A"/>
    <w:rsid w:val="065074B6"/>
    <w:rsid w:val="06577132"/>
    <w:rsid w:val="0664054B"/>
    <w:rsid w:val="06696DE8"/>
    <w:rsid w:val="066C1BC8"/>
    <w:rsid w:val="068243EE"/>
    <w:rsid w:val="068B3A9D"/>
    <w:rsid w:val="06962FEB"/>
    <w:rsid w:val="069E5147"/>
    <w:rsid w:val="06B06A2D"/>
    <w:rsid w:val="06BC06EF"/>
    <w:rsid w:val="06C11480"/>
    <w:rsid w:val="06CA636D"/>
    <w:rsid w:val="06DA247B"/>
    <w:rsid w:val="06DB44BC"/>
    <w:rsid w:val="06E25C90"/>
    <w:rsid w:val="06E6190B"/>
    <w:rsid w:val="07143FF3"/>
    <w:rsid w:val="07312C55"/>
    <w:rsid w:val="07374D2C"/>
    <w:rsid w:val="0746131C"/>
    <w:rsid w:val="07471BA6"/>
    <w:rsid w:val="074F51AA"/>
    <w:rsid w:val="075A27BB"/>
    <w:rsid w:val="075A6DED"/>
    <w:rsid w:val="075B418C"/>
    <w:rsid w:val="076527EC"/>
    <w:rsid w:val="076662CC"/>
    <w:rsid w:val="07725937"/>
    <w:rsid w:val="077659AB"/>
    <w:rsid w:val="07776EA9"/>
    <w:rsid w:val="077862DE"/>
    <w:rsid w:val="077A5E0F"/>
    <w:rsid w:val="077F2F00"/>
    <w:rsid w:val="077F7F64"/>
    <w:rsid w:val="07811959"/>
    <w:rsid w:val="07853D89"/>
    <w:rsid w:val="079158AF"/>
    <w:rsid w:val="07B3206A"/>
    <w:rsid w:val="07C309D3"/>
    <w:rsid w:val="07C53288"/>
    <w:rsid w:val="07C90445"/>
    <w:rsid w:val="07CA423C"/>
    <w:rsid w:val="07CC5885"/>
    <w:rsid w:val="07D00373"/>
    <w:rsid w:val="07D24264"/>
    <w:rsid w:val="07DB2CD2"/>
    <w:rsid w:val="07E23529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221ED"/>
    <w:rsid w:val="08533A93"/>
    <w:rsid w:val="085918F0"/>
    <w:rsid w:val="085E29DA"/>
    <w:rsid w:val="087102BD"/>
    <w:rsid w:val="08760EFB"/>
    <w:rsid w:val="08802306"/>
    <w:rsid w:val="08BE0BD0"/>
    <w:rsid w:val="08C31B9A"/>
    <w:rsid w:val="08C45B16"/>
    <w:rsid w:val="08C47563"/>
    <w:rsid w:val="08CF1AF2"/>
    <w:rsid w:val="08D3732A"/>
    <w:rsid w:val="08DB0D47"/>
    <w:rsid w:val="08DF7E6E"/>
    <w:rsid w:val="08E109A4"/>
    <w:rsid w:val="08E96DFD"/>
    <w:rsid w:val="08F87172"/>
    <w:rsid w:val="08FE11EC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A2C87"/>
    <w:rsid w:val="097D463F"/>
    <w:rsid w:val="097F4A29"/>
    <w:rsid w:val="098D46F7"/>
    <w:rsid w:val="09903DDF"/>
    <w:rsid w:val="099937E5"/>
    <w:rsid w:val="099E4383"/>
    <w:rsid w:val="09B134EE"/>
    <w:rsid w:val="09B531CB"/>
    <w:rsid w:val="09B9304F"/>
    <w:rsid w:val="09BB1EB0"/>
    <w:rsid w:val="09C10263"/>
    <w:rsid w:val="09C45544"/>
    <w:rsid w:val="09CE7D72"/>
    <w:rsid w:val="09CF3234"/>
    <w:rsid w:val="09F2036D"/>
    <w:rsid w:val="09F21A13"/>
    <w:rsid w:val="09FB50A4"/>
    <w:rsid w:val="09FE10B5"/>
    <w:rsid w:val="0A032DCD"/>
    <w:rsid w:val="0A051105"/>
    <w:rsid w:val="0A08481B"/>
    <w:rsid w:val="0A085E33"/>
    <w:rsid w:val="0A122D2C"/>
    <w:rsid w:val="0A2F3AD0"/>
    <w:rsid w:val="0A312677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115B"/>
    <w:rsid w:val="0A7B5030"/>
    <w:rsid w:val="0A7F50DF"/>
    <w:rsid w:val="0A8A16BF"/>
    <w:rsid w:val="0A907BB5"/>
    <w:rsid w:val="0A9673DB"/>
    <w:rsid w:val="0A9A7656"/>
    <w:rsid w:val="0A9E76D5"/>
    <w:rsid w:val="0AA8296C"/>
    <w:rsid w:val="0ABA52DF"/>
    <w:rsid w:val="0ABB731C"/>
    <w:rsid w:val="0AC95DA0"/>
    <w:rsid w:val="0AD07C41"/>
    <w:rsid w:val="0AD94003"/>
    <w:rsid w:val="0AE709D7"/>
    <w:rsid w:val="0B0C6562"/>
    <w:rsid w:val="0B147E15"/>
    <w:rsid w:val="0B164A70"/>
    <w:rsid w:val="0B1D3028"/>
    <w:rsid w:val="0B1D6761"/>
    <w:rsid w:val="0B2126F6"/>
    <w:rsid w:val="0B2A55DD"/>
    <w:rsid w:val="0B371BA0"/>
    <w:rsid w:val="0B3D3662"/>
    <w:rsid w:val="0B427FD2"/>
    <w:rsid w:val="0B5E1594"/>
    <w:rsid w:val="0B680E96"/>
    <w:rsid w:val="0B765D08"/>
    <w:rsid w:val="0B7A51E1"/>
    <w:rsid w:val="0B7E72BB"/>
    <w:rsid w:val="0B8A124C"/>
    <w:rsid w:val="0B8C1ED2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C86120"/>
    <w:rsid w:val="0BD26CFF"/>
    <w:rsid w:val="0BE039EE"/>
    <w:rsid w:val="0BF43C5B"/>
    <w:rsid w:val="0BF6263E"/>
    <w:rsid w:val="0BF70424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33F97"/>
    <w:rsid w:val="0C67453E"/>
    <w:rsid w:val="0C7D2F96"/>
    <w:rsid w:val="0C8F5394"/>
    <w:rsid w:val="0C9A16E8"/>
    <w:rsid w:val="0CA54458"/>
    <w:rsid w:val="0CA57D0C"/>
    <w:rsid w:val="0CC320F8"/>
    <w:rsid w:val="0CDA7949"/>
    <w:rsid w:val="0CE154F7"/>
    <w:rsid w:val="0CF96740"/>
    <w:rsid w:val="0CFD655D"/>
    <w:rsid w:val="0D0849BD"/>
    <w:rsid w:val="0D087D34"/>
    <w:rsid w:val="0D0E35A9"/>
    <w:rsid w:val="0D137236"/>
    <w:rsid w:val="0D1B7D6E"/>
    <w:rsid w:val="0D392D96"/>
    <w:rsid w:val="0D400D07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C3DDA"/>
    <w:rsid w:val="0DFD0687"/>
    <w:rsid w:val="0E070E0F"/>
    <w:rsid w:val="0E0A1CDE"/>
    <w:rsid w:val="0E19077C"/>
    <w:rsid w:val="0E2410FB"/>
    <w:rsid w:val="0E2612AE"/>
    <w:rsid w:val="0E2D6AA2"/>
    <w:rsid w:val="0E33592A"/>
    <w:rsid w:val="0E52675F"/>
    <w:rsid w:val="0E551E8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54B61"/>
    <w:rsid w:val="0EC84432"/>
    <w:rsid w:val="0ECB6F0D"/>
    <w:rsid w:val="0ECC5050"/>
    <w:rsid w:val="0EDF3839"/>
    <w:rsid w:val="0EE45F01"/>
    <w:rsid w:val="0F0053BA"/>
    <w:rsid w:val="0F0D7EC4"/>
    <w:rsid w:val="0F1A7AC2"/>
    <w:rsid w:val="0F21680C"/>
    <w:rsid w:val="0F2E457E"/>
    <w:rsid w:val="0F390651"/>
    <w:rsid w:val="0F3B3326"/>
    <w:rsid w:val="0F3F3AF1"/>
    <w:rsid w:val="0F433D90"/>
    <w:rsid w:val="0F745069"/>
    <w:rsid w:val="0F824842"/>
    <w:rsid w:val="0F89163C"/>
    <w:rsid w:val="0F8A56FB"/>
    <w:rsid w:val="0F8D2ECB"/>
    <w:rsid w:val="0FA602DF"/>
    <w:rsid w:val="0FAF2F4B"/>
    <w:rsid w:val="0FB70326"/>
    <w:rsid w:val="0FB860AB"/>
    <w:rsid w:val="0FCA206B"/>
    <w:rsid w:val="0FCC6D23"/>
    <w:rsid w:val="0FD75756"/>
    <w:rsid w:val="0FDE7E5F"/>
    <w:rsid w:val="0FE0474D"/>
    <w:rsid w:val="0FFB5396"/>
    <w:rsid w:val="10011F81"/>
    <w:rsid w:val="10060F45"/>
    <w:rsid w:val="10290AED"/>
    <w:rsid w:val="10593667"/>
    <w:rsid w:val="105C76FB"/>
    <w:rsid w:val="105D75A4"/>
    <w:rsid w:val="105F74F3"/>
    <w:rsid w:val="106A3914"/>
    <w:rsid w:val="1070755A"/>
    <w:rsid w:val="10721A68"/>
    <w:rsid w:val="107D35CD"/>
    <w:rsid w:val="10817014"/>
    <w:rsid w:val="108B5581"/>
    <w:rsid w:val="10923011"/>
    <w:rsid w:val="10B52291"/>
    <w:rsid w:val="10B819EE"/>
    <w:rsid w:val="10C54956"/>
    <w:rsid w:val="10CA22A8"/>
    <w:rsid w:val="10CC2E3F"/>
    <w:rsid w:val="10D54540"/>
    <w:rsid w:val="10D90C04"/>
    <w:rsid w:val="10E90796"/>
    <w:rsid w:val="10F4220A"/>
    <w:rsid w:val="10FA0722"/>
    <w:rsid w:val="10FB6459"/>
    <w:rsid w:val="11055FB2"/>
    <w:rsid w:val="111215DD"/>
    <w:rsid w:val="11137E58"/>
    <w:rsid w:val="1114543C"/>
    <w:rsid w:val="11185E6F"/>
    <w:rsid w:val="11257007"/>
    <w:rsid w:val="1143768A"/>
    <w:rsid w:val="11473119"/>
    <w:rsid w:val="115931BC"/>
    <w:rsid w:val="115E497A"/>
    <w:rsid w:val="11601671"/>
    <w:rsid w:val="11644B9F"/>
    <w:rsid w:val="11646B34"/>
    <w:rsid w:val="1166289A"/>
    <w:rsid w:val="116A014B"/>
    <w:rsid w:val="116B1BC5"/>
    <w:rsid w:val="117D20B4"/>
    <w:rsid w:val="117F1C6C"/>
    <w:rsid w:val="118458F9"/>
    <w:rsid w:val="1187338C"/>
    <w:rsid w:val="11AC2048"/>
    <w:rsid w:val="11BA0D5B"/>
    <w:rsid w:val="11C32BDD"/>
    <w:rsid w:val="11C744E7"/>
    <w:rsid w:val="11D51026"/>
    <w:rsid w:val="11F80531"/>
    <w:rsid w:val="11FA4877"/>
    <w:rsid w:val="12004A40"/>
    <w:rsid w:val="1207736D"/>
    <w:rsid w:val="1218344A"/>
    <w:rsid w:val="1220264E"/>
    <w:rsid w:val="122964B9"/>
    <w:rsid w:val="122C2492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B7509"/>
    <w:rsid w:val="127F6C51"/>
    <w:rsid w:val="127F76FB"/>
    <w:rsid w:val="128612F4"/>
    <w:rsid w:val="128C5D4E"/>
    <w:rsid w:val="128D6D89"/>
    <w:rsid w:val="129F0287"/>
    <w:rsid w:val="12AB671F"/>
    <w:rsid w:val="12D53C24"/>
    <w:rsid w:val="12EE1124"/>
    <w:rsid w:val="12F42954"/>
    <w:rsid w:val="13115AA2"/>
    <w:rsid w:val="1319528C"/>
    <w:rsid w:val="1325586C"/>
    <w:rsid w:val="13360B26"/>
    <w:rsid w:val="133B13BC"/>
    <w:rsid w:val="134B6F70"/>
    <w:rsid w:val="13513CE6"/>
    <w:rsid w:val="135403F7"/>
    <w:rsid w:val="135D0B0D"/>
    <w:rsid w:val="135E171D"/>
    <w:rsid w:val="135F6976"/>
    <w:rsid w:val="1363589F"/>
    <w:rsid w:val="136A6B51"/>
    <w:rsid w:val="136D09F3"/>
    <w:rsid w:val="138365F9"/>
    <w:rsid w:val="13860CFA"/>
    <w:rsid w:val="13970B90"/>
    <w:rsid w:val="139D242E"/>
    <w:rsid w:val="139D5CB5"/>
    <w:rsid w:val="139E01B8"/>
    <w:rsid w:val="13A51AAB"/>
    <w:rsid w:val="13B1416D"/>
    <w:rsid w:val="13B204E2"/>
    <w:rsid w:val="13C107E0"/>
    <w:rsid w:val="13C350FB"/>
    <w:rsid w:val="13D071AC"/>
    <w:rsid w:val="13D13875"/>
    <w:rsid w:val="13D62FE6"/>
    <w:rsid w:val="13DB6F14"/>
    <w:rsid w:val="14032954"/>
    <w:rsid w:val="141361F8"/>
    <w:rsid w:val="14196CDE"/>
    <w:rsid w:val="14206CA7"/>
    <w:rsid w:val="1429042E"/>
    <w:rsid w:val="14302CD8"/>
    <w:rsid w:val="145411E0"/>
    <w:rsid w:val="14604F69"/>
    <w:rsid w:val="146574C3"/>
    <w:rsid w:val="14663F3E"/>
    <w:rsid w:val="147258E3"/>
    <w:rsid w:val="14791B42"/>
    <w:rsid w:val="147C5959"/>
    <w:rsid w:val="14870B9B"/>
    <w:rsid w:val="148E5C53"/>
    <w:rsid w:val="14A43559"/>
    <w:rsid w:val="14A70828"/>
    <w:rsid w:val="14AB5BF6"/>
    <w:rsid w:val="14B60CBC"/>
    <w:rsid w:val="14B945E2"/>
    <w:rsid w:val="14BB107B"/>
    <w:rsid w:val="14BD102A"/>
    <w:rsid w:val="14C20655"/>
    <w:rsid w:val="14C85B7B"/>
    <w:rsid w:val="14C87ACB"/>
    <w:rsid w:val="14CB51A7"/>
    <w:rsid w:val="14CC7A2B"/>
    <w:rsid w:val="14D201B0"/>
    <w:rsid w:val="14E25955"/>
    <w:rsid w:val="14E36E97"/>
    <w:rsid w:val="14EC07CA"/>
    <w:rsid w:val="14EE517F"/>
    <w:rsid w:val="14F73F70"/>
    <w:rsid w:val="14FC38C2"/>
    <w:rsid w:val="15035CCD"/>
    <w:rsid w:val="15046E6C"/>
    <w:rsid w:val="150C0355"/>
    <w:rsid w:val="150C24A3"/>
    <w:rsid w:val="1510056E"/>
    <w:rsid w:val="151327FC"/>
    <w:rsid w:val="151E1FFE"/>
    <w:rsid w:val="151F22D0"/>
    <w:rsid w:val="152248DF"/>
    <w:rsid w:val="15257FAB"/>
    <w:rsid w:val="152D1EDE"/>
    <w:rsid w:val="153A2994"/>
    <w:rsid w:val="153D2DB1"/>
    <w:rsid w:val="154F4403"/>
    <w:rsid w:val="15563BF4"/>
    <w:rsid w:val="1558015C"/>
    <w:rsid w:val="158562B1"/>
    <w:rsid w:val="15902A16"/>
    <w:rsid w:val="15940AF5"/>
    <w:rsid w:val="159B0EF0"/>
    <w:rsid w:val="159E7B0F"/>
    <w:rsid w:val="15A2372E"/>
    <w:rsid w:val="15AF7883"/>
    <w:rsid w:val="15BA7F8B"/>
    <w:rsid w:val="15C57124"/>
    <w:rsid w:val="15D071D2"/>
    <w:rsid w:val="15D44F69"/>
    <w:rsid w:val="15D5060B"/>
    <w:rsid w:val="15E4698B"/>
    <w:rsid w:val="15E96C21"/>
    <w:rsid w:val="15EF5979"/>
    <w:rsid w:val="15F945FC"/>
    <w:rsid w:val="15FE1031"/>
    <w:rsid w:val="16021641"/>
    <w:rsid w:val="16080C60"/>
    <w:rsid w:val="16134B8A"/>
    <w:rsid w:val="16185E90"/>
    <w:rsid w:val="161D272B"/>
    <w:rsid w:val="16323484"/>
    <w:rsid w:val="16325D1E"/>
    <w:rsid w:val="163D191F"/>
    <w:rsid w:val="164C76C3"/>
    <w:rsid w:val="164E3841"/>
    <w:rsid w:val="165163B4"/>
    <w:rsid w:val="165B76EB"/>
    <w:rsid w:val="165E0191"/>
    <w:rsid w:val="16690BEF"/>
    <w:rsid w:val="16691814"/>
    <w:rsid w:val="16753D80"/>
    <w:rsid w:val="169A4704"/>
    <w:rsid w:val="16A46723"/>
    <w:rsid w:val="16B0325E"/>
    <w:rsid w:val="16B16104"/>
    <w:rsid w:val="16B209C0"/>
    <w:rsid w:val="16B620DE"/>
    <w:rsid w:val="16B77657"/>
    <w:rsid w:val="16BB3551"/>
    <w:rsid w:val="16BE3F92"/>
    <w:rsid w:val="16BF4894"/>
    <w:rsid w:val="16CB3344"/>
    <w:rsid w:val="16D139CF"/>
    <w:rsid w:val="16E63F43"/>
    <w:rsid w:val="16ED129D"/>
    <w:rsid w:val="16F036B0"/>
    <w:rsid w:val="16F63265"/>
    <w:rsid w:val="16FA2FB5"/>
    <w:rsid w:val="16FC7417"/>
    <w:rsid w:val="171665BE"/>
    <w:rsid w:val="17182DAA"/>
    <w:rsid w:val="171B7EB8"/>
    <w:rsid w:val="172175C2"/>
    <w:rsid w:val="17251154"/>
    <w:rsid w:val="172E6175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43BB9"/>
    <w:rsid w:val="180C0876"/>
    <w:rsid w:val="180E2033"/>
    <w:rsid w:val="1810415B"/>
    <w:rsid w:val="18110C56"/>
    <w:rsid w:val="18134BA0"/>
    <w:rsid w:val="182D07E5"/>
    <w:rsid w:val="18485D83"/>
    <w:rsid w:val="185B2E95"/>
    <w:rsid w:val="185F4A9E"/>
    <w:rsid w:val="18647C10"/>
    <w:rsid w:val="18664307"/>
    <w:rsid w:val="187B4B0F"/>
    <w:rsid w:val="187C34ED"/>
    <w:rsid w:val="18884976"/>
    <w:rsid w:val="18901A61"/>
    <w:rsid w:val="189A02CC"/>
    <w:rsid w:val="189F7457"/>
    <w:rsid w:val="18A075CB"/>
    <w:rsid w:val="18B5771A"/>
    <w:rsid w:val="18BE5851"/>
    <w:rsid w:val="18C37C3A"/>
    <w:rsid w:val="18C511C0"/>
    <w:rsid w:val="18CB3868"/>
    <w:rsid w:val="18DB2972"/>
    <w:rsid w:val="18EC2910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3420CA"/>
    <w:rsid w:val="1941252A"/>
    <w:rsid w:val="194E1CDC"/>
    <w:rsid w:val="195423F4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9F24BC1"/>
    <w:rsid w:val="1A09126D"/>
    <w:rsid w:val="1A1B0185"/>
    <w:rsid w:val="1A2B4800"/>
    <w:rsid w:val="1A310751"/>
    <w:rsid w:val="1A322578"/>
    <w:rsid w:val="1A4016EF"/>
    <w:rsid w:val="1A4863FD"/>
    <w:rsid w:val="1A4F5B98"/>
    <w:rsid w:val="1A654739"/>
    <w:rsid w:val="1A687427"/>
    <w:rsid w:val="1A6B2F8E"/>
    <w:rsid w:val="1A6B3824"/>
    <w:rsid w:val="1A6E6CC8"/>
    <w:rsid w:val="1A756DFF"/>
    <w:rsid w:val="1A77555A"/>
    <w:rsid w:val="1A7B4598"/>
    <w:rsid w:val="1A817B75"/>
    <w:rsid w:val="1A8649AC"/>
    <w:rsid w:val="1A866AC5"/>
    <w:rsid w:val="1A9466E9"/>
    <w:rsid w:val="1A953D87"/>
    <w:rsid w:val="1AA0188A"/>
    <w:rsid w:val="1AA75976"/>
    <w:rsid w:val="1AAA4775"/>
    <w:rsid w:val="1AB31B34"/>
    <w:rsid w:val="1AB42C93"/>
    <w:rsid w:val="1AB7070F"/>
    <w:rsid w:val="1ACD6A95"/>
    <w:rsid w:val="1AE55C10"/>
    <w:rsid w:val="1AEB2DEF"/>
    <w:rsid w:val="1AF320B8"/>
    <w:rsid w:val="1AFB4C81"/>
    <w:rsid w:val="1B002445"/>
    <w:rsid w:val="1B0721AA"/>
    <w:rsid w:val="1B0855AC"/>
    <w:rsid w:val="1B0A1726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5E2128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132C3"/>
    <w:rsid w:val="1BD23C6D"/>
    <w:rsid w:val="1BDA5872"/>
    <w:rsid w:val="1BDC1DB1"/>
    <w:rsid w:val="1BDE0D12"/>
    <w:rsid w:val="1BE14EC9"/>
    <w:rsid w:val="1BE62B57"/>
    <w:rsid w:val="1BF0436E"/>
    <w:rsid w:val="1BFE1751"/>
    <w:rsid w:val="1C09048A"/>
    <w:rsid w:val="1C1231A9"/>
    <w:rsid w:val="1C21235B"/>
    <w:rsid w:val="1C233831"/>
    <w:rsid w:val="1C3E416F"/>
    <w:rsid w:val="1C3F5400"/>
    <w:rsid w:val="1C420DEA"/>
    <w:rsid w:val="1C5839C5"/>
    <w:rsid w:val="1C604565"/>
    <w:rsid w:val="1C625E96"/>
    <w:rsid w:val="1C6F1D12"/>
    <w:rsid w:val="1C8D6D95"/>
    <w:rsid w:val="1C8E75D8"/>
    <w:rsid w:val="1CA465B1"/>
    <w:rsid w:val="1CAF5954"/>
    <w:rsid w:val="1CAF740E"/>
    <w:rsid w:val="1CB609B7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3F40D0"/>
    <w:rsid w:val="1D567F34"/>
    <w:rsid w:val="1D5A3BAC"/>
    <w:rsid w:val="1D6E011F"/>
    <w:rsid w:val="1D7A38AD"/>
    <w:rsid w:val="1D9511C9"/>
    <w:rsid w:val="1D95597F"/>
    <w:rsid w:val="1D99022B"/>
    <w:rsid w:val="1D9B11ED"/>
    <w:rsid w:val="1DB37BFE"/>
    <w:rsid w:val="1DB42BB0"/>
    <w:rsid w:val="1DB9466B"/>
    <w:rsid w:val="1DC13402"/>
    <w:rsid w:val="1DCF792B"/>
    <w:rsid w:val="1DD040F1"/>
    <w:rsid w:val="1DD76C4B"/>
    <w:rsid w:val="1DD90320"/>
    <w:rsid w:val="1DED21B8"/>
    <w:rsid w:val="1DF27BC0"/>
    <w:rsid w:val="1DFA647E"/>
    <w:rsid w:val="1E001E30"/>
    <w:rsid w:val="1E0A0DDB"/>
    <w:rsid w:val="1E1050EF"/>
    <w:rsid w:val="1E2E3B1B"/>
    <w:rsid w:val="1E324679"/>
    <w:rsid w:val="1E3F2BCC"/>
    <w:rsid w:val="1E565801"/>
    <w:rsid w:val="1E636306"/>
    <w:rsid w:val="1E732976"/>
    <w:rsid w:val="1E7512DD"/>
    <w:rsid w:val="1E79640C"/>
    <w:rsid w:val="1E7A3419"/>
    <w:rsid w:val="1E8253DE"/>
    <w:rsid w:val="1E8506AA"/>
    <w:rsid w:val="1E852176"/>
    <w:rsid w:val="1E8F1768"/>
    <w:rsid w:val="1E934106"/>
    <w:rsid w:val="1E99019A"/>
    <w:rsid w:val="1E9D7D23"/>
    <w:rsid w:val="1EA252D3"/>
    <w:rsid w:val="1EAE47B4"/>
    <w:rsid w:val="1EB31447"/>
    <w:rsid w:val="1EBF63A3"/>
    <w:rsid w:val="1ECA4192"/>
    <w:rsid w:val="1ECB139F"/>
    <w:rsid w:val="1ECF3313"/>
    <w:rsid w:val="1EEB6D71"/>
    <w:rsid w:val="1EFA4416"/>
    <w:rsid w:val="1EFD7C75"/>
    <w:rsid w:val="1F220B09"/>
    <w:rsid w:val="1F280661"/>
    <w:rsid w:val="1F306657"/>
    <w:rsid w:val="1F314611"/>
    <w:rsid w:val="1F4458A2"/>
    <w:rsid w:val="1F5155CA"/>
    <w:rsid w:val="1F612065"/>
    <w:rsid w:val="1F627849"/>
    <w:rsid w:val="1F754FBC"/>
    <w:rsid w:val="1F844301"/>
    <w:rsid w:val="1F8F0A43"/>
    <w:rsid w:val="1FAB0719"/>
    <w:rsid w:val="1FB83FE9"/>
    <w:rsid w:val="1FCF34A6"/>
    <w:rsid w:val="1FD92658"/>
    <w:rsid w:val="1FF06905"/>
    <w:rsid w:val="1FF42F28"/>
    <w:rsid w:val="1FFC6B4D"/>
    <w:rsid w:val="200D3984"/>
    <w:rsid w:val="201275C7"/>
    <w:rsid w:val="20302CDC"/>
    <w:rsid w:val="203A4D20"/>
    <w:rsid w:val="2041143F"/>
    <w:rsid w:val="20436BE0"/>
    <w:rsid w:val="204457D5"/>
    <w:rsid w:val="2045328F"/>
    <w:rsid w:val="204D439A"/>
    <w:rsid w:val="20553618"/>
    <w:rsid w:val="206F42A7"/>
    <w:rsid w:val="20730DB1"/>
    <w:rsid w:val="207712C1"/>
    <w:rsid w:val="20786B47"/>
    <w:rsid w:val="2081348D"/>
    <w:rsid w:val="20813B79"/>
    <w:rsid w:val="208B4A20"/>
    <w:rsid w:val="209A09D9"/>
    <w:rsid w:val="209D6BD4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19657B"/>
    <w:rsid w:val="21207EFB"/>
    <w:rsid w:val="213074CD"/>
    <w:rsid w:val="21345329"/>
    <w:rsid w:val="213B11C7"/>
    <w:rsid w:val="213C1B1A"/>
    <w:rsid w:val="21422AF5"/>
    <w:rsid w:val="21467B7C"/>
    <w:rsid w:val="215247F6"/>
    <w:rsid w:val="215A302D"/>
    <w:rsid w:val="215F0E79"/>
    <w:rsid w:val="21691581"/>
    <w:rsid w:val="217D52DC"/>
    <w:rsid w:val="218F53CF"/>
    <w:rsid w:val="21901430"/>
    <w:rsid w:val="21907364"/>
    <w:rsid w:val="21920406"/>
    <w:rsid w:val="219604CD"/>
    <w:rsid w:val="219A0091"/>
    <w:rsid w:val="21A63705"/>
    <w:rsid w:val="21AA54D5"/>
    <w:rsid w:val="21AC60BE"/>
    <w:rsid w:val="21B1186D"/>
    <w:rsid w:val="21B358DC"/>
    <w:rsid w:val="21BB17EF"/>
    <w:rsid w:val="21BE06DA"/>
    <w:rsid w:val="21C436B4"/>
    <w:rsid w:val="21C8396F"/>
    <w:rsid w:val="21DA7353"/>
    <w:rsid w:val="21DD032A"/>
    <w:rsid w:val="21F32A62"/>
    <w:rsid w:val="21FD1E03"/>
    <w:rsid w:val="22034261"/>
    <w:rsid w:val="220713B5"/>
    <w:rsid w:val="220C6D3B"/>
    <w:rsid w:val="22116B57"/>
    <w:rsid w:val="221504E6"/>
    <w:rsid w:val="221D441D"/>
    <w:rsid w:val="222043D3"/>
    <w:rsid w:val="222F2E96"/>
    <w:rsid w:val="22302B10"/>
    <w:rsid w:val="2233357D"/>
    <w:rsid w:val="223B3215"/>
    <w:rsid w:val="224424E2"/>
    <w:rsid w:val="224751D2"/>
    <w:rsid w:val="224B3C7C"/>
    <w:rsid w:val="22512E33"/>
    <w:rsid w:val="2252057E"/>
    <w:rsid w:val="22567414"/>
    <w:rsid w:val="22614187"/>
    <w:rsid w:val="226250CD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5F4915"/>
    <w:rsid w:val="236244E1"/>
    <w:rsid w:val="23651041"/>
    <w:rsid w:val="237056B5"/>
    <w:rsid w:val="23837071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FF4F83"/>
    <w:rsid w:val="24197F0D"/>
    <w:rsid w:val="24211F26"/>
    <w:rsid w:val="243A0C12"/>
    <w:rsid w:val="244E68FD"/>
    <w:rsid w:val="245C78E9"/>
    <w:rsid w:val="2462658C"/>
    <w:rsid w:val="247457A6"/>
    <w:rsid w:val="24753EAC"/>
    <w:rsid w:val="248428BD"/>
    <w:rsid w:val="24872DC9"/>
    <w:rsid w:val="24882292"/>
    <w:rsid w:val="248C2BFC"/>
    <w:rsid w:val="24970DAC"/>
    <w:rsid w:val="249865AD"/>
    <w:rsid w:val="24993E14"/>
    <w:rsid w:val="24A135D4"/>
    <w:rsid w:val="24B06160"/>
    <w:rsid w:val="24B31BEC"/>
    <w:rsid w:val="24B52569"/>
    <w:rsid w:val="24B52DDD"/>
    <w:rsid w:val="24C247E9"/>
    <w:rsid w:val="24D1677F"/>
    <w:rsid w:val="24E5248A"/>
    <w:rsid w:val="24EC550B"/>
    <w:rsid w:val="24F549F6"/>
    <w:rsid w:val="24FE05A5"/>
    <w:rsid w:val="250C7751"/>
    <w:rsid w:val="25247032"/>
    <w:rsid w:val="252B07AD"/>
    <w:rsid w:val="2535374E"/>
    <w:rsid w:val="2536697B"/>
    <w:rsid w:val="253925C7"/>
    <w:rsid w:val="25395856"/>
    <w:rsid w:val="25423019"/>
    <w:rsid w:val="25526C0C"/>
    <w:rsid w:val="25672848"/>
    <w:rsid w:val="25724235"/>
    <w:rsid w:val="258E2BD9"/>
    <w:rsid w:val="25920556"/>
    <w:rsid w:val="25954250"/>
    <w:rsid w:val="259A785D"/>
    <w:rsid w:val="259F1CD6"/>
    <w:rsid w:val="25A00E92"/>
    <w:rsid w:val="25A47A6C"/>
    <w:rsid w:val="25AA489B"/>
    <w:rsid w:val="25AF3943"/>
    <w:rsid w:val="25B423B8"/>
    <w:rsid w:val="25C91B49"/>
    <w:rsid w:val="25D11AE3"/>
    <w:rsid w:val="25D33985"/>
    <w:rsid w:val="25D409E9"/>
    <w:rsid w:val="25EF228B"/>
    <w:rsid w:val="260174A5"/>
    <w:rsid w:val="26130016"/>
    <w:rsid w:val="2616123B"/>
    <w:rsid w:val="26205D3C"/>
    <w:rsid w:val="26272006"/>
    <w:rsid w:val="2634163D"/>
    <w:rsid w:val="263D3AA0"/>
    <w:rsid w:val="2644258C"/>
    <w:rsid w:val="26454B6A"/>
    <w:rsid w:val="26461FAA"/>
    <w:rsid w:val="265167FA"/>
    <w:rsid w:val="266E1658"/>
    <w:rsid w:val="2671369E"/>
    <w:rsid w:val="26727B69"/>
    <w:rsid w:val="26787C79"/>
    <w:rsid w:val="267B616D"/>
    <w:rsid w:val="2685733F"/>
    <w:rsid w:val="26883C1B"/>
    <w:rsid w:val="268C21D2"/>
    <w:rsid w:val="26A33069"/>
    <w:rsid w:val="26A52190"/>
    <w:rsid w:val="26A61F70"/>
    <w:rsid w:val="26A954FF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261505"/>
    <w:rsid w:val="27387AAA"/>
    <w:rsid w:val="27462BA6"/>
    <w:rsid w:val="275007B2"/>
    <w:rsid w:val="2753472F"/>
    <w:rsid w:val="2753491C"/>
    <w:rsid w:val="275C7FBB"/>
    <w:rsid w:val="27601FA4"/>
    <w:rsid w:val="276752B5"/>
    <w:rsid w:val="277B3F6E"/>
    <w:rsid w:val="277E6743"/>
    <w:rsid w:val="2784123D"/>
    <w:rsid w:val="27A7163E"/>
    <w:rsid w:val="27A77E3E"/>
    <w:rsid w:val="27A814A7"/>
    <w:rsid w:val="27A8508F"/>
    <w:rsid w:val="27AA063A"/>
    <w:rsid w:val="27C20AEA"/>
    <w:rsid w:val="27E6004D"/>
    <w:rsid w:val="27FC5E5A"/>
    <w:rsid w:val="280D4FE7"/>
    <w:rsid w:val="28192472"/>
    <w:rsid w:val="281C3242"/>
    <w:rsid w:val="281C42BA"/>
    <w:rsid w:val="28200BA5"/>
    <w:rsid w:val="282B2F7A"/>
    <w:rsid w:val="282F499D"/>
    <w:rsid w:val="28462E0C"/>
    <w:rsid w:val="2858592B"/>
    <w:rsid w:val="285F7E79"/>
    <w:rsid w:val="28643A51"/>
    <w:rsid w:val="28711FFF"/>
    <w:rsid w:val="28793D12"/>
    <w:rsid w:val="28857AA5"/>
    <w:rsid w:val="28884B4A"/>
    <w:rsid w:val="288C5349"/>
    <w:rsid w:val="28924854"/>
    <w:rsid w:val="289603A2"/>
    <w:rsid w:val="28A2134E"/>
    <w:rsid w:val="28AA4AE1"/>
    <w:rsid w:val="28AD08AA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9F94C3C"/>
    <w:rsid w:val="2A022C00"/>
    <w:rsid w:val="2A057D55"/>
    <w:rsid w:val="2A1814D0"/>
    <w:rsid w:val="2A182E99"/>
    <w:rsid w:val="2A1D5263"/>
    <w:rsid w:val="2A200F02"/>
    <w:rsid w:val="2A240ADA"/>
    <w:rsid w:val="2A2E1AD4"/>
    <w:rsid w:val="2A36012A"/>
    <w:rsid w:val="2A4024F2"/>
    <w:rsid w:val="2A4860B1"/>
    <w:rsid w:val="2A4A429F"/>
    <w:rsid w:val="2A536A42"/>
    <w:rsid w:val="2A6E0EA8"/>
    <w:rsid w:val="2A6E4C02"/>
    <w:rsid w:val="2A7032A0"/>
    <w:rsid w:val="2A714780"/>
    <w:rsid w:val="2A7E4B66"/>
    <w:rsid w:val="2A805377"/>
    <w:rsid w:val="2A893555"/>
    <w:rsid w:val="2A9C4D12"/>
    <w:rsid w:val="2AA461C9"/>
    <w:rsid w:val="2AA904E7"/>
    <w:rsid w:val="2AA924EA"/>
    <w:rsid w:val="2ABA2F95"/>
    <w:rsid w:val="2ABA31CE"/>
    <w:rsid w:val="2AC17FC8"/>
    <w:rsid w:val="2AC46D1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62443A"/>
    <w:rsid w:val="2B7723E3"/>
    <w:rsid w:val="2B796964"/>
    <w:rsid w:val="2B7B70F6"/>
    <w:rsid w:val="2B817762"/>
    <w:rsid w:val="2BA32FA5"/>
    <w:rsid w:val="2BB16ABB"/>
    <w:rsid w:val="2BBF63B5"/>
    <w:rsid w:val="2BC504A3"/>
    <w:rsid w:val="2BC571AB"/>
    <w:rsid w:val="2BC731A2"/>
    <w:rsid w:val="2BC925C7"/>
    <w:rsid w:val="2BD03E34"/>
    <w:rsid w:val="2BD346D7"/>
    <w:rsid w:val="2BD867EE"/>
    <w:rsid w:val="2BFD1BF6"/>
    <w:rsid w:val="2C190290"/>
    <w:rsid w:val="2C2D0F83"/>
    <w:rsid w:val="2C342DFC"/>
    <w:rsid w:val="2C3E5DF7"/>
    <w:rsid w:val="2C442DC3"/>
    <w:rsid w:val="2C467652"/>
    <w:rsid w:val="2C471B3F"/>
    <w:rsid w:val="2C541B27"/>
    <w:rsid w:val="2C753F6B"/>
    <w:rsid w:val="2C7748F6"/>
    <w:rsid w:val="2C796053"/>
    <w:rsid w:val="2C923306"/>
    <w:rsid w:val="2C9607F5"/>
    <w:rsid w:val="2C995BD1"/>
    <w:rsid w:val="2C9A712E"/>
    <w:rsid w:val="2CB61AE3"/>
    <w:rsid w:val="2CBA3B07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397BD3"/>
    <w:rsid w:val="2D45175C"/>
    <w:rsid w:val="2D71462F"/>
    <w:rsid w:val="2D7666D7"/>
    <w:rsid w:val="2D875FC8"/>
    <w:rsid w:val="2D960D18"/>
    <w:rsid w:val="2D9A0598"/>
    <w:rsid w:val="2DAA342D"/>
    <w:rsid w:val="2DAC443E"/>
    <w:rsid w:val="2DB61A84"/>
    <w:rsid w:val="2DBD3F63"/>
    <w:rsid w:val="2DC47C48"/>
    <w:rsid w:val="2DCC4C23"/>
    <w:rsid w:val="2DE02323"/>
    <w:rsid w:val="2DEE1B12"/>
    <w:rsid w:val="2E01722C"/>
    <w:rsid w:val="2E020147"/>
    <w:rsid w:val="2E045D2E"/>
    <w:rsid w:val="2E110110"/>
    <w:rsid w:val="2E17209F"/>
    <w:rsid w:val="2E1C196F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7569"/>
    <w:rsid w:val="2EC10153"/>
    <w:rsid w:val="2EC81A02"/>
    <w:rsid w:val="2ECC2446"/>
    <w:rsid w:val="2ECD4DE4"/>
    <w:rsid w:val="2ED0620B"/>
    <w:rsid w:val="2ED87438"/>
    <w:rsid w:val="2ED97A10"/>
    <w:rsid w:val="2EF43A7B"/>
    <w:rsid w:val="2EFA1B6E"/>
    <w:rsid w:val="2EFE64B1"/>
    <w:rsid w:val="2F173125"/>
    <w:rsid w:val="2F281077"/>
    <w:rsid w:val="2F283B36"/>
    <w:rsid w:val="2F303B64"/>
    <w:rsid w:val="2F3A7CC9"/>
    <w:rsid w:val="2F483C80"/>
    <w:rsid w:val="2F49069A"/>
    <w:rsid w:val="2F4B3CBF"/>
    <w:rsid w:val="2F6B544F"/>
    <w:rsid w:val="2F7C6882"/>
    <w:rsid w:val="2F7D19CF"/>
    <w:rsid w:val="2F851F0F"/>
    <w:rsid w:val="2F921E79"/>
    <w:rsid w:val="2F9C0EF6"/>
    <w:rsid w:val="2FA33A42"/>
    <w:rsid w:val="2FAD55CC"/>
    <w:rsid w:val="2FC01E18"/>
    <w:rsid w:val="2FC2217A"/>
    <w:rsid w:val="2FCA7FF9"/>
    <w:rsid w:val="2FD43059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C18AC"/>
    <w:rsid w:val="302F7E51"/>
    <w:rsid w:val="3041780C"/>
    <w:rsid w:val="30436919"/>
    <w:rsid w:val="30465464"/>
    <w:rsid w:val="30527F43"/>
    <w:rsid w:val="305673FF"/>
    <w:rsid w:val="30625F15"/>
    <w:rsid w:val="30626FC0"/>
    <w:rsid w:val="30657FEF"/>
    <w:rsid w:val="306E50AF"/>
    <w:rsid w:val="3075169C"/>
    <w:rsid w:val="307678F8"/>
    <w:rsid w:val="307D6351"/>
    <w:rsid w:val="307F4D58"/>
    <w:rsid w:val="309F0153"/>
    <w:rsid w:val="30A3307A"/>
    <w:rsid w:val="30A4100B"/>
    <w:rsid w:val="30A5230C"/>
    <w:rsid w:val="30B76E8B"/>
    <w:rsid w:val="30C8598D"/>
    <w:rsid w:val="30CD24F8"/>
    <w:rsid w:val="30CE5FD3"/>
    <w:rsid w:val="30D90FBA"/>
    <w:rsid w:val="30DC0B9E"/>
    <w:rsid w:val="30DD2C71"/>
    <w:rsid w:val="30F05EFD"/>
    <w:rsid w:val="30F70433"/>
    <w:rsid w:val="31011C0D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762A77"/>
    <w:rsid w:val="3182363B"/>
    <w:rsid w:val="319B22F8"/>
    <w:rsid w:val="319C0AF2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1F563F7"/>
    <w:rsid w:val="31FE0E55"/>
    <w:rsid w:val="32051233"/>
    <w:rsid w:val="32126FAF"/>
    <w:rsid w:val="32176E85"/>
    <w:rsid w:val="32194F8B"/>
    <w:rsid w:val="32197748"/>
    <w:rsid w:val="321D2CFE"/>
    <w:rsid w:val="3221444C"/>
    <w:rsid w:val="322661D9"/>
    <w:rsid w:val="3229452B"/>
    <w:rsid w:val="3244254C"/>
    <w:rsid w:val="32473BAE"/>
    <w:rsid w:val="324C12AC"/>
    <w:rsid w:val="32513046"/>
    <w:rsid w:val="32555DB5"/>
    <w:rsid w:val="325C3255"/>
    <w:rsid w:val="327173DA"/>
    <w:rsid w:val="329304E4"/>
    <w:rsid w:val="32996AB0"/>
    <w:rsid w:val="32AE4E4F"/>
    <w:rsid w:val="32B6045B"/>
    <w:rsid w:val="32B77812"/>
    <w:rsid w:val="32B94CA6"/>
    <w:rsid w:val="32BD57DE"/>
    <w:rsid w:val="32BF45FE"/>
    <w:rsid w:val="32C261F6"/>
    <w:rsid w:val="32C9362B"/>
    <w:rsid w:val="32CB03BD"/>
    <w:rsid w:val="32D23074"/>
    <w:rsid w:val="32DE1267"/>
    <w:rsid w:val="32DF7B8B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1E360F"/>
    <w:rsid w:val="332F6F63"/>
    <w:rsid w:val="333D5F13"/>
    <w:rsid w:val="33610923"/>
    <w:rsid w:val="3364467E"/>
    <w:rsid w:val="3365758F"/>
    <w:rsid w:val="336853DC"/>
    <w:rsid w:val="33742108"/>
    <w:rsid w:val="338F7D48"/>
    <w:rsid w:val="33A273FA"/>
    <w:rsid w:val="33A33ECB"/>
    <w:rsid w:val="33AC0409"/>
    <w:rsid w:val="33AC1A42"/>
    <w:rsid w:val="33B412FD"/>
    <w:rsid w:val="33B72D6A"/>
    <w:rsid w:val="33C15791"/>
    <w:rsid w:val="33D13A58"/>
    <w:rsid w:val="33D20B60"/>
    <w:rsid w:val="33E20BAF"/>
    <w:rsid w:val="33EF383A"/>
    <w:rsid w:val="340258F0"/>
    <w:rsid w:val="34073EDB"/>
    <w:rsid w:val="34222F72"/>
    <w:rsid w:val="342438C6"/>
    <w:rsid w:val="342A58C3"/>
    <w:rsid w:val="343521A4"/>
    <w:rsid w:val="343A7A64"/>
    <w:rsid w:val="343B0738"/>
    <w:rsid w:val="344B1832"/>
    <w:rsid w:val="344E5FF7"/>
    <w:rsid w:val="344E63B2"/>
    <w:rsid w:val="345B4C9D"/>
    <w:rsid w:val="346A033E"/>
    <w:rsid w:val="348E0C81"/>
    <w:rsid w:val="349A6BD0"/>
    <w:rsid w:val="34A37033"/>
    <w:rsid w:val="34AB02CF"/>
    <w:rsid w:val="34B12617"/>
    <w:rsid w:val="34B32C51"/>
    <w:rsid w:val="34B75A86"/>
    <w:rsid w:val="34BB726A"/>
    <w:rsid w:val="34BE54FF"/>
    <w:rsid w:val="34BF10A9"/>
    <w:rsid w:val="34C804D5"/>
    <w:rsid w:val="34CA1236"/>
    <w:rsid w:val="34CB48BC"/>
    <w:rsid w:val="34F611A5"/>
    <w:rsid w:val="34FC3830"/>
    <w:rsid w:val="350166B3"/>
    <w:rsid w:val="35040F7A"/>
    <w:rsid w:val="35141028"/>
    <w:rsid w:val="351A1C3C"/>
    <w:rsid w:val="352473A3"/>
    <w:rsid w:val="352E6FE2"/>
    <w:rsid w:val="352F6ACA"/>
    <w:rsid w:val="353A1E43"/>
    <w:rsid w:val="353B0A9C"/>
    <w:rsid w:val="354D71E1"/>
    <w:rsid w:val="354E7FF2"/>
    <w:rsid w:val="355B7E1B"/>
    <w:rsid w:val="35980614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1C3F87"/>
    <w:rsid w:val="362560C2"/>
    <w:rsid w:val="363813C6"/>
    <w:rsid w:val="363E6623"/>
    <w:rsid w:val="363F1E28"/>
    <w:rsid w:val="364A6506"/>
    <w:rsid w:val="365D5FF4"/>
    <w:rsid w:val="36711D9F"/>
    <w:rsid w:val="36930D53"/>
    <w:rsid w:val="36944010"/>
    <w:rsid w:val="369D5B44"/>
    <w:rsid w:val="36A6025D"/>
    <w:rsid w:val="36B35D0B"/>
    <w:rsid w:val="36BB32DB"/>
    <w:rsid w:val="36DB0811"/>
    <w:rsid w:val="37004C1A"/>
    <w:rsid w:val="370A576F"/>
    <w:rsid w:val="370D0F69"/>
    <w:rsid w:val="37262D99"/>
    <w:rsid w:val="37263D64"/>
    <w:rsid w:val="373931A5"/>
    <w:rsid w:val="373C5785"/>
    <w:rsid w:val="374C13DD"/>
    <w:rsid w:val="374C56CA"/>
    <w:rsid w:val="374F77DC"/>
    <w:rsid w:val="37511887"/>
    <w:rsid w:val="375B2675"/>
    <w:rsid w:val="375C1A52"/>
    <w:rsid w:val="37635A15"/>
    <w:rsid w:val="3765520F"/>
    <w:rsid w:val="37692E3F"/>
    <w:rsid w:val="376C6B4D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434AA3"/>
    <w:rsid w:val="38535B35"/>
    <w:rsid w:val="385501C1"/>
    <w:rsid w:val="38577F4B"/>
    <w:rsid w:val="38646094"/>
    <w:rsid w:val="388B68E3"/>
    <w:rsid w:val="388E70EA"/>
    <w:rsid w:val="38AE2E7C"/>
    <w:rsid w:val="38B30FD4"/>
    <w:rsid w:val="38B5403F"/>
    <w:rsid w:val="38B86576"/>
    <w:rsid w:val="38D63757"/>
    <w:rsid w:val="38DF2EA5"/>
    <w:rsid w:val="38F26B33"/>
    <w:rsid w:val="390B1F6B"/>
    <w:rsid w:val="39117128"/>
    <w:rsid w:val="391758F5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6C611B"/>
    <w:rsid w:val="3975482A"/>
    <w:rsid w:val="39755157"/>
    <w:rsid w:val="39833F78"/>
    <w:rsid w:val="39985693"/>
    <w:rsid w:val="399B620D"/>
    <w:rsid w:val="39D52332"/>
    <w:rsid w:val="39EB2518"/>
    <w:rsid w:val="39F16687"/>
    <w:rsid w:val="39FB0DE1"/>
    <w:rsid w:val="39FE671C"/>
    <w:rsid w:val="3A055007"/>
    <w:rsid w:val="3A0725FB"/>
    <w:rsid w:val="3A0A41F9"/>
    <w:rsid w:val="3A125424"/>
    <w:rsid w:val="3A1811CA"/>
    <w:rsid w:val="3A2546AE"/>
    <w:rsid w:val="3A2D0572"/>
    <w:rsid w:val="3A30708B"/>
    <w:rsid w:val="3A3F002D"/>
    <w:rsid w:val="3A43514F"/>
    <w:rsid w:val="3A4A20D4"/>
    <w:rsid w:val="3A5330AF"/>
    <w:rsid w:val="3A62516A"/>
    <w:rsid w:val="3A6625F3"/>
    <w:rsid w:val="3A7C59C8"/>
    <w:rsid w:val="3A8F217D"/>
    <w:rsid w:val="3A951F6E"/>
    <w:rsid w:val="3A9827E8"/>
    <w:rsid w:val="3AA16DB0"/>
    <w:rsid w:val="3AA83000"/>
    <w:rsid w:val="3AC400E4"/>
    <w:rsid w:val="3AC53A1A"/>
    <w:rsid w:val="3AC5673A"/>
    <w:rsid w:val="3AC92764"/>
    <w:rsid w:val="3ACA0F81"/>
    <w:rsid w:val="3ADB0C82"/>
    <w:rsid w:val="3ADB2B4F"/>
    <w:rsid w:val="3AE622EC"/>
    <w:rsid w:val="3AE71B89"/>
    <w:rsid w:val="3AF600CC"/>
    <w:rsid w:val="3AF73014"/>
    <w:rsid w:val="3AFD5749"/>
    <w:rsid w:val="3B016A80"/>
    <w:rsid w:val="3B057A4E"/>
    <w:rsid w:val="3B065533"/>
    <w:rsid w:val="3B091EC4"/>
    <w:rsid w:val="3B096423"/>
    <w:rsid w:val="3B1A4B54"/>
    <w:rsid w:val="3B2241F5"/>
    <w:rsid w:val="3B241FDE"/>
    <w:rsid w:val="3B26571B"/>
    <w:rsid w:val="3B2C54CE"/>
    <w:rsid w:val="3B327F99"/>
    <w:rsid w:val="3B3F6210"/>
    <w:rsid w:val="3B42755D"/>
    <w:rsid w:val="3B5E2BDB"/>
    <w:rsid w:val="3B5F3424"/>
    <w:rsid w:val="3B666BF4"/>
    <w:rsid w:val="3B6B48A9"/>
    <w:rsid w:val="3B6C24FA"/>
    <w:rsid w:val="3B75069C"/>
    <w:rsid w:val="3B775599"/>
    <w:rsid w:val="3B822052"/>
    <w:rsid w:val="3B8634AF"/>
    <w:rsid w:val="3BA40581"/>
    <w:rsid w:val="3BAD7B15"/>
    <w:rsid w:val="3BB013E4"/>
    <w:rsid w:val="3BB33995"/>
    <w:rsid w:val="3BBD0EEE"/>
    <w:rsid w:val="3BC42BA8"/>
    <w:rsid w:val="3BC72966"/>
    <w:rsid w:val="3BC879CD"/>
    <w:rsid w:val="3BDE52B9"/>
    <w:rsid w:val="3BE073B6"/>
    <w:rsid w:val="3BE83461"/>
    <w:rsid w:val="3BEA5DDE"/>
    <w:rsid w:val="3BEE71F3"/>
    <w:rsid w:val="3BEF24D9"/>
    <w:rsid w:val="3BFD1D08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6336B"/>
    <w:rsid w:val="3CA91CB9"/>
    <w:rsid w:val="3CB14C13"/>
    <w:rsid w:val="3CB84B35"/>
    <w:rsid w:val="3CCC3063"/>
    <w:rsid w:val="3CD52375"/>
    <w:rsid w:val="3CD83F90"/>
    <w:rsid w:val="3CE957B3"/>
    <w:rsid w:val="3CEB280C"/>
    <w:rsid w:val="3CEE235D"/>
    <w:rsid w:val="3CF431C1"/>
    <w:rsid w:val="3D0714CA"/>
    <w:rsid w:val="3D0E4D44"/>
    <w:rsid w:val="3D1121FD"/>
    <w:rsid w:val="3D2165A2"/>
    <w:rsid w:val="3D2E08D1"/>
    <w:rsid w:val="3D2E7775"/>
    <w:rsid w:val="3D344301"/>
    <w:rsid w:val="3D446FEA"/>
    <w:rsid w:val="3D480A5B"/>
    <w:rsid w:val="3D521D9F"/>
    <w:rsid w:val="3D533A43"/>
    <w:rsid w:val="3D5815F8"/>
    <w:rsid w:val="3D584181"/>
    <w:rsid w:val="3D5B4DA0"/>
    <w:rsid w:val="3D5C2E82"/>
    <w:rsid w:val="3D6E2C65"/>
    <w:rsid w:val="3D7405F1"/>
    <w:rsid w:val="3D757D21"/>
    <w:rsid w:val="3D830326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63046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807A0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EF5CC5"/>
    <w:rsid w:val="3EF11328"/>
    <w:rsid w:val="3EFF77F0"/>
    <w:rsid w:val="3F16682E"/>
    <w:rsid w:val="3F185D0F"/>
    <w:rsid w:val="3F1B7823"/>
    <w:rsid w:val="3F201F9B"/>
    <w:rsid w:val="3F2B3761"/>
    <w:rsid w:val="3F4948DC"/>
    <w:rsid w:val="3F51311F"/>
    <w:rsid w:val="3F517183"/>
    <w:rsid w:val="3F5D0885"/>
    <w:rsid w:val="3F735FC9"/>
    <w:rsid w:val="3F94771A"/>
    <w:rsid w:val="3F9F35AC"/>
    <w:rsid w:val="3FA57CA6"/>
    <w:rsid w:val="3FAA26F4"/>
    <w:rsid w:val="3FAC3C58"/>
    <w:rsid w:val="3FB5037C"/>
    <w:rsid w:val="3FB53489"/>
    <w:rsid w:val="3FB575A8"/>
    <w:rsid w:val="3FC77227"/>
    <w:rsid w:val="3FC90B82"/>
    <w:rsid w:val="3FE01AF9"/>
    <w:rsid w:val="3FE4434B"/>
    <w:rsid w:val="3FE670A1"/>
    <w:rsid w:val="4001737F"/>
    <w:rsid w:val="40091321"/>
    <w:rsid w:val="402322FA"/>
    <w:rsid w:val="40356E88"/>
    <w:rsid w:val="405335C5"/>
    <w:rsid w:val="4055118D"/>
    <w:rsid w:val="405D5614"/>
    <w:rsid w:val="40602908"/>
    <w:rsid w:val="406727C7"/>
    <w:rsid w:val="406F03AD"/>
    <w:rsid w:val="40775DD0"/>
    <w:rsid w:val="407922F7"/>
    <w:rsid w:val="40871E6A"/>
    <w:rsid w:val="408B69AB"/>
    <w:rsid w:val="409009CF"/>
    <w:rsid w:val="409252AD"/>
    <w:rsid w:val="40947E9B"/>
    <w:rsid w:val="40982D0D"/>
    <w:rsid w:val="409918F8"/>
    <w:rsid w:val="40A51334"/>
    <w:rsid w:val="40A951CA"/>
    <w:rsid w:val="40B13778"/>
    <w:rsid w:val="40C14FE2"/>
    <w:rsid w:val="40C161BE"/>
    <w:rsid w:val="40C840C5"/>
    <w:rsid w:val="40C87213"/>
    <w:rsid w:val="40CC161A"/>
    <w:rsid w:val="40D77C74"/>
    <w:rsid w:val="40E3355F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0194D"/>
    <w:rsid w:val="41831A2F"/>
    <w:rsid w:val="41883209"/>
    <w:rsid w:val="418C1B9C"/>
    <w:rsid w:val="41912345"/>
    <w:rsid w:val="419A1047"/>
    <w:rsid w:val="419F52DB"/>
    <w:rsid w:val="41A62109"/>
    <w:rsid w:val="41C569AD"/>
    <w:rsid w:val="41C90B36"/>
    <w:rsid w:val="41D81C9C"/>
    <w:rsid w:val="41E861C6"/>
    <w:rsid w:val="41F224AD"/>
    <w:rsid w:val="41F41653"/>
    <w:rsid w:val="41F7755A"/>
    <w:rsid w:val="42086CCB"/>
    <w:rsid w:val="42093571"/>
    <w:rsid w:val="42127DF8"/>
    <w:rsid w:val="42170E07"/>
    <w:rsid w:val="421737EC"/>
    <w:rsid w:val="421F6680"/>
    <w:rsid w:val="42223726"/>
    <w:rsid w:val="423925CF"/>
    <w:rsid w:val="423D4354"/>
    <w:rsid w:val="42405392"/>
    <w:rsid w:val="42456A6B"/>
    <w:rsid w:val="4252450B"/>
    <w:rsid w:val="425776C3"/>
    <w:rsid w:val="425D294B"/>
    <w:rsid w:val="425F5DDD"/>
    <w:rsid w:val="42770046"/>
    <w:rsid w:val="42796C6D"/>
    <w:rsid w:val="42841B15"/>
    <w:rsid w:val="42861FDE"/>
    <w:rsid w:val="42900320"/>
    <w:rsid w:val="429A048A"/>
    <w:rsid w:val="429A75DD"/>
    <w:rsid w:val="429F65F4"/>
    <w:rsid w:val="42BE4B2F"/>
    <w:rsid w:val="42BF5EF5"/>
    <w:rsid w:val="42C07F97"/>
    <w:rsid w:val="42D85791"/>
    <w:rsid w:val="42E56410"/>
    <w:rsid w:val="42F750B7"/>
    <w:rsid w:val="42FD6BFC"/>
    <w:rsid w:val="43036CBD"/>
    <w:rsid w:val="4306439B"/>
    <w:rsid w:val="4309438A"/>
    <w:rsid w:val="430A3BB6"/>
    <w:rsid w:val="432F2AB5"/>
    <w:rsid w:val="433B7E7C"/>
    <w:rsid w:val="43593065"/>
    <w:rsid w:val="43665A0F"/>
    <w:rsid w:val="43742F6A"/>
    <w:rsid w:val="438A757E"/>
    <w:rsid w:val="438F7144"/>
    <w:rsid w:val="43A82801"/>
    <w:rsid w:val="43A82A15"/>
    <w:rsid w:val="43AB199E"/>
    <w:rsid w:val="43B214C8"/>
    <w:rsid w:val="43B653C4"/>
    <w:rsid w:val="43BA2619"/>
    <w:rsid w:val="43C17EEE"/>
    <w:rsid w:val="43C60E55"/>
    <w:rsid w:val="43C673C7"/>
    <w:rsid w:val="43D23828"/>
    <w:rsid w:val="43DD5384"/>
    <w:rsid w:val="43E817D5"/>
    <w:rsid w:val="440D6C37"/>
    <w:rsid w:val="441116CB"/>
    <w:rsid w:val="44220926"/>
    <w:rsid w:val="44264567"/>
    <w:rsid w:val="44307921"/>
    <w:rsid w:val="443A1CA1"/>
    <w:rsid w:val="443D4443"/>
    <w:rsid w:val="44655F19"/>
    <w:rsid w:val="446C0054"/>
    <w:rsid w:val="44707490"/>
    <w:rsid w:val="44783973"/>
    <w:rsid w:val="44787251"/>
    <w:rsid w:val="447C4766"/>
    <w:rsid w:val="448710EC"/>
    <w:rsid w:val="44A67815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71D12"/>
    <w:rsid w:val="4509606D"/>
    <w:rsid w:val="450C17B8"/>
    <w:rsid w:val="45172D26"/>
    <w:rsid w:val="45215682"/>
    <w:rsid w:val="45263E6F"/>
    <w:rsid w:val="452D2611"/>
    <w:rsid w:val="452D553F"/>
    <w:rsid w:val="452E1C7B"/>
    <w:rsid w:val="45377E31"/>
    <w:rsid w:val="454E0D0B"/>
    <w:rsid w:val="455278F5"/>
    <w:rsid w:val="455B383B"/>
    <w:rsid w:val="456D4C0A"/>
    <w:rsid w:val="45741B50"/>
    <w:rsid w:val="457517A2"/>
    <w:rsid w:val="45776ED2"/>
    <w:rsid w:val="458A1A8D"/>
    <w:rsid w:val="458D1F42"/>
    <w:rsid w:val="458F58B6"/>
    <w:rsid w:val="459B2F61"/>
    <w:rsid w:val="459D1A6A"/>
    <w:rsid w:val="45A92439"/>
    <w:rsid w:val="45B13662"/>
    <w:rsid w:val="45B24F7E"/>
    <w:rsid w:val="45B37319"/>
    <w:rsid w:val="45BB3C4A"/>
    <w:rsid w:val="45D22984"/>
    <w:rsid w:val="45DD0844"/>
    <w:rsid w:val="45DD25EA"/>
    <w:rsid w:val="45E02B3F"/>
    <w:rsid w:val="45E8665C"/>
    <w:rsid w:val="45EF0D0C"/>
    <w:rsid w:val="45EF6FA0"/>
    <w:rsid w:val="45EF6FE0"/>
    <w:rsid w:val="45F14296"/>
    <w:rsid w:val="45F232E3"/>
    <w:rsid w:val="46066730"/>
    <w:rsid w:val="460B77AA"/>
    <w:rsid w:val="460E78E4"/>
    <w:rsid w:val="461E23DB"/>
    <w:rsid w:val="46295ADB"/>
    <w:rsid w:val="462A6F26"/>
    <w:rsid w:val="4630638F"/>
    <w:rsid w:val="4634356E"/>
    <w:rsid w:val="463C5657"/>
    <w:rsid w:val="46451BBF"/>
    <w:rsid w:val="464D3520"/>
    <w:rsid w:val="464E3356"/>
    <w:rsid w:val="465E38EE"/>
    <w:rsid w:val="46677B5A"/>
    <w:rsid w:val="46774CF1"/>
    <w:rsid w:val="46883DE6"/>
    <w:rsid w:val="46884BC7"/>
    <w:rsid w:val="468C047B"/>
    <w:rsid w:val="46925933"/>
    <w:rsid w:val="46933A87"/>
    <w:rsid w:val="46AA6112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51CBB"/>
    <w:rsid w:val="474902EE"/>
    <w:rsid w:val="476B3452"/>
    <w:rsid w:val="47721AC0"/>
    <w:rsid w:val="477B53E2"/>
    <w:rsid w:val="478016B3"/>
    <w:rsid w:val="478E7DAD"/>
    <w:rsid w:val="47920DB7"/>
    <w:rsid w:val="47AA1A91"/>
    <w:rsid w:val="47BD70E3"/>
    <w:rsid w:val="47BE77BB"/>
    <w:rsid w:val="47C5385C"/>
    <w:rsid w:val="47C85EE5"/>
    <w:rsid w:val="47D3028A"/>
    <w:rsid w:val="47D35D02"/>
    <w:rsid w:val="47DE00E1"/>
    <w:rsid w:val="47EA3390"/>
    <w:rsid w:val="47ED4E9C"/>
    <w:rsid w:val="4808767F"/>
    <w:rsid w:val="48117E23"/>
    <w:rsid w:val="48236315"/>
    <w:rsid w:val="482902C5"/>
    <w:rsid w:val="482A7346"/>
    <w:rsid w:val="482C4519"/>
    <w:rsid w:val="48342EA4"/>
    <w:rsid w:val="48371B19"/>
    <w:rsid w:val="48401877"/>
    <w:rsid w:val="48427463"/>
    <w:rsid w:val="484313E7"/>
    <w:rsid w:val="4848304E"/>
    <w:rsid w:val="48494A0C"/>
    <w:rsid w:val="48582FFC"/>
    <w:rsid w:val="485F38AD"/>
    <w:rsid w:val="48705CC5"/>
    <w:rsid w:val="48795B46"/>
    <w:rsid w:val="48855800"/>
    <w:rsid w:val="488E01E5"/>
    <w:rsid w:val="488E268B"/>
    <w:rsid w:val="488E35D8"/>
    <w:rsid w:val="48935A0A"/>
    <w:rsid w:val="489E2A3D"/>
    <w:rsid w:val="48B04862"/>
    <w:rsid w:val="48C2228F"/>
    <w:rsid w:val="48C27299"/>
    <w:rsid w:val="48D0042E"/>
    <w:rsid w:val="48DF6FC7"/>
    <w:rsid w:val="48FF12B7"/>
    <w:rsid w:val="490A065A"/>
    <w:rsid w:val="49257C33"/>
    <w:rsid w:val="49312044"/>
    <w:rsid w:val="49381995"/>
    <w:rsid w:val="493A0170"/>
    <w:rsid w:val="493E6DC9"/>
    <w:rsid w:val="49404BD4"/>
    <w:rsid w:val="494B3CD8"/>
    <w:rsid w:val="494C01F4"/>
    <w:rsid w:val="494C2106"/>
    <w:rsid w:val="494F3497"/>
    <w:rsid w:val="49500669"/>
    <w:rsid w:val="4956502A"/>
    <w:rsid w:val="495E490C"/>
    <w:rsid w:val="499E2897"/>
    <w:rsid w:val="49A30079"/>
    <w:rsid w:val="49AB6250"/>
    <w:rsid w:val="49AD6557"/>
    <w:rsid w:val="49B6304A"/>
    <w:rsid w:val="49B81B1E"/>
    <w:rsid w:val="49CE4241"/>
    <w:rsid w:val="49CE6EC2"/>
    <w:rsid w:val="49D77F33"/>
    <w:rsid w:val="49D905C9"/>
    <w:rsid w:val="49D92378"/>
    <w:rsid w:val="49E052A6"/>
    <w:rsid w:val="49E87EF4"/>
    <w:rsid w:val="49F47569"/>
    <w:rsid w:val="49F677A4"/>
    <w:rsid w:val="49F8152E"/>
    <w:rsid w:val="49FC1E89"/>
    <w:rsid w:val="4A0167EB"/>
    <w:rsid w:val="4A032762"/>
    <w:rsid w:val="4A063DBD"/>
    <w:rsid w:val="4A0D7425"/>
    <w:rsid w:val="4A1002FB"/>
    <w:rsid w:val="4A27103A"/>
    <w:rsid w:val="4A3159DE"/>
    <w:rsid w:val="4A363603"/>
    <w:rsid w:val="4A4354D3"/>
    <w:rsid w:val="4A4B7F39"/>
    <w:rsid w:val="4A5001C4"/>
    <w:rsid w:val="4A5643B8"/>
    <w:rsid w:val="4A5C2657"/>
    <w:rsid w:val="4A625270"/>
    <w:rsid w:val="4A800B23"/>
    <w:rsid w:val="4A816415"/>
    <w:rsid w:val="4A820C8F"/>
    <w:rsid w:val="4A8F00A0"/>
    <w:rsid w:val="4AA5596D"/>
    <w:rsid w:val="4AB80B3B"/>
    <w:rsid w:val="4AC07C19"/>
    <w:rsid w:val="4ACF2C8F"/>
    <w:rsid w:val="4ADB6709"/>
    <w:rsid w:val="4AE21ED9"/>
    <w:rsid w:val="4AE62322"/>
    <w:rsid w:val="4AEB2A0E"/>
    <w:rsid w:val="4AFB6920"/>
    <w:rsid w:val="4AFB72C2"/>
    <w:rsid w:val="4B0244CB"/>
    <w:rsid w:val="4B032E74"/>
    <w:rsid w:val="4B0563C6"/>
    <w:rsid w:val="4B0B79A3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700B0"/>
    <w:rsid w:val="4B7842AB"/>
    <w:rsid w:val="4BB45A62"/>
    <w:rsid w:val="4BB6673B"/>
    <w:rsid w:val="4BB746C5"/>
    <w:rsid w:val="4BBB1EF3"/>
    <w:rsid w:val="4BC231F2"/>
    <w:rsid w:val="4BDC1E49"/>
    <w:rsid w:val="4BE45446"/>
    <w:rsid w:val="4BEE63D5"/>
    <w:rsid w:val="4BEE6C9A"/>
    <w:rsid w:val="4BFF64C2"/>
    <w:rsid w:val="4C017A9D"/>
    <w:rsid w:val="4C1D0538"/>
    <w:rsid w:val="4C1E4B0A"/>
    <w:rsid w:val="4C256A3F"/>
    <w:rsid w:val="4C2A543A"/>
    <w:rsid w:val="4C351F1A"/>
    <w:rsid w:val="4C3C68F7"/>
    <w:rsid w:val="4C3C78CB"/>
    <w:rsid w:val="4C5C18F9"/>
    <w:rsid w:val="4C5F1B6B"/>
    <w:rsid w:val="4C6A204E"/>
    <w:rsid w:val="4C7639BE"/>
    <w:rsid w:val="4C76495A"/>
    <w:rsid w:val="4C8E63EA"/>
    <w:rsid w:val="4C947EFA"/>
    <w:rsid w:val="4CA42117"/>
    <w:rsid w:val="4CA552CF"/>
    <w:rsid w:val="4CA555F3"/>
    <w:rsid w:val="4CA93AC1"/>
    <w:rsid w:val="4CC45526"/>
    <w:rsid w:val="4CCC5743"/>
    <w:rsid w:val="4CCE3A6D"/>
    <w:rsid w:val="4CD06279"/>
    <w:rsid w:val="4CD37C11"/>
    <w:rsid w:val="4CF53667"/>
    <w:rsid w:val="4D05695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7304B1"/>
    <w:rsid w:val="4D8320A8"/>
    <w:rsid w:val="4D8641B0"/>
    <w:rsid w:val="4D9C076C"/>
    <w:rsid w:val="4DA755AE"/>
    <w:rsid w:val="4DAA438E"/>
    <w:rsid w:val="4DAE7193"/>
    <w:rsid w:val="4DB02E65"/>
    <w:rsid w:val="4DC16162"/>
    <w:rsid w:val="4DC45FD6"/>
    <w:rsid w:val="4DC6633D"/>
    <w:rsid w:val="4DCA2867"/>
    <w:rsid w:val="4DD20801"/>
    <w:rsid w:val="4DD74D96"/>
    <w:rsid w:val="4DE4393A"/>
    <w:rsid w:val="4DE624B7"/>
    <w:rsid w:val="4E005BD8"/>
    <w:rsid w:val="4E0E5069"/>
    <w:rsid w:val="4E2B597D"/>
    <w:rsid w:val="4E332228"/>
    <w:rsid w:val="4E367F7C"/>
    <w:rsid w:val="4E3D4652"/>
    <w:rsid w:val="4E4A54C4"/>
    <w:rsid w:val="4E4B1BD2"/>
    <w:rsid w:val="4E4F6BAD"/>
    <w:rsid w:val="4E524BC9"/>
    <w:rsid w:val="4E55206A"/>
    <w:rsid w:val="4E5C0088"/>
    <w:rsid w:val="4E6609CA"/>
    <w:rsid w:val="4E6B4807"/>
    <w:rsid w:val="4E7109D5"/>
    <w:rsid w:val="4E72005B"/>
    <w:rsid w:val="4E732D2D"/>
    <w:rsid w:val="4E8B5176"/>
    <w:rsid w:val="4EA237D2"/>
    <w:rsid w:val="4EA92FEE"/>
    <w:rsid w:val="4EB57D4A"/>
    <w:rsid w:val="4EDD57A4"/>
    <w:rsid w:val="4EE07711"/>
    <w:rsid w:val="4EE64E5A"/>
    <w:rsid w:val="4EF75F85"/>
    <w:rsid w:val="4EF974AD"/>
    <w:rsid w:val="4EFF2A67"/>
    <w:rsid w:val="4EFF345D"/>
    <w:rsid w:val="4F070821"/>
    <w:rsid w:val="4F1111EA"/>
    <w:rsid w:val="4F156961"/>
    <w:rsid w:val="4F1C6103"/>
    <w:rsid w:val="4F1D05D6"/>
    <w:rsid w:val="4F1F7B85"/>
    <w:rsid w:val="4F2317B7"/>
    <w:rsid w:val="4F285588"/>
    <w:rsid w:val="4F397B2C"/>
    <w:rsid w:val="4F3B4C99"/>
    <w:rsid w:val="4F4213C3"/>
    <w:rsid w:val="4F455BE8"/>
    <w:rsid w:val="4F5B323A"/>
    <w:rsid w:val="4F711713"/>
    <w:rsid w:val="4F931380"/>
    <w:rsid w:val="4F972E51"/>
    <w:rsid w:val="4FA75E3F"/>
    <w:rsid w:val="4FC73F78"/>
    <w:rsid w:val="4FCB2510"/>
    <w:rsid w:val="4FD81FF7"/>
    <w:rsid w:val="4FDD5238"/>
    <w:rsid w:val="4FEC464E"/>
    <w:rsid w:val="4FF42576"/>
    <w:rsid w:val="4FFC70EC"/>
    <w:rsid w:val="4FFE3693"/>
    <w:rsid w:val="50091BC5"/>
    <w:rsid w:val="501A290A"/>
    <w:rsid w:val="501A760A"/>
    <w:rsid w:val="50237E5C"/>
    <w:rsid w:val="50510E96"/>
    <w:rsid w:val="50581C92"/>
    <w:rsid w:val="50587646"/>
    <w:rsid w:val="505B5691"/>
    <w:rsid w:val="507A0BC3"/>
    <w:rsid w:val="508B6C10"/>
    <w:rsid w:val="509E28CA"/>
    <w:rsid w:val="50B75EF6"/>
    <w:rsid w:val="50BF219C"/>
    <w:rsid w:val="50C05F9C"/>
    <w:rsid w:val="50C23AEB"/>
    <w:rsid w:val="50CC6889"/>
    <w:rsid w:val="50CD364A"/>
    <w:rsid w:val="50E84E9A"/>
    <w:rsid w:val="50FA20AA"/>
    <w:rsid w:val="51077DF1"/>
    <w:rsid w:val="510F4AC5"/>
    <w:rsid w:val="511567C0"/>
    <w:rsid w:val="51185373"/>
    <w:rsid w:val="511F2477"/>
    <w:rsid w:val="512B2DE6"/>
    <w:rsid w:val="513E5F1C"/>
    <w:rsid w:val="514225F4"/>
    <w:rsid w:val="51453019"/>
    <w:rsid w:val="51487D3B"/>
    <w:rsid w:val="514B494D"/>
    <w:rsid w:val="515844A9"/>
    <w:rsid w:val="516E0229"/>
    <w:rsid w:val="516F53EB"/>
    <w:rsid w:val="517256E7"/>
    <w:rsid w:val="51784930"/>
    <w:rsid w:val="517C3ACA"/>
    <w:rsid w:val="51845BB6"/>
    <w:rsid w:val="518C021E"/>
    <w:rsid w:val="518E7566"/>
    <w:rsid w:val="51947997"/>
    <w:rsid w:val="519B4BF3"/>
    <w:rsid w:val="51A06209"/>
    <w:rsid w:val="51A5164F"/>
    <w:rsid w:val="51A81D79"/>
    <w:rsid w:val="51AA1CA0"/>
    <w:rsid w:val="51CC4C63"/>
    <w:rsid w:val="51CE2DAD"/>
    <w:rsid w:val="51D349DE"/>
    <w:rsid w:val="51E12483"/>
    <w:rsid w:val="51E71626"/>
    <w:rsid w:val="51FB1DFF"/>
    <w:rsid w:val="520E4388"/>
    <w:rsid w:val="52107587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F7C39"/>
    <w:rsid w:val="52910A36"/>
    <w:rsid w:val="5294443C"/>
    <w:rsid w:val="529A5160"/>
    <w:rsid w:val="52A44831"/>
    <w:rsid w:val="52A527E5"/>
    <w:rsid w:val="52D37B94"/>
    <w:rsid w:val="52D603B0"/>
    <w:rsid w:val="52EA2BFD"/>
    <w:rsid w:val="52F7515D"/>
    <w:rsid w:val="52FF564A"/>
    <w:rsid w:val="530C1394"/>
    <w:rsid w:val="530F4FA2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9973E2"/>
    <w:rsid w:val="539A209C"/>
    <w:rsid w:val="53A52741"/>
    <w:rsid w:val="53B31FB0"/>
    <w:rsid w:val="53B34AB4"/>
    <w:rsid w:val="53BB6618"/>
    <w:rsid w:val="53BB6F13"/>
    <w:rsid w:val="53BE5032"/>
    <w:rsid w:val="53BE5B48"/>
    <w:rsid w:val="53CB154E"/>
    <w:rsid w:val="53CC5362"/>
    <w:rsid w:val="53EA6411"/>
    <w:rsid w:val="53EB4505"/>
    <w:rsid w:val="53F65B44"/>
    <w:rsid w:val="53FE3AFE"/>
    <w:rsid w:val="540C7775"/>
    <w:rsid w:val="54153291"/>
    <w:rsid w:val="5419035D"/>
    <w:rsid w:val="543145CA"/>
    <w:rsid w:val="54365DE4"/>
    <w:rsid w:val="544A0455"/>
    <w:rsid w:val="546B7121"/>
    <w:rsid w:val="547179B0"/>
    <w:rsid w:val="5484391B"/>
    <w:rsid w:val="54935FE9"/>
    <w:rsid w:val="54A95439"/>
    <w:rsid w:val="54B4618E"/>
    <w:rsid w:val="54B95C36"/>
    <w:rsid w:val="54C36101"/>
    <w:rsid w:val="54CA2A26"/>
    <w:rsid w:val="54CE7BB2"/>
    <w:rsid w:val="54CF5BE9"/>
    <w:rsid w:val="54D17312"/>
    <w:rsid w:val="54D761CE"/>
    <w:rsid w:val="54F06319"/>
    <w:rsid w:val="551F69AD"/>
    <w:rsid w:val="5538599D"/>
    <w:rsid w:val="553B507D"/>
    <w:rsid w:val="555A64D6"/>
    <w:rsid w:val="55604E3F"/>
    <w:rsid w:val="55616088"/>
    <w:rsid w:val="55623223"/>
    <w:rsid w:val="556535C3"/>
    <w:rsid w:val="55676D0A"/>
    <w:rsid w:val="55777EE8"/>
    <w:rsid w:val="557D127C"/>
    <w:rsid w:val="55815C87"/>
    <w:rsid w:val="55864BAC"/>
    <w:rsid w:val="559C02A8"/>
    <w:rsid w:val="55A41E5C"/>
    <w:rsid w:val="55B84F9A"/>
    <w:rsid w:val="55BB707D"/>
    <w:rsid w:val="55C670BC"/>
    <w:rsid w:val="55CA4CD5"/>
    <w:rsid w:val="55E771D4"/>
    <w:rsid w:val="55EE6D26"/>
    <w:rsid w:val="55F026E1"/>
    <w:rsid w:val="55F65682"/>
    <w:rsid w:val="55F66F86"/>
    <w:rsid w:val="55FF1595"/>
    <w:rsid w:val="560E434A"/>
    <w:rsid w:val="56125617"/>
    <w:rsid w:val="5619073C"/>
    <w:rsid w:val="56207EDE"/>
    <w:rsid w:val="56211BB8"/>
    <w:rsid w:val="562B6BAC"/>
    <w:rsid w:val="5635532E"/>
    <w:rsid w:val="563C5A53"/>
    <w:rsid w:val="564466D1"/>
    <w:rsid w:val="56550B8E"/>
    <w:rsid w:val="56585C9E"/>
    <w:rsid w:val="566A4CCB"/>
    <w:rsid w:val="566C58E8"/>
    <w:rsid w:val="566C7075"/>
    <w:rsid w:val="567F3930"/>
    <w:rsid w:val="568D03BE"/>
    <w:rsid w:val="56976C33"/>
    <w:rsid w:val="569C28D9"/>
    <w:rsid w:val="56A31455"/>
    <w:rsid w:val="56AE7240"/>
    <w:rsid w:val="56BF2433"/>
    <w:rsid w:val="56D27BFE"/>
    <w:rsid w:val="56D51FAF"/>
    <w:rsid w:val="56E10DDD"/>
    <w:rsid w:val="56EF38C7"/>
    <w:rsid w:val="57026664"/>
    <w:rsid w:val="571117C6"/>
    <w:rsid w:val="5720383C"/>
    <w:rsid w:val="57210AB8"/>
    <w:rsid w:val="572D5895"/>
    <w:rsid w:val="57331ACF"/>
    <w:rsid w:val="57395489"/>
    <w:rsid w:val="573A4EF1"/>
    <w:rsid w:val="573B62F5"/>
    <w:rsid w:val="573C227B"/>
    <w:rsid w:val="573D77D6"/>
    <w:rsid w:val="574E2A85"/>
    <w:rsid w:val="574F1F0A"/>
    <w:rsid w:val="57530A45"/>
    <w:rsid w:val="57625B9F"/>
    <w:rsid w:val="57682EBA"/>
    <w:rsid w:val="57836689"/>
    <w:rsid w:val="578670FA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C92F60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1E54A2"/>
    <w:rsid w:val="583628ED"/>
    <w:rsid w:val="58410447"/>
    <w:rsid w:val="5842674B"/>
    <w:rsid w:val="5848213E"/>
    <w:rsid w:val="585320A8"/>
    <w:rsid w:val="58585CA5"/>
    <w:rsid w:val="585B092C"/>
    <w:rsid w:val="585B10B9"/>
    <w:rsid w:val="586926F0"/>
    <w:rsid w:val="586E1419"/>
    <w:rsid w:val="58791F38"/>
    <w:rsid w:val="58842497"/>
    <w:rsid w:val="5889658F"/>
    <w:rsid w:val="588B228E"/>
    <w:rsid w:val="588D4B2A"/>
    <w:rsid w:val="5892266B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52932"/>
    <w:rsid w:val="59486DD0"/>
    <w:rsid w:val="59493175"/>
    <w:rsid w:val="594B7109"/>
    <w:rsid w:val="594C4503"/>
    <w:rsid w:val="595751F0"/>
    <w:rsid w:val="59662CE0"/>
    <w:rsid w:val="597A6C42"/>
    <w:rsid w:val="597D188C"/>
    <w:rsid w:val="59840C5B"/>
    <w:rsid w:val="598866C3"/>
    <w:rsid w:val="598E7C4D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DB2CB0"/>
    <w:rsid w:val="59FD5DEA"/>
    <w:rsid w:val="5A0C6E99"/>
    <w:rsid w:val="5A100086"/>
    <w:rsid w:val="5A1378EE"/>
    <w:rsid w:val="5A295D67"/>
    <w:rsid w:val="5A30605D"/>
    <w:rsid w:val="5A393AF0"/>
    <w:rsid w:val="5A3B2A2F"/>
    <w:rsid w:val="5A4145B7"/>
    <w:rsid w:val="5A536478"/>
    <w:rsid w:val="5A65797E"/>
    <w:rsid w:val="5A72698C"/>
    <w:rsid w:val="5A745480"/>
    <w:rsid w:val="5A7644F3"/>
    <w:rsid w:val="5A7A3C90"/>
    <w:rsid w:val="5A7E6698"/>
    <w:rsid w:val="5A83091B"/>
    <w:rsid w:val="5A84459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D0E32"/>
    <w:rsid w:val="5B4D4D14"/>
    <w:rsid w:val="5B516F86"/>
    <w:rsid w:val="5B5C3FBC"/>
    <w:rsid w:val="5B5E0ADF"/>
    <w:rsid w:val="5B6173AF"/>
    <w:rsid w:val="5B6E7DB5"/>
    <w:rsid w:val="5B6F3C0F"/>
    <w:rsid w:val="5B7135A6"/>
    <w:rsid w:val="5B753BE4"/>
    <w:rsid w:val="5B7D049B"/>
    <w:rsid w:val="5B8571F1"/>
    <w:rsid w:val="5B8D0530"/>
    <w:rsid w:val="5B98135F"/>
    <w:rsid w:val="5BA243FF"/>
    <w:rsid w:val="5BAA2BB7"/>
    <w:rsid w:val="5BAE38DE"/>
    <w:rsid w:val="5BBC75B4"/>
    <w:rsid w:val="5BC0745D"/>
    <w:rsid w:val="5BDF0EE9"/>
    <w:rsid w:val="5BDF61B4"/>
    <w:rsid w:val="5BE87DE5"/>
    <w:rsid w:val="5BEC6AEC"/>
    <w:rsid w:val="5BEE48C0"/>
    <w:rsid w:val="5BEE5CAC"/>
    <w:rsid w:val="5BF82712"/>
    <w:rsid w:val="5BFB69F9"/>
    <w:rsid w:val="5C2514A9"/>
    <w:rsid w:val="5C252340"/>
    <w:rsid w:val="5C477F20"/>
    <w:rsid w:val="5C7C6304"/>
    <w:rsid w:val="5C880366"/>
    <w:rsid w:val="5C8900B3"/>
    <w:rsid w:val="5C965684"/>
    <w:rsid w:val="5CA17519"/>
    <w:rsid w:val="5CC019E0"/>
    <w:rsid w:val="5CC2096B"/>
    <w:rsid w:val="5CCB49E9"/>
    <w:rsid w:val="5CD01B96"/>
    <w:rsid w:val="5CD021D6"/>
    <w:rsid w:val="5CD579A7"/>
    <w:rsid w:val="5CD77174"/>
    <w:rsid w:val="5CDF7C46"/>
    <w:rsid w:val="5CF56C00"/>
    <w:rsid w:val="5CFA1557"/>
    <w:rsid w:val="5D042D16"/>
    <w:rsid w:val="5D043F19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42323"/>
    <w:rsid w:val="5D4B6725"/>
    <w:rsid w:val="5D5054BD"/>
    <w:rsid w:val="5D621255"/>
    <w:rsid w:val="5D7943FC"/>
    <w:rsid w:val="5D805337"/>
    <w:rsid w:val="5D8651D3"/>
    <w:rsid w:val="5D8C6422"/>
    <w:rsid w:val="5D9679B9"/>
    <w:rsid w:val="5D9859BE"/>
    <w:rsid w:val="5D9A2112"/>
    <w:rsid w:val="5D9C52C3"/>
    <w:rsid w:val="5DA65F14"/>
    <w:rsid w:val="5DAF3678"/>
    <w:rsid w:val="5DBF5977"/>
    <w:rsid w:val="5DC157B2"/>
    <w:rsid w:val="5DCC6649"/>
    <w:rsid w:val="5DCC7686"/>
    <w:rsid w:val="5DE33C47"/>
    <w:rsid w:val="5DE34407"/>
    <w:rsid w:val="5E034349"/>
    <w:rsid w:val="5E0570A6"/>
    <w:rsid w:val="5E112AC0"/>
    <w:rsid w:val="5E13443E"/>
    <w:rsid w:val="5E162827"/>
    <w:rsid w:val="5E294791"/>
    <w:rsid w:val="5E3E1D4B"/>
    <w:rsid w:val="5E4603CB"/>
    <w:rsid w:val="5E4878B8"/>
    <w:rsid w:val="5E4F368A"/>
    <w:rsid w:val="5E5A6957"/>
    <w:rsid w:val="5E5C07E5"/>
    <w:rsid w:val="5E5D6D39"/>
    <w:rsid w:val="5E6F1F86"/>
    <w:rsid w:val="5E715A73"/>
    <w:rsid w:val="5E943CE8"/>
    <w:rsid w:val="5E950E07"/>
    <w:rsid w:val="5EA448B9"/>
    <w:rsid w:val="5EB10289"/>
    <w:rsid w:val="5EB10EEC"/>
    <w:rsid w:val="5EB2666D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96A9C"/>
    <w:rsid w:val="5F2B78E7"/>
    <w:rsid w:val="5F30427B"/>
    <w:rsid w:val="5F343068"/>
    <w:rsid w:val="5F3A2D47"/>
    <w:rsid w:val="5F4A4589"/>
    <w:rsid w:val="5F5920BF"/>
    <w:rsid w:val="5F664222"/>
    <w:rsid w:val="5F6F5C68"/>
    <w:rsid w:val="5F736075"/>
    <w:rsid w:val="5F8056F5"/>
    <w:rsid w:val="5F834553"/>
    <w:rsid w:val="5F8E4A0C"/>
    <w:rsid w:val="5FA272CB"/>
    <w:rsid w:val="5FA45CD0"/>
    <w:rsid w:val="5FA51231"/>
    <w:rsid w:val="5FAD35A4"/>
    <w:rsid w:val="5FAE720D"/>
    <w:rsid w:val="5FB6438F"/>
    <w:rsid w:val="5FDC2FDB"/>
    <w:rsid w:val="5FEB0E77"/>
    <w:rsid w:val="5FFA5AF0"/>
    <w:rsid w:val="60025B37"/>
    <w:rsid w:val="60085F34"/>
    <w:rsid w:val="60403079"/>
    <w:rsid w:val="604821C1"/>
    <w:rsid w:val="605D5C3C"/>
    <w:rsid w:val="605E7727"/>
    <w:rsid w:val="60633AE9"/>
    <w:rsid w:val="60715CAE"/>
    <w:rsid w:val="607D30C5"/>
    <w:rsid w:val="607F20BD"/>
    <w:rsid w:val="6084288A"/>
    <w:rsid w:val="60896C4A"/>
    <w:rsid w:val="609324B7"/>
    <w:rsid w:val="60940FC4"/>
    <w:rsid w:val="609A0BE6"/>
    <w:rsid w:val="60A61690"/>
    <w:rsid w:val="60A865B6"/>
    <w:rsid w:val="60AE30BC"/>
    <w:rsid w:val="60BD11B7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0FC5C07"/>
    <w:rsid w:val="610C0954"/>
    <w:rsid w:val="610D09BE"/>
    <w:rsid w:val="611B13E9"/>
    <w:rsid w:val="612B4BE0"/>
    <w:rsid w:val="612D713E"/>
    <w:rsid w:val="61300527"/>
    <w:rsid w:val="61391317"/>
    <w:rsid w:val="61392398"/>
    <w:rsid w:val="613C313D"/>
    <w:rsid w:val="613F5AF6"/>
    <w:rsid w:val="61505AB3"/>
    <w:rsid w:val="61535689"/>
    <w:rsid w:val="61564020"/>
    <w:rsid w:val="61922DAC"/>
    <w:rsid w:val="61977B82"/>
    <w:rsid w:val="61995597"/>
    <w:rsid w:val="619D448F"/>
    <w:rsid w:val="61B32D43"/>
    <w:rsid w:val="61B821A7"/>
    <w:rsid w:val="61C22B62"/>
    <w:rsid w:val="61CA2704"/>
    <w:rsid w:val="61CD600C"/>
    <w:rsid w:val="61DB4BCF"/>
    <w:rsid w:val="61DC0265"/>
    <w:rsid w:val="61DF5DE9"/>
    <w:rsid w:val="61ED3875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2F96"/>
    <w:rsid w:val="628F534B"/>
    <w:rsid w:val="62901AB6"/>
    <w:rsid w:val="62A41500"/>
    <w:rsid w:val="62B147D5"/>
    <w:rsid w:val="62BC0463"/>
    <w:rsid w:val="62C74844"/>
    <w:rsid w:val="62CE38FA"/>
    <w:rsid w:val="62E44812"/>
    <w:rsid w:val="62E94EA9"/>
    <w:rsid w:val="62F41FD5"/>
    <w:rsid w:val="62F46BD3"/>
    <w:rsid w:val="63067ACE"/>
    <w:rsid w:val="63071EBD"/>
    <w:rsid w:val="63105FEB"/>
    <w:rsid w:val="631207B2"/>
    <w:rsid w:val="631A0496"/>
    <w:rsid w:val="63217370"/>
    <w:rsid w:val="63370C0A"/>
    <w:rsid w:val="63382DC2"/>
    <w:rsid w:val="633C6D7B"/>
    <w:rsid w:val="63433785"/>
    <w:rsid w:val="63461624"/>
    <w:rsid w:val="63602383"/>
    <w:rsid w:val="63654BDB"/>
    <w:rsid w:val="636E2E11"/>
    <w:rsid w:val="636F0201"/>
    <w:rsid w:val="637868B9"/>
    <w:rsid w:val="638D4D01"/>
    <w:rsid w:val="639164D8"/>
    <w:rsid w:val="63A67EDD"/>
    <w:rsid w:val="63A73B5B"/>
    <w:rsid w:val="63B20843"/>
    <w:rsid w:val="63BB131C"/>
    <w:rsid w:val="63BB4B8D"/>
    <w:rsid w:val="63BF0709"/>
    <w:rsid w:val="63F02517"/>
    <w:rsid w:val="63F92227"/>
    <w:rsid w:val="64072FEA"/>
    <w:rsid w:val="642E66F3"/>
    <w:rsid w:val="643039C7"/>
    <w:rsid w:val="64320A0B"/>
    <w:rsid w:val="64404BC3"/>
    <w:rsid w:val="644236DF"/>
    <w:rsid w:val="64445368"/>
    <w:rsid w:val="644B6231"/>
    <w:rsid w:val="64586B28"/>
    <w:rsid w:val="64667CBF"/>
    <w:rsid w:val="646B2030"/>
    <w:rsid w:val="647B7007"/>
    <w:rsid w:val="647F5A1A"/>
    <w:rsid w:val="648C644C"/>
    <w:rsid w:val="64924D51"/>
    <w:rsid w:val="64961FCD"/>
    <w:rsid w:val="64A0456F"/>
    <w:rsid w:val="64A97831"/>
    <w:rsid w:val="64AA2BCD"/>
    <w:rsid w:val="64BA0AD0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2E12DF"/>
    <w:rsid w:val="653D34A4"/>
    <w:rsid w:val="65571266"/>
    <w:rsid w:val="655A5738"/>
    <w:rsid w:val="655D1F00"/>
    <w:rsid w:val="65682A2B"/>
    <w:rsid w:val="656E1D4D"/>
    <w:rsid w:val="65822721"/>
    <w:rsid w:val="6588051E"/>
    <w:rsid w:val="659259D8"/>
    <w:rsid w:val="65961EB1"/>
    <w:rsid w:val="659E32E8"/>
    <w:rsid w:val="65A35818"/>
    <w:rsid w:val="65A62E93"/>
    <w:rsid w:val="65A70F54"/>
    <w:rsid w:val="65A8285F"/>
    <w:rsid w:val="65B62504"/>
    <w:rsid w:val="65B934E4"/>
    <w:rsid w:val="65B97C6D"/>
    <w:rsid w:val="65CC016C"/>
    <w:rsid w:val="65D41CDE"/>
    <w:rsid w:val="65D546B0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340AD"/>
    <w:rsid w:val="66247526"/>
    <w:rsid w:val="662552C9"/>
    <w:rsid w:val="66331EC7"/>
    <w:rsid w:val="664537B7"/>
    <w:rsid w:val="66574DEA"/>
    <w:rsid w:val="665C2E76"/>
    <w:rsid w:val="66600696"/>
    <w:rsid w:val="66781AB8"/>
    <w:rsid w:val="66795B33"/>
    <w:rsid w:val="667C4A68"/>
    <w:rsid w:val="6681703F"/>
    <w:rsid w:val="66817AA9"/>
    <w:rsid w:val="66830F3D"/>
    <w:rsid w:val="668E3645"/>
    <w:rsid w:val="66955C00"/>
    <w:rsid w:val="66991A4D"/>
    <w:rsid w:val="669A15CF"/>
    <w:rsid w:val="66B152CC"/>
    <w:rsid w:val="66BB0725"/>
    <w:rsid w:val="66BF3D61"/>
    <w:rsid w:val="66CE2DCB"/>
    <w:rsid w:val="66CF4495"/>
    <w:rsid w:val="66D943BC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5231B"/>
    <w:rsid w:val="67321AF4"/>
    <w:rsid w:val="67397F7E"/>
    <w:rsid w:val="673B0C52"/>
    <w:rsid w:val="674A4F21"/>
    <w:rsid w:val="674B0C76"/>
    <w:rsid w:val="674B737C"/>
    <w:rsid w:val="675B0C3A"/>
    <w:rsid w:val="67623159"/>
    <w:rsid w:val="676D2C92"/>
    <w:rsid w:val="678444AC"/>
    <w:rsid w:val="67903DC6"/>
    <w:rsid w:val="67965199"/>
    <w:rsid w:val="67986BD5"/>
    <w:rsid w:val="67B6475E"/>
    <w:rsid w:val="67BF361D"/>
    <w:rsid w:val="67CD4B08"/>
    <w:rsid w:val="67D63DD3"/>
    <w:rsid w:val="67E1033A"/>
    <w:rsid w:val="67E60B98"/>
    <w:rsid w:val="67F3434C"/>
    <w:rsid w:val="67FE3ED6"/>
    <w:rsid w:val="68001494"/>
    <w:rsid w:val="68087A7F"/>
    <w:rsid w:val="680C3566"/>
    <w:rsid w:val="6816281F"/>
    <w:rsid w:val="681933D7"/>
    <w:rsid w:val="683542F5"/>
    <w:rsid w:val="68367B00"/>
    <w:rsid w:val="683B14CE"/>
    <w:rsid w:val="683D0BCB"/>
    <w:rsid w:val="68454BB7"/>
    <w:rsid w:val="68575D3C"/>
    <w:rsid w:val="687C4071"/>
    <w:rsid w:val="68867DCB"/>
    <w:rsid w:val="688D2DAE"/>
    <w:rsid w:val="688E73BA"/>
    <w:rsid w:val="68945A5A"/>
    <w:rsid w:val="689D5C6A"/>
    <w:rsid w:val="689F71D8"/>
    <w:rsid w:val="68A14464"/>
    <w:rsid w:val="68A2431B"/>
    <w:rsid w:val="68B11065"/>
    <w:rsid w:val="68B1181D"/>
    <w:rsid w:val="68BB057A"/>
    <w:rsid w:val="68EB39F3"/>
    <w:rsid w:val="68EE70B4"/>
    <w:rsid w:val="68FF0F9F"/>
    <w:rsid w:val="69021D25"/>
    <w:rsid w:val="690543D7"/>
    <w:rsid w:val="690E42E9"/>
    <w:rsid w:val="690F2AB7"/>
    <w:rsid w:val="691317B9"/>
    <w:rsid w:val="69160352"/>
    <w:rsid w:val="6916227C"/>
    <w:rsid w:val="691703C2"/>
    <w:rsid w:val="69182C5E"/>
    <w:rsid w:val="691B4AD5"/>
    <w:rsid w:val="69204B81"/>
    <w:rsid w:val="69210FF6"/>
    <w:rsid w:val="69257605"/>
    <w:rsid w:val="6928551B"/>
    <w:rsid w:val="692956C8"/>
    <w:rsid w:val="692A4C7D"/>
    <w:rsid w:val="692D1C19"/>
    <w:rsid w:val="692F79CF"/>
    <w:rsid w:val="69304F35"/>
    <w:rsid w:val="693805E2"/>
    <w:rsid w:val="693C0411"/>
    <w:rsid w:val="693D5399"/>
    <w:rsid w:val="6953639C"/>
    <w:rsid w:val="69652D5A"/>
    <w:rsid w:val="69740178"/>
    <w:rsid w:val="697831CA"/>
    <w:rsid w:val="69823D63"/>
    <w:rsid w:val="69832D3E"/>
    <w:rsid w:val="69911369"/>
    <w:rsid w:val="699C52D8"/>
    <w:rsid w:val="699D180A"/>
    <w:rsid w:val="699F1BCF"/>
    <w:rsid w:val="69A1473F"/>
    <w:rsid w:val="69A41238"/>
    <w:rsid w:val="69A54A2D"/>
    <w:rsid w:val="69AA05E5"/>
    <w:rsid w:val="69AC5A78"/>
    <w:rsid w:val="69B6239C"/>
    <w:rsid w:val="69B91190"/>
    <w:rsid w:val="69CD62BA"/>
    <w:rsid w:val="69CE6942"/>
    <w:rsid w:val="69DB74BF"/>
    <w:rsid w:val="69DF5E12"/>
    <w:rsid w:val="69EA52E0"/>
    <w:rsid w:val="69FA145A"/>
    <w:rsid w:val="69FD6F6E"/>
    <w:rsid w:val="6A101B68"/>
    <w:rsid w:val="6A3D672E"/>
    <w:rsid w:val="6A414B57"/>
    <w:rsid w:val="6A46558A"/>
    <w:rsid w:val="6A475AA8"/>
    <w:rsid w:val="6A494788"/>
    <w:rsid w:val="6A5276C2"/>
    <w:rsid w:val="6A616DAF"/>
    <w:rsid w:val="6A861F88"/>
    <w:rsid w:val="6A8A1AD2"/>
    <w:rsid w:val="6A952D82"/>
    <w:rsid w:val="6A973502"/>
    <w:rsid w:val="6AA34A53"/>
    <w:rsid w:val="6AAE7E7F"/>
    <w:rsid w:val="6AC31424"/>
    <w:rsid w:val="6AD76C51"/>
    <w:rsid w:val="6AE40C09"/>
    <w:rsid w:val="6AF87063"/>
    <w:rsid w:val="6B1869AF"/>
    <w:rsid w:val="6B1C594F"/>
    <w:rsid w:val="6B224DED"/>
    <w:rsid w:val="6B345AEF"/>
    <w:rsid w:val="6B3D0F84"/>
    <w:rsid w:val="6B5E36A4"/>
    <w:rsid w:val="6B6340DE"/>
    <w:rsid w:val="6B6370F5"/>
    <w:rsid w:val="6B7408F7"/>
    <w:rsid w:val="6B7A0999"/>
    <w:rsid w:val="6B7F628A"/>
    <w:rsid w:val="6B9A5228"/>
    <w:rsid w:val="6B9A5307"/>
    <w:rsid w:val="6BA14B70"/>
    <w:rsid w:val="6BBB17CD"/>
    <w:rsid w:val="6BBC70B9"/>
    <w:rsid w:val="6BCE4A7B"/>
    <w:rsid w:val="6BD334DA"/>
    <w:rsid w:val="6BD87DAE"/>
    <w:rsid w:val="6BEB47A4"/>
    <w:rsid w:val="6BED67A1"/>
    <w:rsid w:val="6BFE5CE9"/>
    <w:rsid w:val="6C033306"/>
    <w:rsid w:val="6C0638BA"/>
    <w:rsid w:val="6C0B0B7D"/>
    <w:rsid w:val="6C141DBB"/>
    <w:rsid w:val="6C1E7194"/>
    <w:rsid w:val="6C207FB0"/>
    <w:rsid w:val="6C296ADC"/>
    <w:rsid w:val="6C312FBB"/>
    <w:rsid w:val="6C3202BB"/>
    <w:rsid w:val="6C321EF4"/>
    <w:rsid w:val="6C33070D"/>
    <w:rsid w:val="6C3365D3"/>
    <w:rsid w:val="6C383460"/>
    <w:rsid w:val="6C3C6447"/>
    <w:rsid w:val="6C454BE7"/>
    <w:rsid w:val="6C4F61E3"/>
    <w:rsid w:val="6C5847CB"/>
    <w:rsid w:val="6C604223"/>
    <w:rsid w:val="6C62702B"/>
    <w:rsid w:val="6C756447"/>
    <w:rsid w:val="6C8F7437"/>
    <w:rsid w:val="6C963A35"/>
    <w:rsid w:val="6C986916"/>
    <w:rsid w:val="6CAA3E8D"/>
    <w:rsid w:val="6CAF63F9"/>
    <w:rsid w:val="6CBB325D"/>
    <w:rsid w:val="6CBD4173"/>
    <w:rsid w:val="6CBF17E3"/>
    <w:rsid w:val="6CBF6EA5"/>
    <w:rsid w:val="6CC22287"/>
    <w:rsid w:val="6CD12F0E"/>
    <w:rsid w:val="6CE70946"/>
    <w:rsid w:val="6CEC0F6C"/>
    <w:rsid w:val="6CEF0F7F"/>
    <w:rsid w:val="6CF131C3"/>
    <w:rsid w:val="6D0514FC"/>
    <w:rsid w:val="6D135598"/>
    <w:rsid w:val="6D1676F2"/>
    <w:rsid w:val="6D1D0024"/>
    <w:rsid w:val="6D2113BD"/>
    <w:rsid w:val="6D216A4E"/>
    <w:rsid w:val="6D223497"/>
    <w:rsid w:val="6D28269F"/>
    <w:rsid w:val="6D283BCA"/>
    <w:rsid w:val="6D393867"/>
    <w:rsid w:val="6D3E7FC5"/>
    <w:rsid w:val="6D473377"/>
    <w:rsid w:val="6D4B657E"/>
    <w:rsid w:val="6D536C90"/>
    <w:rsid w:val="6D5D3025"/>
    <w:rsid w:val="6D5F4306"/>
    <w:rsid w:val="6D776C82"/>
    <w:rsid w:val="6D784DE5"/>
    <w:rsid w:val="6D7E1A1B"/>
    <w:rsid w:val="6D800C03"/>
    <w:rsid w:val="6D880F57"/>
    <w:rsid w:val="6D984324"/>
    <w:rsid w:val="6D9D0F55"/>
    <w:rsid w:val="6DAC6DAA"/>
    <w:rsid w:val="6DC52790"/>
    <w:rsid w:val="6DC60F6E"/>
    <w:rsid w:val="6DC741FB"/>
    <w:rsid w:val="6DE22485"/>
    <w:rsid w:val="6DF11EB8"/>
    <w:rsid w:val="6E0117B2"/>
    <w:rsid w:val="6E032989"/>
    <w:rsid w:val="6E2764C0"/>
    <w:rsid w:val="6E2E40EC"/>
    <w:rsid w:val="6E366453"/>
    <w:rsid w:val="6E40413A"/>
    <w:rsid w:val="6E4102C0"/>
    <w:rsid w:val="6E4460BA"/>
    <w:rsid w:val="6E464552"/>
    <w:rsid w:val="6E4B1982"/>
    <w:rsid w:val="6E5521D5"/>
    <w:rsid w:val="6E651218"/>
    <w:rsid w:val="6E845067"/>
    <w:rsid w:val="6E8F1520"/>
    <w:rsid w:val="6E986283"/>
    <w:rsid w:val="6E9F2FCF"/>
    <w:rsid w:val="6EA61A1B"/>
    <w:rsid w:val="6EB461A1"/>
    <w:rsid w:val="6EB57F93"/>
    <w:rsid w:val="6EB72617"/>
    <w:rsid w:val="6EC230F4"/>
    <w:rsid w:val="6ECC1A72"/>
    <w:rsid w:val="6ED5083E"/>
    <w:rsid w:val="6EF06898"/>
    <w:rsid w:val="6EF57B1C"/>
    <w:rsid w:val="6F0E13A9"/>
    <w:rsid w:val="6F1C6FCF"/>
    <w:rsid w:val="6F23419A"/>
    <w:rsid w:val="6F2B00D5"/>
    <w:rsid w:val="6F3260E8"/>
    <w:rsid w:val="6F37680D"/>
    <w:rsid w:val="6F3B1BBE"/>
    <w:rsid w:val="6F5C1F8E"/>
    <w:rsid w:val="6F5D2A1A"/>
    <w:rsid w:val="6F7707DF"/>
    <w:rsid w:val="6F7D057A"/>
    <w:rsid w:val="6F8932B7"/>
    <w:rsid w:val="6F9C19E0"/>
    <w:rsid w:val="6F9D5EFF"/>
    <w:rsid w:val="6FA05486"/>
    <w:rsid w:val="6FA4609D"/>
    <w:rsid w:val="6FA51A09"/>
    <w:rsid w:val="6FB02C2C"/>
    <w:rsid w:val="6FB42AF6"/>
    <w:rsid w:val="6FD74855"/>
    <w:rsid w:val="6FE74394"/>
    <w:rsid w:val="6FE96C2C"/>
    <w:rsid w:val="6FEC6A5A"/>
    <w:rsid w:val="6FFC1A19"/>
    <w:rsid w:val="6FFD7ED7"/>
    <w:rsid w:val="700D769D"/>
    <w:rsid w:val="70134046"/>
    <w:rsid w:val="70155EA9"/>
    <w:rsid w:val="703B3E5F"/>
    <w:rsid w:val="703F1C14"/>
    <w:rsid w:val="704739B6"/>
    <w:rsid w:val="7051418F"/>
    <w:rsid w:val="7051501D"/>
    <w:rsid w:val="7051539A"/>
    <w:rsid w:val="705850D4"/>
    <w:rsid w:val="705B5F88"/>
    <w:rsid w:val="7061127C"/>
    <w:rsid w:val="706811E4"/>
    <w:rsid w:val="70722E14"/>
    <w:rsid w:val="707E7C02"/>
    <w:rsid w:val="708238ED"/>
    <w:rsid w:val="708402BB"/>
    <w:rsid w:val="70924E66"/>
    <w:rsid w:val="70980ED7"/>
    <w:rsid w:val="70A32DF4"/>
    <w:rsid w:val="70A333CB"/>
    <w:rsid w:val="70C0580F"/>
    <w:rsid w:val="70C3025C"/>
    <w:rsid w:val="70C51F93"/>
    <w:rsid w:val="70C65500"/>
    <w:rsid w:val="70D31C69"/>
    <w:rsid w:val="70DE4AFA"/>
    <w:rsid w:val="70E008D5"/>
    <w:rsid w:val="70E97D3F"/>
    <w:rsid w:val="70EC54B0"/>
    <w:rsid w:val="70F17F76"/>
    <w:rsid w:val="70F3171A"/>
    <w:rsid w:val="70F46AE8"/>
    <w:rsid w:val="710717D2"/>
    <w:rsid w:val="71215D79"/>
    <w:rsid w:val="71233F74"/>
    <w:rsid w:val="71357E35"/>
    <w:rsid w:val="71745CF1"/>
    <w:rsid w:val="717D0E41"/>
    <w:rsid w:val="71810539"/>
    <w:rsid w:val="71856B14"/>
    <w:rsid w:val="71A71B82"/>
    <w:rsid w:val="71B257CC"/>
    <w:rsid w:val="71C02A44"/>
    <w:rsid w:val="71C1247C"/>
    <w:rsid w:val="71CC3F95"/>
    <w:rsid w:val="71CD1C2F"/>
    <w:rsid w:val="71D00EAE"/>
    <w:rsid w:val="71D11F9E"/>
    <w:rsid w:val="71D84561"/>
    <w:rsid w:val="71DD6C27"/>
    <w:rsid w:val="71DF0233"/>
    <w:rsid w:val="71E450EB"/>
    <w:rsid w:val="71F10859"/>
    <w:rsid w:val="71F73B87"/>
    <w:rsid w:val="71FF40E4"/>
    <w:rsid w:val="720D4858"/>
    <w:rsid w:val="721B720D"/>
    <w:rsid w:val="721C405D"/>
    <w:rsid w:val="72214B72"/>
    <w:rsid w:val="72264648"/>
    <w:rsid w:val="72312B32"/>
    <w:rsid w:val="7246541B"/>
    <w:rsid w:val="724A33F6"/>
    <w:rsid w:val="72545474"/>
    <w:rsid w:val="725C79DB"/>
    <w:rsid w:val="72705A90"/>
    <w:rsid w:val="727307F2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DB66A3"/>
    <w:rsid w:val="72F80DDB"/>
    <w:rsid w:val="73007023"/>
    <w:rsid w:val="73153E94"/>
    <w:rsid w:val="731B631E"/>
    <w:rsid w:val="732571A3"/>
    <w:rsid w:val="733175D6"/>
    <w:rsid w:val="733F6BE0"/>
    <w:rsid w:val="73451A51"/>
    <w:rsid w:val="73455201"/>
    <w:rsid w:val="734746E1"/>
    <w:rsid w:val="73597321"/>
    <w:rsid w:val="735D7F7C"/>
    <w:rsid w:val="736D0F24"/>
    <w:rsid w:val="736F3BD1"/>
    <w:rsid w:val="73712094"/>
    <w:rsid w:val="73762984"/>
    <w:rsid w:val="73776B57"/>
    <w:rsid w:val="737941D0"/>
    <w:rsid w:val="737C6661"/>
    <w:rsid w:val="73834E71"/>
    <w:rsid w:val="739427D9"/>
    <w:rsid w:val="73963210"/>
    <w:rsid w:val="73991B13"/>
    <w:rsid w:val="73A51E5B"/>
    <w:rsid w:val="73A7579C"/>
    <w:rsid w:val="73B2791D"/>
    <w:rsid w:val="73B81B5C"/>
    <w:rsid w:val="73BB43BC"/>
    <w:rsid w:val="73BE1A51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615766"/>
    <w:rsid w:val="74617B5A"/>
    <w:rsid w:val="7463575D"/>
    <w:rsid w:val="746A44A8"/>
    <w:rsid w:val="746E649C"/>
    <w:rsid w:val="74777ACD"/>
    <w:rsid w:val="747A0236"/>
    <w:rsid w:val="74846A98"/>
    <w:rsid w:val="7494379B"/>
    <w:rsid w:val="749C4004"/>
    <w:rsid w:val="74AC55DD"/>
    <w:rsid w:val="74B11AD5"/>
    <w:rsid w:val="74BE21AA"/>
    <w:rsid w:val="74CD3D95"/>
    <w:rsid w:val="74D26592"/>
    <w:rsid w:val="74D5461C"/>
    <w:rsid w:val="74EA2620"/>
    <w:rsid w:val="74EE5368"/>
    <w:rsid w:val="74F149AE"/>
    <w:rsid w:val="74F60D8E"/>
    <w:rsid w:val="74F809B0"/>
    <w:rsid w:val="750221FA"/>
    <w:rsid w:val="750A28FC"/>
    <w:rsid w:val="75282443"/>
    <w:rsid w:val="752C7B1C"/>
    <w:rsid w:val="75391243"/>
    <w:rsid w:val="75432C2E"/>
    <w:rsid w:val="75441808"/>
    <w:rsid w:val="754F2EEC"/>
    <w:rsid w:val="75513118"/>
    <w:rsid w:val="75674913"/>
    <w:rsid w:val="75A172B6"/>
    <w:rsid w:val="75A53CED"/>
    <w:rsid w:val="75A62F39"/>
    <w:rsid w:val="75AD1508"/>
    <w:rsid w:val="75AD6C6C"/>
    <w:rsid w:val="75B32252"/>
    <w:rsid w:val="75B6119C"/>
    <w:rsid w:val="75C33910"/>
    <w:rsid w:val="75CE4B05"/>
    <w:rsid w:val="75D1636D"/>
    <w:rsid w:val="75D17938"/>
    <w:rsid w:val="75DB5199"/>
    <w:rsid w:val="75DC3DB4"/>
    <w:rsid w:val="760B547A"/>
    <w:rsid w:val="760F1AD6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225FE"/>
    <w:rsid w:val="769F3A0E"/>
    <w:rsid w:val="76A352EB"/>
    <w:rsid w:val="76AF3734"/>
    <w:rsid w:val="76C1617D"/>
    <w:rsid w:val="76C810C5"/>
    <w:rsid w:val="76CC5454"/>
    <w:rsid w:val="76CE7C98"/>
    <w:rsid w:val="76D24774"/>
    <w:rsid w:val="76D27D5C"/>
    <w:rsid w:val="76DA23B3"/>
    <w:rsid w:val="76F90260"/>
    <w:rsid w:val="77094348"/>
    <w:rsid w:val="770F0B8E"/>
    <w:rsid w:val="770F33A8"/>
    <w:rsid w:val="77184A6E"/>
    <w:rsid w:val="771E3715"/>
    <w:rsid w:val="77282B04"/>
    <w:rsid w:val="77522AAE"/>
    <w:rsid w:val="77552652"/>
    <w:rsid w:val="77576A70"/>
    <w:rsid w:val="776D267E"/>
    <w:rsid w:val="776D57CB"/>
    <w:rsid w:val="776F51E7"/>
    <w:rsid w:val="77744CB5"/>
    <w:rsid w:val="77745E23"/>
    <w:rsid w:val="777B6E81"/>
    <w:rsid w:val="777F401D"/>
    <w:rsid w:val="7783153C"/>
    <w:rsid w:val="77934608"/>
    <w:rsid w:val="77997924"/>
    <w:rsid w:val="779A2136"/>
    <w:rsid w:val="77A63988"/>
    <w:rsid w:val="77AB0FA5"/>
    <w:rsid w:val="77B1403E"/>
    <w:rsid w:val="77B746EE"/>
    <w:rsid w:val="77B93490"/>
    <w:rsid w:val="77BE3EE2"/>
    <w:rsid w:val="77D61CE8"/>
    <w:rsid w:val="77DC562D"/>
    <w:rsid w:val="77DF6EF9"/>
    <w:rsid w:val="77F85F3B"/>
    <w:rsid w:val="780423D5"/>
    <w:rsid w:val="780604E6"/>
    <w:rsid w:val="780911A7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254AD"/>
    <w:rsid w:val="78B86D80"/>
    <w:rsid w:val="78C17972"/>
    <w:rsid w:val="78D3360A"/>
    <w:rsid w:val="78D71711"/>
    <w:rsid w:val="78DE1E3C"/>
    <w:rsid w:val="78DF510F"/>
    <w:rsid w:val="78E31361"/>
    <w:rsid w:val="78E57BE7"/>
    <w:rsid w:val="78E96E50"/>
    <w:rsid w:val="78EB4D42"/>
    <w:rsid w:val="78EC0F55"/>
    <w:rsid w:val="78EC6A49"/>
    <w:rsid w:val="78F87FA0"/>
    <w:rsid w:val="78FB43D3"/>
    <w:rsid w:val="79050E06"/>
    <w:rsid w:val="790563A2"/>
    <w:rsid w:val="79197211"/>
    <w:rsid w:val="791E7191"/>
    <w:rsid w:val="79224FAA"/>
    <w:rsid w:val="792C2661"/>
    <w:rsid w:val="792F2339"/>
    <w:rsid w:val="79423484"/>
    <w:rsid w:val="7948043A"/>
    <w:rsid w:val="79571BF5"/>
    <w:rsid w:val="797F441F"/>
    <w:rsid w:val="798510F9"/>
    <w:rsid w:val="79877CC3"/>
    <w:rsid w:val="798C46A3"/>
    <w:rsid w:val="7990674A"/>
    <w:rsid w:val="79943E92"/>
    <w:rsid w:val="79953103"/>
    <w:rsid w:val="79A23B2A"/>
    <w:rsid w:val="79B83327"/>
    <w:rsid w:val="79C840D5"/>
    <w:rsid w:val="79F023A5"/>
    <w:rsid w:val="79FA7C15"/>
    <w:rsid w:val="7A0F061C"/>
    <w:rsid w:val="7A165009"/>
    <w:rsid w:val="7A230A9E"/>
    <w:rsid w:val="7A4F346A"/>
    <w:rsid w:val="7A500DC2"/>
    <w:rsid w:val="7A6132F9"/>
    <w:rsid w:val="7A694428"/>
    <w:rsid w:val="7A7B2C72"/>
    <w:rsid w:val="7A9150DF"/>
    <w:rsid w:val="7A922441"/>
    <w:rsid w:val="7A974293"/>
    <w:rsid w:val="7A98005E"/>
    <w:rsid w:val="7A9D1F2F"/>
    <w:rsid w:val="7AA3460E"/>
    <w:rsid w:val="7AA525FD"/>
    <w:rsid w:val="7ABC36C3"/>
    <w:rsid w:val="7AC11583"/>
    <w:rsid w:val="7ACB00DA"/>
    <w:rsid w:val="7AD34ED7"/>
    <w:rsid w:val="7AD76646"/>
    <w:rsid w:val="7AE85C4B"/>
    <w:rsid w:val="7AED3314"/>
    <w:rsid w:val="7AEE75CE"/>
    <w:rsid w:val="7AF8316E"/>
    <w:rsid w:val="7AF97C7F"/>
    <w:rsid w:val="7AFB6ED3"/>
    <w:rsid w:val="7B083678"/>
    <w:rsid w:val="7B2C429A"/>
    <w:rsid w:val="7B34651F"/>
    <w:rsid w:val="7B414A8B"/>
    <w:rsid w:val="7B5B785E"/>
    <w:rsid w:val="7B60003B"/>
    <w:rsid w:val="7B6244D1"/>
    <w:rsid w:val="7B645547"/>
    <w:rsid w:val="7B6E0757"/>
    <w:rsid w:val="7B743249"/>
    <w:rsid w:val="7B754970"/>
    <w:rsid w:val="7B841DD3"/>
    <w:rsid w:val="7B862A90"/>
    <w:rsid w:val="7B954039"/>
    <w:rsid w:val="7B985DD7"/>
    <w:rsid w:val="7BB55730"/>
    <w:rsid w:val="7BB56E3F"/>
    <w:rsid w:val="7BB8674F"/>
    <w:rsid w:val="7BBC7903"/>
    <w:rsid w:val="7BCE4EAC"/>
    <w:rsid w:val="7BD149C5"/>
    <w:rsid w:val="7BDB35AA"/>
    <w:rsid w:val="7BE355C0"/>
    <w:rsid w:val="7BEA6265"/>
    <w:rsid w:val="7BEB49C2"/>
    <w:rsid w:val="7BEF4500"/>
    <w:rsid w:val="7BF143B7"/>
    <w:rsid w:val="7BF93B44"/>
    <w:rsid w:val="7C063ED4"/>
    <w:rsid w:val="7C111F99"/>
    <w:rsid w:val="7C127F12"/>
    <w:rsid w:val="7C153C7B"/>
    <w:rsid w:val="7C1F44FA"/>
    <w:rsid w:val="7C23326D"/>
    <w:rsid w:val="7C310F57"/>
    <w:rsid w:val="7C3B4482"/>
    <w:rsid w:val="7C493308"/>
    <w:rsid w:val="7C4F6E90"/>
    <w:rsid w:val="7C582C66"/>
    <w:rsid w:val="7C590168"/>
    <w:rsid w:val="7C593A95"/>
    <w:rsid w:val="7C5E5D2D"/>
    <w:rsid w:val="7C73473C"/>
    <w:rsid w:val="7C8375A3"/>
    <w:rsid w:val="7C894B1A"/>
    <w:rsid w:val="7C8A1B5C"/>
    <w:rsid w:val="7C8A6B62"/>
    <w:rsid w:val="7C952A4F"/>
    <w:rsid w:val="7CBF59FA"/>
    <w:rsid w:val="7CD67017"/>
    <w:rsid w:val="7CED1E4A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0596C"/>
    <w:rsid w:val="7D5D44AD"/>
    <w:rsid w:val="7D5F032D"/>
    <w:rsid w:val="7D633227"/>
    <w:rsid w:val="7D6E0E2C"/>
    <w:rsid w:val="7D6F3C3B"/>
    <w:rsid w:val="7D747091"/>
    <w:rsid w:val="7D851EDB"/>
    <w:rsid w:val="7D881A8C"/>
    <w:rsid w:val="7D995A14"/>
    <w:rsid w:val="7DA20010"/>
    <w:rsid w:val="7DAA363D"/>
    <w:rsid w:val="7DB906E8"/>
    <w:rsid w:val="7DBB0943"/>
    <w:rsid w:val="7DC21F73"/>
    <w:rsid w:val="7DC95036"/>
    <w:rsid w:val="7DCA6408"/>
    <w:rsid w:val="7DCD4354"/>
    <w:rsid w:val="7DD33023"/>
    <w:rsid w:val="7DE7153C"/>
    <w:rsid w:val="7DFD6ED3"/>
    <w:rsid w:val="7E034E4E"/>
    <w:rsid w:val="7E041C9E"/>
    <w:rsid w:val="7E062842"/>
    <w:rsid w:val="7E101EB7"/>
    <w:rsid w:val="7E17281D"/>
    <w:rsid w:val="7E1E7B8A"/>
    <w:rsid w:val="7E1F135C"/>
    <w:rsid w:val="7E207175"/>
    <w:rsid w:val="7E2E4AF4"/>
    <w:rsid w:val="7E3F6E87"/>
    <w:rsid w:val="7E436558"/>
    <w:rsid w:val="7E5D0D1E"/>
    <w:rsid w:val="7E615933"/>
    <w:rsid w:val="7E7337C3"/>
    <w:rsid w:val="7E7B511F"/>
    <w:rsid w:val="7E853338"/>
    <w:rsid w:val="7E9951D7"/>
    <w:rsid w:val="7EA0726A"/>
    <w:rsid w:val="7EAB0132"/>
    <w:rsid w:val="7EAD0755"/>
    <w:rsid w:val="7EB94E6C"/>
    <w:rsid w:val="7EBE1FC4"/>
    <w:rsid w:val="7ED16138"/>
    <w:rsid w:val="7ED652E7"/>
    <w:rsid w:val="7EDB019A"/>
    <w:rsid w:val="7EDE2851"/>
    <w:rsid w:val="7EE732EF"/>
    <w:rsid w:val="7EF361B1"/>
    <w:rsid w:val="7EF5620D"/>
    <w:rsid w:val="7F0172D0"/>
    <w:rsid w:val="7F026B4F"/>
    <w:rsid w:val="7F0538B9"/>
    <w:rsid w:val="7F073719"/>
    <w:rsid w:val="7F1D06F7"/>
    <w:rsid w:val="7F363C39"/>
    <w:rsid w:val="7F375B94"/>
    <w:rsid w:val="7F5415FC"/>
    <w:rsid w:val="7F69077D"/>
    <w:rsid w:val="7F6C27BA"/>
    <w:rsid w:val="7F723B28"/>
    <w:rsid w:val="7F74343E"/>
    <w:rsid w:val="7F976093"/>
    <w:rsid w:val="7F9C122E"/>
    <w:rsid w:val="7FA10149"/>
    <w:rsid w:val="7FA151BB"/>
    <w:rsid w:val="7FAC716F"/>
    <w:rsid w:val="7FBC3435"/>
    <w:rsid w:val="7FC436ED"/>
    <w:rsid w:val="7FCB5400"/>
    <w:rsid w:val="7FDC26FB"/>
    <w:rsid w:val="7FE205F3"/>
    <w:rsid w:val="7FE8290B"/>
    <w:rsid w:val="7FE86DA7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mb10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">
    <w:name w:val="tc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bmp"/><Relationship Id="rId6" Type="http://schemas.openxmlformats.org/officeDocument/2006/relationships/image" Target="media/image3.bmp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33</Pages>
  <Words>3680</Words>
  <Characters>16286</Characters>
  <Lines>77</Lines>
  <Paragraphs>21</Paragraphs>
  <ScaleCrop>false</ScaleCrop>
  <LinksUpToDate>false</LinksUpToDate>
  <CharactersWithSpaces>33934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2018-04-27T07:31:49Z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