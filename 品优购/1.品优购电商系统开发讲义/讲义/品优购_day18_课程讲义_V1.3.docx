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18章</w:t>
      </w: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微信扫码支付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</w:pPr>
      <w:bookmarkStart w:id="2" w:name="_Toc6733"/>
      <w:bookmarkStart w:id="3" w:name="_Toc18985"/>
      <w:r>
        <w:rPr>
          <w:rFonts w:hint="eastAsia"/>
        </w:rPr>
        <w:t>目标</w:t>
      </w:r>
      <w:r>
        <w:t>1</w:t>
      </w:r>
      <w:bookmarkEnd w:id="2"/>
      <w:bookmarkEnd w:id="3"/>
      <w:r>
        <w:rPr>
          <w:rFonts w:hint="eastAsia"/>
          <w:lang w:eastAsia="zh-CN"/>
        </w:rPr>
        <w:t>：掌握二维码生成插件</w:t>
      </w:r>
      <w:r>
        <w:rPr>
          <w:rFonts w:hint="eastAsia"/>
          <w:lang w:val="en-US" w:eastAsia="zh-CN"/>
        </w:rPr>
        <w:t>qrious的使用</w:t>
      </w:r>
    </w:p>
    <w:p>
      <w:pPr>
        <w:spacing w:line="276" w:lineRule="auto"/>
        <w:rPr>
          <w:rFonts w:hint="eastAsia"/>
          <w:lang w:eastAsia="zh-CN"/>
        </w:rPr>
      </w:pPr>
      <w:bookmarkStart w:id="4" w:name="_Toc27759"/>
      <w:r>
        <w:rPr>
          <w:rFonts w:hint="eastAsia"/>
        </w:rPr>
        <w:t>目标</w:t>
      </w:r>
      <w:r>
        <w:t>2</w:t>
      </w:r>
      <w:r>
        <w:rPr>
          <w:rFonts w:hint="eastAsia"/>
        </w:rPr>
        <w:t>：</w:t>
      </w:r>
      <w:bookmarkEnd w:id="4"/>
      <w:r>
        <w:rPr>
          <w:rFonts w:hint="eastAsia"/>
          <w:lang w:eastAsia="zh-CN"/>
        </w:rPr>
        <w:t>能够说出微信支付开发的整体思路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</w:rPr>
        <w:t>目标</w:t>
      </w:r>
      <w:r>
        <w:rPr>
          <w:rFonts w:hint="eastAsia"/>
          <w:lang w:val="en-US" w:eastAsia="zh-CN"/>
        </w:rPr>
        <w:t>3：能够调用微信支付接口（统一下单）生成支付二维码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目标4：能够调用微信支付接口（查询订单）查询支付状态</w:t>
      </w:r>
    </w:p>
    <w:p>
      <w:pPr>
        <w:spacing w:line="276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目标5：实现支付日志的生成与订单状态的修改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1.二维码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1.1什么是二维码</w:t>
      </w:r>
    </w:p>
    <w:p>
      <w:pPr>
        <w:ind w:firstLine="420" w:firstLineChars="0"/>
        <w:rPr>
          <w:rFonts w:hint="eastAsia"/>
        </w:rPr>
      </w:pPr>
      <w:r>
        <w:rPr>
          <w:rFonts w:hint="default"/>
          <w:lang w:val="en-US" w:eastAsia="zh-CN"/>
        </w:rPr>
        <w:t>二维码又称QR Code，QR全称Quick Response，是一个近几年来移动设备上超流行的一种编码方式，它比传统的Bar Code条形码能存更多的信息，也能表示更多的数据类型。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二维条码/二维码（2-dimensional bar code）是用某种特定的几何图形按一定规律在平面（二维方向上）分布的黑白相间的图形记录数据符号信息的；在代码编制上巧妙地利用构成计算机内部逻辑基础的“0”、“1”比特流的概念，使用若干个与二进制相对应的几何形体来表示文字数值信息，通过图象输入设备或光电扫描设备自动识读以实现信息自动处理：它具有条码技术的一些共性：每种码制有其特定的字符集；每个字符占有一定的宽度；具有一定的校验功能等。同时还具有对不同行的信息自动识别功能、及处理图形旋转变化点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76700" cy="2765425"/>
            <wp:effectExtent l="0" t="0" r="0" b="158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1.2二维码优势</w:t>
      </w:r>
    </w:p>
    <w:p>
      <w:pPr>
        <w:pStyle w:val="3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信息容量大, 可以容纳多达1850个大写字母或2710个数字或500多个汉字</w:t>
      </w:r>
    </w:p>
    <w:p>
      <w:pPr>
        <w:pStyle w:val="3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应用范围广, 支持文字,声音,图片,指纹等等...</w:t>
      </w:r>
    </w:p>
    <w:p>
      <w:pPr>
        <w:pStyle w:val="33"/>
        <w:numPr>
          <w:ilvl w:val="0"/>
          <w:numId w:val="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容错能力强, 即使图片出现部分破损也能使用</w:t>
      </w:r>
    </w:p>
    <w:p>
      <w:pPr>
        <w:pStyle w:val="33"/>
        <w:numPr>
          <w:ilvl w:val="0"/>
          <w:numId w:val="2"/>
        </w:numPr>
        <w:spacing w:line="276" w:lineRule="auto"/>
        <w:ind w:firstLineChars="0"/>
        <w:rPr>
          <w:rFonts w:hint="eastAsia"/>
          <w:lang w:val="en-US" w:eastAsia="zh-CN"/>
        </w:rPr>
      </w:pPr>
      <w:r>
        <w:rPr>
          <w:rFonts w:hint="eastAsia"/>
        </w:rPr>
        <w:t>成本低, 容易制作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1.3二维码容错级别</w:t>
      </w:r>
    </w:p>
    <w:p>
      <w:r>
        <w:rPr>
          <w:rFonts w:hint="default"/>
        </w:rPr>
        <w:t>L</w:t>
      </w:r>
      <w:r>
        <w:rPr>
          <w:rFonts w:hint="eastAsia"/>
          <w:lang w:eastAsia="zh-CN"/>
        </w:rPr>
        <w:t>级</w:t>
      </w:r>
      <w:r>
        <w:rPr>
          <w:rFonts w:hint="default"/>
        </w:rPr>
        <w:t>（低） 7％的码字可以被恢复。</w:t>
      </w:r>
    </w:p>
    <w:p>
      <w:pPr>
        <w:rPr>
          <w:rFonts w:hint="default"/>
        </w:rPr>
      </w:pPr>
      <w:r>
        <w:rPr>
          <w:rFonts w:hint="default"/>
        </w:rPr>
        <w:t>M级（中） 的码字的15％可以被恢复。</w:t>
      </w:r>
    </w:p>
    <w:p>
      <w:pPr>
        <w:rPr>
          <w:rFonts w:hint="default"/>
        </w:rPr>
      </w:pPr>
      <w:r>
        <w:rPr>
          <w:rFonts w:hint="default"/>
        </w:rPr>
        <w:t>Q级（四分）的码字的25％可以被恢复。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H级（高） 的码字的30％可以被恢复。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1.4二维码生成插件qrious</w:t>
      </w:r>
    </w:p>
    <w:p>
      <w:pPr>
        <w:ind w:firstLine="420" w:firstLineChars="0"/>
      </w:pPr>
      <w:r>
        <w:t>qrious是一款基于HTML5 Canvas的纯JS二维码生成插件。通过qrious.js可以快速生成各种二维码，你可以控制二维码的尺寸颜色，还可以将生成的二维码进行Base64编码。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qrious.js二维码插件的可用配置参数如下：</w:t>
      </w:r>
    </w:p>
    <w:tbl>
      <w:tblPr>
        <w:tblStyle w:val="19"/>
        <w:tblW w:w="85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1138"/>
        <w:gridCol w:w="1742"/>
        <w:gridCol w:w="37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8" w:space="0"/>
              <w:right w:val="single" w:color="DDDDDD" w:sz="12" w:space="0"/>
            </w:tcBorders>
            <w:shd w:val="clear" w:color="auto" w:fill="EAF9FF"/>
            <w:vAlign w:val="top"/>
          </w:tcPr>
          <w:p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1138" w:type="dxa"/>
            <w:tcBorders>
              <w:bottom w:val="single" w:color="DDDDDD" w:sz="18" w:space="0"/>
              <w:right w:val="single" w:color="DDDDDD" w:sz="12" w:space="0"/>
            </w:tcBorders>
            <w:shd w:val="clear" w:color="auto" w:fill="EAF9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1742" w:type="dxa"/>
            <w:tcBorders>
              <w:bottom w:val="single" w:color="DDDDDD" w:sz="18" w:space="0"/>
              <w:right w:val="single" w:color="DDDDDD" w:sz="12" w:space="0"/>
            </w:tcBorders>
            <w:shd w:val="clear" w:color="auto" w:fill="EAF9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</w:p>
        </w:tc>
        <w:tc>
          <w:tcPr>
            <w:tcW w:w="3778" w:type="dxa"/>
            <w:tcBorders>
              <w:bottom w:val="single" w:color="DDDDDD" w:sz="18" w:space="0"/>
              <w:right w:val="single" w:color="DDDDDD" w:sz="12" w:space="0"/>
            </w:tcBorders>
            <w:shd w:val="clear" w:color="auto" w:fill="EAF9FF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top w:val="single" w:color="DDDDDD" w:sz="4" w:space="0"/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138" w:type="dxa"/>
            <w:tcBorders>
              <w:top w:val="single" w:color="DDDDDD" w:sz="4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2" w:type="dxa"/>
            <w:tcBorders>
              <w:top w:val="single" w:color="DDDDDD" w:sz="4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"white"</w:t>
            </w:r>
          </w:p>
        </w:tc>
        <w:tc>
          <w:tcPr>
            <w:tcW w:w="3778" w:type="dxa"/>
            <w:tcBorders>
              <w:top w:val="single" w:color="DDDDDD" w:sz="4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二维码的背景颜色。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foreground</w:t>
            </w:r>
          </w:p>
        </w:tc>
        <w:tc>
          <w:tcPr>
            <w:tcW w:w="113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2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"black"</w:t>
            </w:r>
          </w:p>
        </w:tc>
        <w:tc>
          <w:tcPr>
            <w:tcW w:w="377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二维码的前景颜色。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113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2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"L"</w:t>
            </w:r>
          </w:p>
        </w:tc>
        <w:tc>
          <w:tcPr>
            <w:tcW w:w="377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二维码的误差校正级别(L, M, Q, H)。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mime</w:t>
            </w:r>
          </w:p>
        </w:tc>
        <w:tc>
          <w:tcPr>
            <w:tcW w:w="113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2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"image/png"</w:t>
            </w:r>
          </w:p>
        </w:tc>
        <w:tc>
          <w:tcPr>
            <w:tcW w:w="377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二维码输出为图片时的MIME类型。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113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742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377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F9F9F9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二维码的尺寸，单位像素。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1860" w:type="dxa"/>
            <w:tcBorders>
              <w:left w:val="single" w:color="DDDDDD" w:sz="12" w:space="0"/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13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42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""</w:t>
            </w:r>
          </w:p>
        </w:tc>
        <w:tc>
          <w:tcPr>
            <w:tcW w:w="3778" w:type="dxa"/>
            <w:tcBorders>
              <w:bottom w:val="single" w:color="DDDDDD" w:sz="12" w:space="0"/>
              <w:right w:val="single" w:color="DDDDDD" w:sz="12" w:space="0"/>
            </w:tcBorders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需要编码为二维码的值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下面的代码即可生成一张二维码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&lt;title&gt;二维码入门小demo&lt;/title&gt;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id="qrious"&gt;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 src="qrious.min.js"&gt;&lt;/script&gt;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var qr = new QRious({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element:document.getElementById('qrious'),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size:250,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level:'H',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value:'http://www.itcast.cn'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运行效果：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27655" cy="2349500"/>
            <wp:effectExtent l="0" t="0" r="1079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大家掏出手机，扫一下看看是否会看到传智播客的官网呢？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2.微信扫码支付简介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2.1微信扫码支付申请</w:t>
      </w:r>
    </w:p>
    <w:p>
      <w:pPr>
        <w:ind w:firstLine="420" w:firstLineChars="0"/>
      </w:pPr>
      <w:r>
        <w:rPr>
          <w:rFonts w:hint="eastAsia"/>
          <w:lang w:eastAsia="zh-CN"/>
        </w:rPr>
        <w:t>微信</w:t>
      </w:r>
      <w:r>
        <w:t>扫码支付是商户系统按微信支付协议生成支付二维码，用户再用微信“扫一扫”完成支付的模式。该模式适用于PC网站支付、实体店单品或订单支付、媒体广告支付等场景。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申请步骤：（了解）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第一步：注册公众号（类型须为：</w:t>
      </w:r>
      <w:r>
        <w:rPr>
          <w:rFonts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2"/>
          <w:szCs w:val="22"/>
          <w:shd w:val="clear" w:fill="FFFFFF"/>
          <w:lang w:val="en-US" w:eastAsia="zh-CN" w:bidi="ar"/>
        </w:rPr>
        <w:t>服务号</w:t>
      </w:r>
      <w:r>
        <w:rPr>
          <w:rFonts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）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FFFFF"/>
        </w:rPr>
        <w:t>请根据营业执照类型选择以下主体注册：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instrText xml:space="preserve"> HYPERLINK "http://kf.qq.com/faq/120911VrYVrA151009JB3i2Q.html" \t "http://kf.qq.com/faq/_blank"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t>个体工商户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|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instrText xml:space="preserve"> HYPERLINK "http://kf.qq.com/faq/120911VrYVrA151013MfYvYV.html" \t "http://kf.qq.com/faq/_blank"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t>企业/公司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|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instrText xml:space="preserve"> HYPERLINK "http://kf.qq.com/faq/161220eaAJjE161220IJn6zU.html" \t "http://kf.qq.com/faq/_blank"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t>政府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|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instrText xml:space="preserve"> HYPERLINK "http://kf.qq.com/faq/161220IFBJFv161220YnqAbQ.html" \t "http://kf.qq.com/faq/_blank"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t>媒体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  <w:t>|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instrText xml:space="preserve"> HYPERLINK "http://kf.qq.com/faq/120911VrYVrA151013nYFZ7Z.html" \t "http://kf.qq.com/faq/_blank"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t>其他类型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ACE9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FFFFF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第二步：认证公众号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公众号认证后才可申请微信支付，认证费：300元/次。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第三步：提交资料申请微信支付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登录公众平台，点击左侧菜单【微信支付】，开始填写资料等待审核，审核时间为1-5个工作日内。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第四步：开户成功，登录商户平台进行验证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资料审核通过后，请登录联系人邮箱查收商户号和密码，并登录商户平台填写财付通备付金打的小额资金数额，完成账户验证。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第五步：在线签署协议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E1C11" w:themeColor="background2" w:themeShade="1A"/>
          <w:spacing w:val="0"/>
          <w:kern w:val="0"/>
          <w:sz w:val="22"/>
          <w:szCs w:val="22"/>
          <w:shd w:val="clear" w:fill="FFFFFF"/>
          <w:lang w:val="en-US" w:eastAsia="zh-CN" w:bidi="ar"/>
        </w:rPr>
        <w:t>本协议为线上电子协议，签署后方可进行交易及资金结算，签署完立即生效。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本课程已经提供好“传智播客”的微信支付账号，学员无需申请。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2.2开发文档</w:t>
      </w:r>
    </w:p>
    <w:p>
      <w:pPr>
        <w:pStyle w:val="33"/>
        <w:numPr>
          <w:ilvl w:val="0"/>
          <w:numId w:val="0"/>
        </w:numPr>
        <w:ind w:left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微信支付接口调用的整体思路：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>按API要求组装参数，以XML方式发送（POST）给微信支付接口（URL）,微信支付接口也是以XML方式给予响应。程序根据返回的结果（其中包括支付URL）生成二维码或判断订单状态。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cs="Times New Roman"/>
          <w:kern w:val="2"/>
          <w:sz w:val="21"/>
          <w:szCs w:val="22"/>
          <w:lang w:eastAsia="zh-CN"/>
        </w:rPr>
      </w:pPr>
      <w:r>
        <w:rPr>
          <w:rFonts w:hint="eastAsia" w:cs="Times New Roman"/>
          <w:kern w:val="2"/>
          <w:sz w:val="21"/>
          <w:szCs w:val="22"/>
          <w:lang w:eastAsia="zh-CN"/>
        </w:rPr>
        <w:t>在线微信支付开发文档：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ascii="Calibri" w:hAnsi="Calibri" w:cs="Times New Roman"/>
          <w:kern w:val="2"/>
          <w:sz w:val="21"/>
          <w:szCs w:val="22"/>
          <w:lang w:val="en-US" w:eastAsia="zh-CN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/>
        </w:rPr>
        <w:fldChar w:fldCharType="begin"/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/>
        </w:rPr>
        <w:instrText xml:space="preserve"> HYPERLINK "https://pay.weixin.qq.com/wiki/doc/api/index.html" </w:instrTex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/>
        </w:rPr>
        <w:fldChar w:fldCharType="separate"/>
      </w:r>
      <w:r>
        <w:rPr>
          <w:rStyle w:val="18"/>
          <w:rFonts w:hint="eastAsia" w:ascii="Calibri" w:hAnsi="Calibri" w:cs="Times New Roman"/>
          <w:kern w:val="2"/>
          <w:sz w:val="21"/>
          <w:szCs w:val="22"/>
          <w:lang w:val="en-US" w:eastAsia="zh-CN"/>
        </w:rPr>
        <w:t>https://pay.weixin.qq.com/wiki/doc/api/index.html</w:t>
      </w:r>
      <w:r>
        <w:rPr>
          <w:rFonts w:hint="eastAsia" w:ascii="Calibri" w:hAnsi="Calibri" w:cs="Times New Roman"/>
          <w:kern w:val="2"/>
          <w:sz w:val="21"/>
          <w:szCs w:val="22"/>
          <w:lang w:val="en-US" w:eastAsia="zh-CN"/>
        </w:rPr>
        <w:fldChar w:fldCharType="end"/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cs="Times New Roman"/>
          <w:kern w:val="2"/>
          <w:sz w:val="21"/>
          <w:szCs w:val="22"/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/>
        </w:rPr>
        <w:t>如果你不能联网，请查阅讲义配套资源 （资源\配套软件\微信扫码支付\开发文档）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cs="Times New Roman"/>
          <w:kern w:val="2"/>
          <w:sz w:val="21"/>
          <w:szCs w:val="22"/>
          <w:lang w:val="en-US" w:eastAsia="zh-CN"/>
        </w:rPr>
      </w:pPr>
      <w:r>
        <w:rPr>
          <w:rFonts w:hint="eastAsia" w:cs="Times New Roman"/>
          <w:kern w:val="2"/>
          <w:sz w:val="21"/>
          <w:szCs w:val="22"/>
          <w:lang w:val="en-US" w:eastAsia="zh-CN"/>
        </w:rPr>
        <w:t>我们在本章课程中会用到</w:t>
      </w:r>
      <w:r>
        <w:rPr>
          <w:rFonts w:hint="default" w:cs="Times New Roman"/>
          <w:kern w:val="2"/>
          <w:sz w:val="21"/>
          <w:szCs w:val="22"/>
          <w:lang w:val="en-US" w:eastAsia="zh-CN"/>
        </w:rPr>
        <w:t>”</w:t>
      </w:r>
      <w:r>
        <w:rPr>
          <w:rFonts w:hint="eastAsia" w:cs="Times New Roman"/>
          <w:kern w:val="2"/>
          <w:sz w:val="21"/>
          <w:szCs w:val="22"/>
          <w:lang w:val="en-US" w:eastAsia="zh-CN"/>
        </w:rPr>
        <w:t>统一下单</w:t>
      </w:r>
      <w:r>
        <w:rPr>
          <w:rFonts w:hint="default" w:cs="Times New Roman"/>
          <w:kern w:val="2"/>
          <w:sz w:val="21"/>
          <w:szCs w:val="22"/>
          <w:lang w:val="en-US" w:eastAsia="zh-CN"/>
        </w:rPr>
        <w:t>”</w:t>
      </w:r>
      <w:r>
        <w:rPr>
          <w:rFonts w:hint="eastAsia" w:cs="Times New Roman"/>
          <w:kern w:val="2"/>
          <w:sz w:val="21"/>
          <w:szCs w:val="22"/>
          <w:lang w:val="en-US" w:eastAsia="zh-CN"/>
        </w:rPr>
        <w:t>和</w:t>
      </w:r>
      <w:r>
        <w:rPr>
          <w:rFonts w:hint="default" w:cs="Times New Roman"/>
          <w:kern w:val="2"/>
          <w:sz w:val="21"/>
          <w:szCs w:val="22"/>
          <w:lang w:val="en-US" w:eastAsia="zh-CN"/>
        </w:rPr>
        <w:t>”</w:t>
      </w:r>
      <w:r>
        <w:rPr>
          <w:rFonts w:hint="eastAsia" w:cs="Times New Roman"/>
          <w:kern w:val="2"/>
          <w:sz w:val="21"/>
          <w:szCs w:val="22"/>
          <w:lang w:val="en-US" w:eastAsia="zh-CN"/>
        </w:rPr>
        <w:t>查询订单</w:t>
      </w:r>
      <w:r>
        <w:rPr>
          <w:rFonts w:hint="default" w:cs="Times New Roman"/>
          <w:kern w:val="2"/>
          <w:sz w:val="21"/>
          <w:szCs w:val="22"/>
          <w:lang w:val="en-US" w:eastAsia="zh-CN"/>
        </w:rPr>
        <w:t>”</w:t>
      </w:r>
      <w:r>
        <w:rPr>
          <w:rFonts w:hint="eastAsia" w:cs="Times New Roman"/>
          <w:kern w:val="2"/>
          <w:sz w:val="21"/>
          <w:szCs w:val="22"/>
          <w:lang w:val="en-US" w:eastAsia="zh-CN"/>
        </w:rPr>
        <w:t xml:space="preserve">两组API  </w:t>
      </w:r>
    </w:p>
    <w:p>
      <w:pPr>
        <w:pStyle w:val="14"/>
        <w:shd w:val="clear" w:color="auto" w:fill="FFFFFF"/>
        <w:wordWrap w:val="0"/>
        <w:spacing w:before="0" w:beforeAutospacing="0" w:after="75" w:afterAutospacing="0" w:line="330" w:lineRule="atLeast"/>
        <w:rPr>
          <w:rFonts w:hint="eastAsia" w:cs="Times New Roman"/>
          <w:kern w:val="2"/>
          <w:sz w:val="21"/>
          <w:szCs w:val="22"/>
          <w:lang w:val="en-US" w:eastAsia="zh-CN"/>
        </w:rPr>
      </w:pPr>
    </w:p>
    <w:p>
      <w:pPr>
        <w:pStyle w:val="33"/>
        <w:numPr>
          <w:ilvl w:val="0"/>
          <w:numId w:val="3"/>
        </w:numPr>
        <w:ind w:firstLineChars="0"/>
        <w:rPr>
          <w:rFonts w:ascii="Calibri" w:hAnsi="Calibri" w:eastAsia="宋体" w:cs="Times New Roman"/>
        </w:rPr>
      </w:pPr>
      <w:r>
        <w:rPr>
          <w:rFonts w:hint="eastAsia" w:cs="Times New Roman"/>
          <w:lang w:val="en-US" w:eastAsia="zh-CN"/>
        </w:rPr>
        <w:t>a</w:t>
      </w:r>
      <w:r>
        <w:rPr>
          <w:rFonts w:ascii="Calibri" w:hAnsi="Calibri" w:eastAsia="宋体" w:cs="Times New Roman"/>
        </w:rPr>
        <w:t>ppid</w:t>
      </w:r>
      <w:r>
        <w:rPr>
          <w:rFonts w:hint="eastAsia" w:cs="Times New Roman"/>
          <w:lang w:eastAsia="zh-CN"/>
        </w:rPr>
        <w:t>：</w:t>
      </w:r>
      <w:r>
        <w:rPr>
          <w:rFonts w:hint="eastAsia" w:ascii="Calibri" w:hAnsi="Calibri" w:eastAsia="宋体" w:cs="Times New Roman"/>
        </w:rPr>
        <w:t>微信公众账号或开放平台APP的唯一标识</w:t>
      </w:r>
    </w:p>
    <w:p>
      <w:pPr>
        <w:pStyle w:val="33"/>
        <w:numPr>
          <w:ilvl w:val="0"/>
          <w:numId w:val="3"/>
        </w:numPr>
        <w:ind w:firstLineChars="0"/>
        <w:rPr>
          <w:rFonts w:ascii="Calibri" w:hAnsi="Calibri" w:eastAsia="宋体" w:cs="Times New Roman"/>
        </w:rPr>
      </w:pPr>
      <w:r>
        <w:rPr>
          <w:szCs w:val="21"/>
        </w:rPr>
        <w:t>mch_id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</w:rPr>
        <w:t>商户号</w:t>
      </w:r>
      <w:r>
        <w:rPr>
          <w:rFonts w:hint="eastAsia"/>
          <w:szCs w:val="21"/>
          <w:lang w:val="en-US" w:eastAsia="zh-CN"/>
        </w:rPr>
        <w:t xml:space="preserve">  (配置文件中的</w:t>
      </w:r>
      <w:r>
        <w:rPr>
          <w:rFonts w:ascii="Calibri" w:hAnsi="Calibri" w:eastAsia="宋体" w:cs="Times New Roman"/>
        </w:rPr>
        <w:t>partner</w:t>
      </w:r>
      <w:r>
        <w:rPr>
          <w:rFonts w:hint="eastAsia"/>
          <w:szCs w:val="21"/>
          <w:lang w:val="en-US" w:eastAsia="zh-CN"/>
        </w:rPr>
        <w:t>)</w:t>
      </w:r>
    </w:p>
    <w:p>
      <w:pPr>
        <w:pStyle w:val="33"/>
        <w:numPr>
          <w:ilvl w:val="0"/>
          <w:numId w:val="3"/>
        </w:numPr>
        <w:ind w:firstLineChars="0"/>
        <w:rPr>
          <w:rFonts w:ascii="Calibri" w:hAnsi="Calibri" w:eastAsia="宋体" w:cs="Times New Roman"/>
        </w:rPr>
      </w:pPr>
      <w:r>
        <w:rPr>
          <w:rFonts w:hint="eastAsia" w:cs="Times New Roman"/>
          <w:lang w:val="en-US" w:eastAsia="zh-CN"/>
        </w:rPr>
        <w:t>p</w:t>
      </w:r>
      <w:r>
        <w:rPr>
          <w:rFonts w:ascii="Calibri" w:hAnsi="Calibri" w:eastAsia="宋体" w:cs="Times New Roman"/>
        </w:rPr>
        <w:t>artnerkey</w:t>
      </w:r>
      <w:r>
        <w:rPr>
          <w:rFonts w:hint="eastAsia" w:cs="Times New Roman"/>
          <w:lang w:eastAsia="zh-CN"/>
        </w:rPr>
        <w:t>：</w:t>
      </w:r>
      <w:r>
        <w:rPr>
          <w:rFonts w:hint="eastAsia" w:ascii="Calibri" w:hAnsi="Calibri" w:eastAsia="宋体" w:cs="Times New Roman"/>
        </w:rPr>
        <w:t>商户密钥</w:t>
      </w:r>
    </w:p>
    <w:p>
      <w:pPr>
        <w:pStyle w:val="3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 w:cs="Times New Roman"/>
          <w:lang w:val="en-US" w:eastAsia="zh-CN"/>
        </w:rPr>
        <w:t>s</w:t>
      </w:r>
      <w:r>
        <w:rPr>
          <w:rFonts w:ascii="Calibri" w:hAnsi="Calibri" w:eastAsia="宋体" w:cs="Times New Roman"/>
        </w:rPr>
        <w:t>ign</w:t>
      </w:r>
      <w:r>
        <w:rPr>
          <w:rFonts w:hint="eastAsia" w:cs="Times New Roman"/>
          <w:lang w:val="en-US" w:eastAsia="zh-CN"/>
        </w:rPr>
        <w:t>:</w:t>
      </w:r>
      <w:r>
        <w:rPr>
          <w:rFonts w:hint="eastAsia" w:ascii="Calibri" w:hAnsi="Calibri" w:eastAsia="宋体" w:cs="Times New Roman"/>
        </w:rPr>
        <w:t>数字签名</w:t>
      </w:r>
      <w:r>
        <w:rPr>
          <w:rFonts w:ascii="Calibri" w:hAnsi="Calibri" w:eastAsia="宋体" w:cs="Times New Roman"/>
        </w:rPr>
        <w:t xml:space="preserve">, </w:t>
      </w:r>
      <w:r>
        <w:rPr>
          <w:rFonts w:hint="eastAsia" w:ascii="Calibri" w:hAnsi="Calibri" w:eastAsia="宋体" w:cs="Times New Roman"/>
        </w:rPr>
        <w:t>根据微信官方提供的密钥和一套算法生成的一个加密信息</w:t>
      </w:r>
      <w:r>
        <w:rPr>
          <w:rFonts w:ascii="Calibri" w:hAnsi="Calibri" w:eastAsia="宋体" w:cs="Times New Roman"/>
        </w:rPr>
        <w:t xml:space="preserve">, </w:t>
      </w:r>
      <w:r>
        <w:rPr>
          <w:rFonts w:hint="eastAsia" w:ascii="Calibri" w:hAnsi="Calibri" w:eastAsia="宋体" w:cs="Times New Roman"/>
        </w:rPr>
        <w:t>就是为了保证交易的安全性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2.3微信支付SDK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微信支付提供了SDK, 大家下载后打开源码，install到本地仓库。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453515"/>
            <wp:effectExtent l="0" t="0" r="8890" b="1333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课程配套的本地仓库已经提供jar包，所以安装SDK步骤省略。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使用微信支付SDK,在maven工程中引入依赖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com.github.wxpay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sdk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我们主要会用到微信支付SDK的以下功能：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获取随机字符串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MAP转换为XML字符串（自动添加签名）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XML字符串转换为MAP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HttpClient工具类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HttpClient是Apache Jakarta Common下的子项目，用来提供高效的、最新的、功能丰富的支持HTTP协议的客户端编程工具包，并且它支持HTTP协议最新的版本和建议。HttpClient已经应用在很多的项目中，比如Apache Jakarta上很著名的另外两个开源项目Cactus和HTMLUnit都使用了HttpClient。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HttpClient</w:t>
      </w:r>
      <w:r>
        <w:rPr>
          <w:rFonts w:hint="eastAsia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通俗的讲就是模拟了浏览器的行为，</w:t>
      </w:r>
      <w:r>
        <w:rPr>
          <w:rFonts w:hint="eastAsia"/>
          <w:lang w:val="en-US" w:eastAsia="zh-CN"/>
        </w:rPr>
        <w:t>如果我们需要在后端向某一地址提交数据获取结果，就可以使用HttpClient.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关于HttpClient（原生）具体的使用不属于我们本章的学习内容，我们这里这里为了简化HttpClient的使用，提供了工具类HttpClient（对原生HttpClient进行了封装）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HttpClient工具类使用的步骤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HttpClient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lang w:eastAsia="zh-CN"/>
              </w:rPr>
              <w:t>请求的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lang w:val="en-US" w:eastAsia="zh-CN"/>
              </w:rPr>
              <w:t>url地址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/>
                <w:color w:val="00B050"/>
                <w:sz w:val="18"/>
                <w:szCs w:val="18"/>
                <w:lang w:val="en-US" w:eastAsia="zh-CN"/>
              </w:rPr>
              <w:t>//是否是https协议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/>
                <w:color w:val="00B050"/>
                <w:sz w:val="18"/>
                <w:szCs w:val="18"/>
                <w:lang w:val="en-US" w:eastAsia="zh-CN"/>
              </w:rPr>
              <w:t>//发送的xml数据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.post();</w:t>
            </w:r>
            <w:r>
              <w:rPr>
                <w:rFonts w:hint="eastAsia" w:ascii="Consolas" w:hAnsi="Consolas"/>
                <w:color w:val="00B050"/>
                <w:sz w:val="18"/>
                <w:szCs w:val="18"/>
                <w:lang w:val="en-US" w:eastAsia="zh-CN"/>
              </w:rPr>
              <w:t>//执行post请求</w:t>
            </w:r>
          </w:p>
          <w:p>
            <w:pPr>
              <w:rPr>
                <w:rFonts w:hint="eastAsia" w:ascii="Consolas" w:hAnsi="Consolas" w:eastAsia="Consolas"/>
                <w:color w:val="000000"/>
                <w:sz w:val="2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white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.getContent();</w:t>
            </w:r>
            <w:r>
              <w:rPr>
                <w:rFonts w:hint="eastAsia" w:ascii="Consolas" w:hAnsi="Consolas"/>
                <w:color w:val="00B050"/>
                <w:sz w:val="18"/>
                <w:szCs w:val="18"/>
                <w:highlight w:val="white"/>
                <w:lang w:val="en-US" w:eastAsia="zh-CN"/>
              </w:rPr>
              <w:t xml:space="preserve"> //获取结果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2.5工程搭建与准备工作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（1）建立支付服务接口模块pinyougou-pay-interface  （jar）</w:t>
      </w:r>
    </w:p>
    <w:p>
      <w:pP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lang w:val="en-US" w:eastAsia="zh-CN"/>
        </w:rPr>
        <w:t>（2）建立支付服务实现模块pinyougou-pay-service （war） 依赖pinyougou-pay-interface 和pinyougou-common 、 spring  dubbox 相关依赖 、</w:t>
      </w:r>
      <w:r>
        <w:rPr>
          <w:rFonts w:hint="eastAsia"/>
          <w:b/>
          <w:bCs/>
          <w:color w:val="FF0000"/>
          <w:lang w:val="en-US" w:eastAsia="zh-CN"/>
        </w:rPr>
        <w:t xml:space="preserve">微信SDK 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（因为不需要连接数据库所以不用引用dao工程）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com.github.wxpay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wxpay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sdk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0.0.3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添加tomcat插件，运行端口为9000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添加spring配置文件 ，参见其它服务工程 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在pinyougou-common工程中添加工具类HttpClient.java ，并添加依赖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&lt;groupId&gt;org.apache.httpcomponents&lt;/groupId&gt;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&lt;artifactId&gt;httpclient&lt;/artifactId&gt;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添加配置文件weixinpay.properties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appid=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wx8397f8696b538317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partner=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1473426802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partnerkey=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8A627A4578ACE384017C997F12D68B23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notifyurl=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http://a31ef7db.ngrok.io/WeChatPay/WeChatPayNotify</w:t>
            </w:r>
          </w:p>
        </w:tc>
      </w:tr>
    </w:tbl>
    <w:p>
      <w:r>
        <w:rPr>
          <w:rFonts w:hint="eastAsia"/>
          <w:lang w:val="en-US" w:eastAsia="zh-CN"/>
        </w:rPr>
        <w:t>a</w:t>
      </w:r>
      <w:r>
        <w:t>ppid</w:t>
      </w:r>
      <w:r>
        <w:rPr>
          <w:rFonts w:hint="eastAsia"/>
          <w:lang w:eastAsia="zh-CN"/>
        </w:rPr>
        <w:t>：</w:t>
      </w:r>
      <w:r>
        <w:t xml:space="preserve"> </w:t>
      </w:r>
      <w:r>
        <w:rPr>
          <w:rFonts w:hint="eastAsia"/>
        </w:rPr>
        <w:t>微信公众账号或开放平台APP的唯一标识</w:t>
      </w:r>
    </w:p>
    <w:p>
      <w:r>
        <w:rPr>
          <w:rFonts w:hint="eastAsia"/>
          <w:lang w:val="en-US" w:eastAsia="zh-CN"/>
        </w:rPr>
        <w:t>p</w:t>
      </w:r>
      <w:r>
        <w:t>artner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财付通平台的商户账号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</w:t>
      </w:r>
      <w:r>
        <w:t>artnerkey</w:t>
      </w:r>
      <w:r>
        <w:rPr>
          <w:rFonts w:hint="eastAsia"/>
          <w:lang w:eastAsia="zh-CN"/>
        </w:rPr>
        <w:t>：</w:t>
      </w:r>
      <w:r>
        <w:rPr>
          <w:rFonts w:hint="eastAsia"/>
        </w:rPr>
        <w:t>财付通平台的商户密钥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eastAsia"/>
        </w:rPr>
        <w:t>otifyurl</w:t>
      </w:r>
      <w:r>
        <w:rPr>
          <w:rFonts w:hint="eastAsia"/>
          <w:lang w:val="en-US" w:eastAsia="zh-CN"/>
        </w:rPr>
        <w:t>:  回调地址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pinyougou-cart-web依赖工程pinyougou-pay-service 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将二维码插件QRious  拷贝到pinyougou-cart-web  的plugins目录中</w:t>
      </w: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3.品优购-微信支付二维码生成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3.1需求分析与实现思路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在支付页面上生成支付二维码，并显示订单号和金额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用户拿出手机,打开微信扫描页面上的二维码,然后在微信中完成支付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084195"/>
            <wp:effectExtent l="0" t="0" r="5080" b="19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4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3.1.2实现思路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我们通过HttpClient工具类实现对远程支付接口的调用。</w:t>
      </w:r>
    </w:p>
    <w:p>
      <w:r>
        <w:t>接口链接</w:t>
      </w:r>
      <w:r>
        <w:rPr>
          <w:rFonts w:hint="eastAsia"/>
          <w:lang w:eastAsia="zh-CN"/>
        </w:rPr>
        <w:t>：</w:t>
      </w:r>
      <w:r>
        <w:t>https://api.mch.weixin.qq.com/pay/unifiedorder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具体参数参见“统一下单”API, 构建参数发送给统一下单的url ，返回的信息中有支付url，根据url生成二维码，显示的订单号和金额也在返回的信息中。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3.2后端代码实现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（1）在pinyougou-pay-interface创建包com.pinyougou.pay.service ，包下建立接口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com.pinyougou.pay.service;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java.util.Map;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微信支付接口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WeixinPayService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生成微信支付二维码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 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total_fee 金额(分)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total_fee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3.2.2服务实现层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pinyougou-pay-service创建com.pinyougou.pay.service.impl包，新建类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WeixinPayServiceImpl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WeixinPayService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"${appid}"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appid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"${partner}"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"${partnerkey}"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total_fee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//1.创建参数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 HashMap()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//创建参数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"appid"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appid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//公众号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"mch_id"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//商户号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"nonce_str"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//随机字符串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"body"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"品优购"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//商品描述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//商户订单号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"total_fee"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total_fee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//总金额（分）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"spbill_create_ip"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"127.0.0.1"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//IP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"notify_url"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/>
                <w:color w:val="2A00FF"/>
                <w:sz w:val="18"/>
                <w:szCs w:val="18"/>
                <w:lang w:val="en-US" w:eastAsia="zh-CN"/>
              </w:rPr>
              <w:t>http://test.itcast.cn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//回调地址</w:t>
            </w:r>
            <w:r>
              <w:rPr>
                <w:rFonts w:hint="eastAsia" w:ascii="Consolas" w:hAnsi="Consolas"/>
                <w:color w:val="3F7F5F"/>
                <w:sz w:val="18"/>
                <w:szCs w:val="18"/>
                <w:lang w:val="en-US" w:eastAsia="zh-CN"/>
              </w:rPr>
              <w:t>(随便写)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"trade_type"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"NATIVE"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//交易类型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//2.生成要发送的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"https://api.mch.weixin.qq.com/pay/unifiedorder"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.post();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//3.获得结果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"code_url"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"code_url"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//支付地址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"total_fee"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total_fee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//总金额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pinyougou-cart-web创建PayController.java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支付控制层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Administrator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@RestController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"/pay"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PayController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WeixinPayService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"/createNative"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IdWorker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IdWorker();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.createNative(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idworker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.nextId()+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这里我们订单号通过分布式ID生成器生成，金额暂时写死，后续开发我们再对接业务系统得到订单号和金额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浏览器测试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52895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3.3前端代码实现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3.3.1服务层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在pinyougou-cart-web创建 payService.js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app.service(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'payService'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($http){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//本地支付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.createNative=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'pay/createNative.do'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3.3.2控制层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在pinyougou-cart-web 创建payController.js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app.controller(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'payController'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($scope ,payService){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//本地生成二维码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$scope.createNative=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payService.createNative().success(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$scope.money=  (response.total_fee/100).toFixed(2) 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$scope.out_trade_no= response.out_trade_no;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qr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QRious({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element:document.getElementById(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'qrious'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size:</w:t>
            </w:r>
            <w:r>
              <w:rPr>
                <w:rFonts w:hint="eastAsia" w:ascii="Consolas" w:hAnsi="Consolas"/>
                <w:color w:val="000000"/>
                <w:sz w:val="18"/>
                <w:szCs w:val="18"/>
                <w:lang w:val="en-US" w:eastAsia="zh-CN"/>
              </w:rPr>
              <w:t>250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level: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'H'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value:response.code_url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3.3.3页面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修改pay.html ,引入js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"plugins/angularjs/angular.min.js"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"js/base.js"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"js/service/payService.js"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"js/controller/payController.js"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src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"plugins/qrious.min.js"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script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eastAsia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body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"payController"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"createNative()"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设置二维码图片的ID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"red"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&gt;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"fl code"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&lt;img id=</w:t>
            </w:r>
            <w:r>
              <w:rPr>
                <w:rFonts w:hint="eastAsia" w:ascii="Consolas" w:hAnsi="Consolas" w:eastAsia="Consolas"/>
                <w:i/>
                <w:color w:val="FF0000"/>
                <w:sz w:val="18"/>
                <w:szCs w:val="18"/>
              </w:rPr>
              <w:t>"qrious"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&lt;div class=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"saosao"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&lt;p&gt;请使用微信扫一扫&lt;/p&gt;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         &lt;p&gt;扫描二维码支付&lt;/p&gt;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     &lt;/div&gt;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显示订单号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订单号：{{out_trade_no}}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显示金额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em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"orange money"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￥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highlight w:val="white"/>
              </w:rPr>
              <w:t>{{money}}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white"/>
              </w:rPr>
              <w:t>em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元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4.品优购-检测支付状态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4.1需求分析及实现思路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当用户支付成功后跳转到成功页面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66615" cy="1895475"/>
            <wp:effectExtent l="0" t="0" r="63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当返回异常时跳转到错误页面</w:t>
      </w:r>
    </w:p>
    <w:p>
      <w:r>
        <w:drawing>
          <wp:inline distT="0" distB="0" distL="114300" distR="114300">
            <wp:extent cx="4390390" cy="1628775"/>
            <wp:effectExtent l="0" t="0" r="10160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4.1.2实现思路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我们通过HttpClient工具类实现对远程支付接口的调用。</w:t>
      </w:r>
    </w:p>
    <w:p>
      <w:r>
        <w:t>接口链接</w:t>
      </w:r>
      <w:r>
        <w:rPr>
          <w:rFonts w:hint="eastAsia"/>
          <w:lang w:eastAsia="zh-CN"/>
        </w:rPr>
        <w:t>：</w:t>
      </w:r>
      <w:r>
        <w:t>https://api.mch.weixin.qq.com/pay/orderquery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具体参数参见“查询订单”API, 我们在controller方法中轮询调用查询订单（间隔3秒），当返回状态为success时，我们会在controller方法返回结果。前端代码收到结果后跳转到成功页面。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4.2检测支付状态-后端代码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在pinyougou-pay-interface的WeixinPayService.java中新增方法定义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queryPayStatus(String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在pinyougou-pay-service的WeixinPayServiceImpl.java中实现方法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queryPayStatus(String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"appid"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appid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//公众账号ID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"mch_id"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partner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//商户号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"out_trade_no"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single"/>
              </w:rPr>
              <w:t>"nonce_str"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,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generateNonceStr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())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//随机字符串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"https://api.mch.weixin.qq.com/pay/orderquery"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generateSignedXml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partnerkey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HttpClient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HttpClient(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url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.setHttps(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.setXmlParam(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xmlParam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client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.getContent();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 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WXPayUtil.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xmlToMap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4.2.3控制层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在pinyougou-cart-web的PayController.java新增方法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"/queryPayStatus"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Result queryPayStatus(String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Result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//调用查询接口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Map&lt;String,String&gt;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u w:val="single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.queryPayStatus(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//出错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"支付出错"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"trade_state"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"SUCCESS"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)){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//如果成功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"支付成功"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(3000);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(InterruptedException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4.3检测支付状态-前端代码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4.3.1服务层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在payService.js新增方法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.queryPayStatus=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'pay/queryPayStatus.do?out_trade_no='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+out_trade_no);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在payController.js中新增方法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 xml:space="preserve">//查询支付状态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queryPayStatus=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payService.queryPayStatus(out_trade_no).success(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"paysuccess.html"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location.href=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"payfail.html"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</w:rPr>
        <w:t>createNative</w:t>
      </w:r>
      <w:r>
        <w:rPr>
          <w:rFonts w:hint="eastAsia"/>
          <w:lang w:eastAsia="zh-CN"/>
        </w:rPr>
        <w:t>方法的回调方法中调用此查询方法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//本地生成二维码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highlight w:val="lightGray"/>
              </w:rPr>
              <w:t>createNative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payService.createNative().success(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queryPayStatus(response.out_trade_no);//查询支付状态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4.4查询时间限制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户到了二维码页面一直未支付，或是关掉了支付页面，我们的代码会一直循环调用微信接口，这样会对程序造成很大的压力。所以我们要加一个时间限制或是循环次数限制，当超过时间或次数时，跳出循环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4.4.2代码完善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（1）修改pinyougou-cart-web工程PayController.java的</w:t>
      </w:r>
      <w:r>
        <w:rPr>
          <w:rFonts w:hint="eastAsia" w:ascii="Consolas" w:hAnsi="Consolas" w:eastAsia="Consolas"/>
          <w:color w:val="000000"/>
          <w:sz w:val="18"/>
          <w:szCs w:val="18"/>
        </w:rPr>
        <w:t>queryPayStatus</w:t>
      </w:r>
      <w:r>
        <w:rPr>
          <w:rFonts w:hint="eastAsia"/>
          <w:lang w:val="en-US" w:eastAsia="zh-CN"/>
        </w:rPr>
        <w:t>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@RequestMapping("/queryPayStatus")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 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x=0;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//调用查询接口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>.......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(3000);//间隔三秒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(InterruptedException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B050"/>
                <w:sz w:val="18"/>
                <w:szCs w:val="18"/>
              </w:rPr>
              <w:t>//为了不让循环无休止地运行，我们定义一个循环变量，如果这个变量超过了这个值则退出循环，设置时间为5分钟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x++;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(x&gt;</w:t>
            </w:r>
            <w:r>
              <w:rPr>
                <w:rFonts w:hint="eastAsia" w:ascii="Consolas" w:hAnsi="Consolas"/>
                <w:color w:val="FF0000"/>
                <w:sz w:val="18"/>
                <w:szCs w:val="18"/>
                <w:lang w:val="en-US" w:eastAsia="zh-CN"/>
              </w:rPr>
              <w:t>=100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result=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, "二维码超时");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result;</w:t>
            </w:r>
          </w:p>
          <w:p>
            <w:pPr>
              <w:rPr>
                <w:rFonts w:hint="eastAsia" w:eastAsia="宋体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（2）修改payController.js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//查询支付状态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queryPayStatus=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payService.queryPayStatus(out_trade_no).success(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location.href="paysuccess.html";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(response.message=='二维码超时'){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$scope.createNative();//重新生成二维码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location.href="payfail.html";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4.5支付成功页面显示金额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4.5.1问题分析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现在我们支付成功页面显示的是固定的值，怎么显示真正的支付金额呢？我们这里可以使用angularJS的页面传参来解决。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4.5.2代码完善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（1）修改payController.js  跳转页面传参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//查询支付状态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queryPayStatus=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payService.queryPayStatus(out_trade_no).success(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(response.success){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location.href="paysuccess.html#?money="+$scope.money;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(response.message=='二维码超时'){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$scope.createNative();//重新生成二维码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location.href="payfail.html";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（2）在payController.js中引入</w:t>
      </w:r>
      <w:r>
        <w:rPr>
          <w:rFonts w:hint="eastAsia"/>
        </w:rPr>
        <w:t>$location</w:t>
      </w:r>
      <w:r>
        <w:rPr>
          <w:rFonts w:hint="eastAsia"/>
          <w:lang w:eastAsia="zh-CN"/>
        </w:rPr>
        <w:t>服务</w:t>
      </w:r>
      <w:r>
        <w:rPr>
          <w:rFonts w:hint="eastAsia"/>
          <w:lang w:val="en-US" w:eastAsia="zh-CN"/>
        </w:rPr>
        <w:t xml:space="preserve"> ，新增方法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//获取金额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$scope.getMoney=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$location.search()[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'money'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];</w:t>
            </w:r>
          </w:p>
          <w:p>
            <w:pP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（3）修改页面paysuccess.html ，引入JS (与pay.html相同) ，body添加指令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hint="eastAsia" w:ascii="Consolas" w:hAnsi="Consolas" w:eastAsia="Consolas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  <w:highlight w:val="white"/>
              </w:rPr>
              <w:t>"payController"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用表达式显示金额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nsolas" w:hAnsi="Consolas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支付金额：￥{{getMoney()}}元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p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5.品优购-支付日志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5.1需求分析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我们现在系统还有两个问题需要解决：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系统中无法查询到支付记录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支付后订单状态没有改变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我们现在就来解决这两个问题。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在用户下订单时，判断如果为微信支付，就想支付日志表添加一条记录，信息包括支付总金额、订单ID（多个）、用户ID 、下单时间等信息，支付状态为0（未支付）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生成的支付日志对象放入redis中，以用户ID作为key，这样在生成支付二维码时就可以从redis中提取支付日志对象中的金额和订单号。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（3）当用户支付成功后，修改支付日志的支付状态为1（已支付），并记录微信传递给我们的交易流水号。根据订单ID（多个）修改订单的状态为2（已付款）。</w:t>
      </w:r>
    </w:p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5.2表结构分析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tb_paylog  支付日志表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out_trade_no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total_fee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支付金额（分）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transaction_id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trade_state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交易状态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支付类型：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1:微信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2:支付宝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3:网银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order_list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订单表ID串，用逗号分隔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5.3插入日志记录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修改pinyougou-order-service工程OrderServiceImpl.java 的</w:t>
      </w:r>
      <w:r>
        <w:rPr>
          <w:rFonts w:hint="eastAsia"/>
        </w:rPr>
        <w:t>add</w:t>
      </w:r>
      <w:r>
        <w:rPr>
          <w:rFonts w:hint="eastAsia"/>
          <w:lang w:eastAsia="zh-CN"/>
        </w:rPr>
        <w:t>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内容：判断如果支付方式为微信支付，向数据库插入支付日志记录，并放入</w:t>
      </w:r>
      <w:r>
        <w:rPr>
          <w:rFonts w:hint="eastAsia"/>
          <w:lang w:val="en-US" w:eastAsia="zh-CN"/>
        </w:rPr>
        <w:t>redis存储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TbPayLogMapper payLogMapper;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add(TbOrder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List&lt;Cart&gt; cartList =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 xml:space="preserve">(List&lt;Cart&gt;)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redisTemplate.boundHashOps("cartList").get( order.getUserId() )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List&lt;String&gt; orderIdList=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  <w:u w:val="single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  <w:u w:val="single"/>
              </w:rPr>
              <w:t xml:space="preserve"> ArrayList()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;//订单ID列表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double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total_money=0;//总金额 （元）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(Cart cart:cartList){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orderId = idWorker.nextId();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         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orderIdList.add(orderId+"");//添加到订单列表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total_money+=money;//累加到总金额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("1".equals(order.getPaymentType())){//如果是微信支付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TbPayLog payLog=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TbPayLog();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outTradeNo=  idWorker.nextId()+"";//支付订单号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payLog.setOutTradeNo(outTradeNo);//支付订单号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payLog.setCreateTime(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 xml:space="preserve"> Date());//创建时间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//订单号列表，逗号分隔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String ids=orderIdList.toString().replace("[", "").replace("]", "").replace(" ", "");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payLog.setOrderList(ids);//订单号列表，逗号分隔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payLog.setPayType("1");//支付类型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payLog.setTotalFee( (</w:t>
            </w:r>
            <w:r>
              <w:rPr>
                <w:rFonts w:hint="eastAsia" w:ascii="Consolas" w:hAnsi="Consolas" w:eastAsia="Consolas"/>
                <w:b/>
                <w:color w:val="FF0000"/>
                <w:sz w:val="18"/>
                <w:szCs w:val="18"/>
              </w:rPr>
              <w:t>long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)(total_money*100 ) );//总金额(分)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payLog.setTradeState("0");//支付状态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payLog.setUserId(order.getUserId());//用户ID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payLogMapper.insert(payLog);//插入到支付日志表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redisTemplate.boundHashOps("payLog").put(order.getUserId(), payLog);//放入缓存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redisTemplate.boundHashOps("cartList").delete(order.getUserId());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5.4读取支付日志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pinyougou-order-interface 工程的OrderService.java 新增方法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根据用户查询payLog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userId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TbPayLog searchPayLogFromRedis(String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pinyougou-order-service的OrderServiceImpl.java实现方法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TbPayLog searchPayLogFromRedis(String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(TbPayLog)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5.4.3控制层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修改pinyougou-cart-web工程PayController.java的</w:t>
      </w:r>
      <w:r>
        <w:rPr>
          <w:rFonts w:hint="eastAsia"/>
        </w:rPr>
        <w:t>createNative</w:t>
      </w:r>
      <w:r>
        <w:rPr>
          <w:rFonts w:hint="eastAsia"/>
          <w:lang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实现思路：调用获取支付日志对象的方法，得到订单号和金额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@Reference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OrderService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生成二维码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"/createNative"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createNative(){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//获取当前用户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=SecurityContextHolder.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().getAuthentication().getName();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//到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查询支付日志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TbPayLog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.searchPayLogFromRedis(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userId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//判断支付日志存在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weixinPayService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.createNative(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.getOutTradeNo(),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.getTotalFee()+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HashMap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5.5修改订单状态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5.5.1服务接口层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在pinyougou-order-interface的OrderService.java新增方法定义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修改订单状态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out_trade_no 支付订单号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transaction_id 微信返回的交易流水号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 xml:space="preserve"> */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updateOrderStatus(String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transaction_id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5.5.2服务实现层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在pinyougou-order-service工程OrderServiceImpl.java实现该方法.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这个方法主要做三件事：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修改支付日志状态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修改关联的订单的状态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清除缓存中的支付日志对象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updateOrderStatus(String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transaction_id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//1.修改支付日志状态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TbPayLog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payLogMapper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out_trade_no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.setPayTime(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Date());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.setTradeState(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//已支付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.setTransactionId(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transaction_id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//交易号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payLogMapper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//2.修改订单状态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.getOrderList();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//获取订单号列表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//获取订单号数组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: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TbOrder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.selectByPrimaryKey( Long.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parseLong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!=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.setStatus(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//已付款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orderMapper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.updateByPrimaryKey(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order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//清除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缓存数据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redisTemplate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.boundHashOps(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"payLog"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).delete(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payLog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.getUserId());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5.5.3控制层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修改pinyougou-cart-web的PayController.java。在微信支付接口有成功返回状态时，调用修改状态的方法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查询支付状态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@param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out_trade_no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@return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@RequestMapping("/queryPayStatus")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 queryPayStatus(String out_trade_no){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 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x=0;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//调用查询接口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Map&lt;String,String&gt; map = 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  <w:u w:val="single"/>
              </w:rPr>
              <w:t>weixinPayService.queryPayStatus(out_trade_no)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(map==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){//出错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false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"支付出错");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(map.get("trade_state").equals("SUCCESS")){//如果成功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result=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 Result(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, "支付成功");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//修改订单状态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FF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FF0000"/>
                <w:sz w:val="18"/>
                <w:szCs w:val="18"/>
              </w:rPr>
              <w:t>orderService.updateOrderStatus(out_trade_no, map.get("transaction_id"));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break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try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Thread.</w:t>
            </w:r>
            <w:r>
              <w:rPr>
                <w:rFonts w:hint="eastAsia" w:ascii="Consolas" w:hAnsi="Consolas" w:eastAsia="Consolas"/>
                <w:i/>
                <w:color w:val="7F7F7F" w:themeColor="background1" w:themeShade="80"/>
                <w:sz w:val="18"/>
                <w:szCs w:val="18"/>
              </w:rPr>
              <w:t>sleep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(3000);//间隔三秒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catch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(InterruptedException e)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//为了不让循环无休止地运行，我们定义一个循环变量，如果这个变量超过了这个值则退出循环，设置时间为5分钟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/>
                <w:color w:val="7F7F7F" w:themeColor="background1" w:themeShade="80"/>
                <w:sz w:val="18"/>
                <w:szCs w:val="18"/>
                <w:lang w:val="en-US" w:eastAsia="zh-CN"/>
              </w:rPr>
              <w:t xml:space="preserve">     ......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7F7F" w:themeColor="background1" w:themeShade="80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 xml:space="preserve"> result;</w:t>
            </w:r>
          </w:p>
          <w:p>
            <w:pPr>
              <w:rPr>
                <w:rFonts w:hint="eastAsia"/>
                <w:color w:val="7F7F7F" w:themeColor="background1" w:themeShade="8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7F7F7F" w:themeColor="background1" w:themeShade="80"/>
                <w:sz w:val="18"/>
                <w:szCs w:val="18"/>
              </w:rPr>
              <w:t>}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5.6支付日志显示（学员实现）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需求：在运营商后台中，显示支付日志列表，实现按日期、状态、用户进行查询。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学员实现。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宋体"/>
        <w:lang w:eastAsia="zh-CN"/>
      </w:rPr>
    </w:pPr>
    <w:bookmarkStart w:id="5" w:name="_GoBack"/>
    <w:bookmarkEnd w:id="5"/>
    <w:r>
      <w:rPr>
        <w:rFonts w:hint="eastAsia" w:eastAsia="宋体"/>
        <w:lang w:eastAsia="zh-CN"/>
      </w:rPr>
      <w:drawing>
        <wp:inline distT="0" distB="0" distL="114300" distR="114300">
          <wp:extent cx="933450" cy="647700"/>
          <wp:effectExtent l="0" t="0" r="0" b="0"/>
          <wp:docPr id="2" name="图片 2" descr="商标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商标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3450" cy="647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31DC8"/>
    <w:multiLevelType w:val="multilevel"/>
    <w:tmpl w:val="19131DC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9E03ACE"/>
    <w:multiLevelType w:val="singleLevel"/>
    <w:tmpl w:val="59E03ACE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59E03CEF"/>
    <w:multiLevelType w:val="singleLevel"/>
    <w:tmpl w:val="59E03CEF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59E08DA0"/>
    <w:multiLevelType w:val="singleLevel"/>
    <w:tmpl w:val="59E08D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9E096CC"/>
    <w:multiLevelType w:val="singleLevel"/>
    <w:tmpl w:val="59E096CC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9E0BB16"/>
    <w:multiLevelType w:val="singleLevel"/>
    <w:tmpl w:val="59E0BB16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9E0BE73"/>
    <w:multiLevelType w:val="singleLevel"/>
    <w:tmpl w:val="59E0BE73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6BFF5A7B"/>
    <w:multiLevelType w:val="multilevel"/>
    <w:tmpl w:val="6BFF5A7B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6273"/>
    <w:rsid w:val="001116C7"/>
    <w:rsid w:val="00113784"/>
    <w:rsid w:val="001326D5"/>
    <w:rsid w:val="0018522E"/>
    <w:rsid w:val="001A12B7"/>
    <w:rsid w:val="00203578"/>
    <w:rsid w:val="00213189"/>
    <w:rsid w:val="0027442C"/>
    <w:rsid w:val="002A5D9B"/>
    <w:rsid w:val="002B2949"/>
    <w:rsid w:val="002C2A94"/>
    <w:rsid w:val="00306C9D"/>
    <w:rsid w:val="00310732"/>
    <w:rsid w:val="003369A9"/>
    <w:rsid w:val="003474FF"/>
    <w:rsid w:val="00347E92"/>
    <w:rsid w:val="003B0329"/>
    <w:rsid w:val="003E551A"/>
    <w:rsid w:val="00422752"/>
    <w:rsid w:val="00432431"/>
    <w:rsid w:val="00460949"/>
    <w:rsid w:val="005237AA"/>
    <w:rsid w:val="005520F4"/>
    <w:rsid w:val="00563F41"/>
    <w:rsid w:val="0057053A"/>
    <w:rsid w:val="005B4D72"/>
    <w:rsid w:val="005E6D3D"/>
    <w:rsid w:val="006960F8"/>
    <w:rsid w:val="006B7E4E"/>
    <w:rsid w:val="006C7E09"/>
    <w:rsid w:val="00707BC7"/>
    <w:rsid w:val="00746034"/>
    <w:rsid w:val="007D66FF"/>
    <w:rsid w:val="007E1E60"/>
    <w:rsid w:val="0081607D"/>
    <w:rsid w:val="00843869"/>
    <w:rsid w:val="00855538"/>
    <w:rsid w:val="008635B3"/>
    <w:rsid w:val="00882AFC"/>
    <w:rsid w:val="008D6DB7"/>
    <w:rsid w:val="0096019F"/>
    <w:rsid w:val="009B7BE7"/>
    <w:rsid w:val="009D2C95"/>
    <w:rsid w:val="009E2BC4"/>
    <w:rsid w:val="009E3D11"/>
    <w:rsid w:val="00A40A60"/>
    <w:rsid w:val="00AB03B8"/>
    <w:rsid w:val="00AB27FE"/>
    <w:rsid w:val="00AB551A"/>
    <w:rsid w:val="00AE06BC"/>
    <w:rsid w:val="00B24198"/>
    <w:rsid w:val="00B96C5E"/>
    <w:rsid w:val="00BD2571"/>
    <w:rsid w:val="00C061BD"/>
    <w:rsid w:val="00C30059"/>
    <w:rsid w:val="00C33D53"/>
    <w:rsid w:val="00C55601"/>
    <w:rsid w:val="00C7215F"/>
    <w:rsid w:val="00C95A6D"/>
    <w:rsid w:val="00D03751"/>
    <w:rsid w:val="00D4066A"/>
    <w:rsid w:val="00D752CA"/>
    <w:rsid w:val="00D976AF"/>
    <w:rsid w:val="00DA25C9"/>
    <w:rsid w:val="00DB3FE4"/>
    <w:rsid w:val="00DD745A"/>
    <w:rsid w:val="00DE1798"/>
    <w:rsid w:val="00E0161E"/>
    <w:rsid w:val="00E0454B"/>
    <w:rsid w:val="00E651FF"/>
    <w:rsid w:val="00E926C9"/>
    <w:rsid w:val="00EA6E88"/>
    <w:rsid w:val="00F1319B"/>
    <w:rsid w:val="00F17FFE"/>
    <w:rsid w:val="00F64BFB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307A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801936"/>
    <w:rsid w:val="018B34B4"/>
    <w:rsid w:val="01916C42"/>
    <w:rsid w:val="019A3EF9"/>
    <w:rsid w:val="01A42311"/>
    <w:rsid w:val="01A44421"/>
    <w:rsid w:val="01A53E1A"/>
    <w:rsid w:val="01B75599"/>
    <w:rsid w:val="01C57B7B"/>
    <w:rsid w:val="01CA1F40"/>
    <w:rsid w:val="01CA32A4"/>
    <w:rsid w:val="01CC0C23"/>
    <w:rsid w:val="01CD2913"/>
    <w:rsid w:val="01D80188"/>
    <w:rsid w:val="01DA6EF5"/>
    <w:rsid w:val="01E10C3C"/>
    <w:rsid w:val="01EC5C13"/>
    <w:rsid w:val="01EE79B9"/>
    <w:rsid w:val="01F37601"/>
    <w:rsid w:val="01FD03B9"/>
    <w:rsid w:val="020041D5"/>
    <w:rsid w:val="021441A4"/>
    <w:rsid w:val="023100D7"/>
    <w:rsid w:val="024614E0"/>
    <w:rsid w:val="02504584"/>
    <w:rsid w:val="02556C44"/>
    <w:rsid w:val="02561D0E"/>
    <w:rsid w:val="0264382D"/>
    <w:rsid w:val="026B4880"/>
    <w:rsid w:val="02752D9C"/>
    <w:rsid w:val="028F68F1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3501B1"/>
    <w:rsid w:val="0337693A"/>
    <w:rsid w:val="03393EA4"/>
    <w:rsid w:val="03462B77"/>
    <w:rsid w:val="03485289"/>
    <w:rsid w:val="034B40BA"/>
    <w:rsid w:val="034C526D"/>
    <w:rsid w:val="035200F4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F60529"/>
    <w:rsid w:val="04042CA4"/>
    <w:rsid w:val="04134C93"/>
    <w:rsid w:val="041A6308"/>
    <w:rsid w:val="041F3510"/>
    <w:rsid w:val="04280B44"/>
    <w:rsid w:val="042D1C60"/>
    <w:rsid w:val="04303BDB"/>
    <w:rsid w:val="04346D66"/>
    <w:rsid w:val="043C581E"/>
    <w:rsid w:val="043D41DA"/>
    <w:rsid w:val="043D5545"/>
    <w:rsid w:val="044035BD"/>
    <w:rsid w:val="044817A1"/>
    <w:rsid w:val="04496973"/>
    <w:rsid w:val="04687853"/>
    <w:rsid w:val="046C6C15"/>
    <w:rsid w:val="046F6344"/>
    <w:rsid w:val="04765936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3D6E60"/>
    <w:rsid w:val="05405CA9"/>
    <w:rsid w:val="054D69A7"/>
    <w:rsid w:val="05564DA5"/>
    <w:rsid w:val="055D4D1B"/>
    <w:rsid w:val="0560192A"/>
    <w:rsid w:val="056043BB"/>
    <w:rsid w:val="056604D8"/>
    <w:rsid w:val="0569319E"/>
    <w:rsid w:val="056A4048"/>
    <w:rsid w:val="05715E52"/>
    <w:rsid w:val="057233CF"/>
    <w:rsid w:val="057361DA"/>
    <w:rsid w:val="05846CC5"/>
    <w:rsid w:val="059A1E44"/>
    <w:rsid w:val="05A30E9B"/>
    <w:rsid w:val="05C4330F"/>
    <w:rsid w:val="05C64A3D"/>
    <w:rsid w:val="05EB3AC1"/>
    <w:rsid w:val="05FB77C5"/>
    <w:rsid w:val="06056D43"/>
    <w:rsid w:val="062E4EC5"/>
    <w:rsid w:val="06377D9F"/>
    <w:rsid w:val="0639277B"/>
    <w:rsid w:val="0642516B"/>
    <w:rsid w:val="064D2D9A"/>
    <w:rsid w:val="065074B6"/>
    <w:rsid w:val="06577132"/>
    <w:rsid w:val="0664054B"/>
    <w:rsid w:val="06696DE8"/>
    <w:rsid w:val="066C1BC8"/>
    <w:rsid w:val="068243EE"/>
    <w:rsid w:val="068B3A9D"/>
    <w:rsid w:val="06962FEB"/>
    <w:rsid w:val="069E5147"/>
    <w:rsid w:val="06B06A2D"/>
    <w:rsid w:val="06C11480"/>
    <w:rsid w:val="06CA636D"/>
    <w:rsid w:val="06DA247B"/>
    <w:rsid w:val="06DB44BC"/>
    <w:rsid w:val="06E6190B"/>
    <w:rsid w:val="07143FF3"/>
    <w:rsid w:val="07312C55"/>
    <w:rsid w:val="07374D2C"/>
    <w:rsid w:val="0746131C"/>
    <w:rsid w:val="07471BA6"/>
    <w:rsid w:val="074F51AA"/>
    <w:rsid w:val="075A27BB"/>
    <w:rsid w:val="075A6DED"/>
    <w:rsid w:val="075B418C"/>
    <w:rsid w:val="076527EC"/>
    <w:rsid w:val="07725937"/>
    <w:rsid w:val="077659AB"/>
    <w:rsid w:val="07776EA9"/>
    <w:rsid w:val="077862DE"/>
    <w:rsid w:val="077A5E0F"/>
    <w:rsid w:val="077F7F64"/>
    <w:rsid w:val="07811959"/>
    <w:rsid w:val="07853D89"/>
    <w:rsid w:val="079158AF"/>
    <w:rsid w:val="07B3206A"/>
    <w:rsid w:val="07C309D3"/>
    <w:rsid w:val="07C53288"/>
    <w:rsid w:val="07C90445"/>
    <w:rsid w:val="07CA423C"/>
    <w:rsid w:val="07CC5885"/>
    <w:rsid w:val="07D00373"/>
    <w:rsid w:val="07D24264"/>
    <w:rsid w:val="07DB2CD2"/>
    <w:rsid w:val="07E569E6"/>
    <w:rsid w:val="07EF64EE"/>
    <w:rsid w:val="07F44A1A"/>
    <w:rsid w:val="080133D5"/>
    <w:rsid w:val="0801425C"/>
    <w:rsid w:val="08161FA7"/>
    <w:rsid w:val="081777FD"/>
    <w:rsid w:val="082E74A0"/>
    <w:rsid w:val="083602D2"/>
    <w:rsid w:val="083A2BF6"/>
    <w:rsid w:val="08455ACC"/>
    <w:rsid w:val="085221ED"/>
    <w:rsid w:val="08533A93"/>
    <w:rsid w:val="085918F0"/>
    <w:rsid w:val="085E29DA"/>
    <w:rsid w:val="08760EFB"/>
    <w:rsid w:val="08802306"/>
    <w:rsid w:val="08BE0BD0"/>
    <w:rsid w:val="08C31B9A"/>
    <w:rsid w:val="08C45B16"/>
    <w:rsid w:val="08C47563"/>
    <w:rsid w:val="08CF1AF2"/>
    <w:rsid w:val="08D3732A"/>
    <w:rsid w:val="08DB0D47"/>
    <w:rsid w:val="08DF7E6E"/>
    <w:rsid w:val="08E109A4"/>
    <w:rsid w:val="08E96DFD"/>
    <w:rsid w:val="08F87172"/>
    <w:rsid w:val="08FE11EC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7F4A29"/>
    <w:rsid w:val="098D46F7"/>
    <w:rsid w:val="09903DDF"/>
    <w:rsid w:val="099E4383"/>
    <w:rsid w:val="09B134EE"/>
    <w:rsid w:val="09B9304F"/>
    <w:rsid w:val="09BB1EB0"/>
    <w:rsid w:val="09C10263"/>
    <w:rsid w:val="09CE7D72"/>
    <w:rsid w:val="09CF3234"/>
    <w:rsid w:val="09F2036D"/>
    <w:rsid w:val="09F21A13"/>
    <w:rsid w:val="09FB50A4"/>
    <w:rsid w:val="09FE10B5"/>
    <w:rsid w:val="0A032DCD"/>
    <w:rsid w:val="0A051105"/>
    <w:rsid w:val="0A08481B"/>
    <w:rsid w:val="0A085E33"/>
    <w:rsid w:val="0A122D2C"/>
    <w:rsid w:val="0A2F3AD0"/>
    <w:rsid w:val="0A312677"/>
    <w:rsid w:val="0A4358E1"/>
    <w:rsid w:val="0A4421A1"/>
    <w:rsid w:val="0A4548CB"/>
    <w:rsid w:val="0A544AEC"/>
    <w:rsid w:val="0A616811"/>
    <w:rsid w:val="0A622C65"/>
    <w:rsid w:val="0A694E8C"/>
    <w:rsid w:val="0A6B6E48"/>
    <w:rsid w:val="0A71204A"/>
    <w:rsid w:val="0A797088"/>
    <w:rsid w:val="0A7B115B"/>
    <w:rsid w:val="0A7B5030"/>
    <w:rsid w:val="0A7F50DF"/>
    <w:rsid w:val="0A8A16BF"/>
    <w:rsid w:val="0A907BB5"/>
    <w:rsid w:val="0A9673DB"/>
    <w:rsid w:val="0A9A7656"/>
    <w:rsid w:val="0A9E76D5"/>
    <w:rsid w:val="0AA8296C"/>
    <w:rsid w:val="0ABA52DF"/>
    <w:rsid w:val="0ABB731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371BA0"/>
    <w:rsid w:val="0B3D3662"/>
    <w:rsid w:val="0B427FD2"/>
    <w:rsid w:val="0B5E1594"/>
    <w:rsid w:val="0B680E96"/>
    <w:rsid w:val="0B765D08"/>
    <w:rsid w:val="0B7A51E1"/>
    <w:rsid w:val="0B7E72BB"/>
    <w:rsid w:val="0B8A124C"/>
    <w:rsid w:val="0B8C1ED2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C60849"/>
    <w:rsid w:val="0BC76191"/>
    <w:rsid w:val="0BC86120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33F97"/>
    <w:rsid w:val="0C67453E"/>
    <w:rsid w:val="0C7D2F96"/>
    <w:rsid w:val="0C9A16E8"/>
    <w:rsid w:val="0CA54458"/>
    <w:rsid w:val="0CA57D0C"/>
    <w:rsid w:val="0CC320F8"/>
    <w:rsid w:val="0CDA7949"/>
    <w:rsid w:val="0CE154F7"/>
    <w:rsid w:val="0CF96740"/>
    <w:rsid w:val="0CFD655D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E539B"/>
    <w:rsid w:val="0E8C0EA8"/>
    <w:rsid w:val="0E8D4784"/>
    <w:rsid w:val="0E9E08E4"/>
    <w:rsid w:val="0EB2003B"/>
    <w:rsid w:val="0EB50E15"/>
    <w:rsid w:val="0EC54B61"/>
    <w:rsid w:val="0EC84432"/>
    <w:rsid w:val="0ECB6F0D"/>
    <w:rsid w:val="0EDF3839"/>
    <w:rsid w:val="0F0053BA"/>
    <w:rsid w:val="0F0D7EC4"/>
    <w:rsid w:val="0F1A7AC2"/>
    <w:rsid w:val="0F21680C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A602DF"/>
    <w:rsid w:val="0FAF2F4B"/>
    <w:rsid w:val="0FB70326"/>
    <w:rsid w:val="0FB860AB"/>
    <w:rsid w:val="0FCA206B"/>
    <w:rsid w:val="0FCC6D23"/>
    <w:rsid w:val="0FD75756"/>
    <w:rsid w:val="0FDE7E5F"/>
    <w:rsid w:val="0FE0474D"/>
    <w:rsid w:val="0FFB5396"/>
    <w:rsid w:val="10011F81"/>
    <w:rsid w:val="10060F45"/>
    <w:rsid w:val="10290AED"/>
    <w:rsid w:val="10593667"/>
    <w:rsid w:val="105C76FB"/>
    <w:rsid w:val="105D75A4"/>
    <w:rsid w:val="105F74F3"/>
    <w:rsid w:val="106A3914"/>
    <w:rsid w:val="1070755A"/>
    <w:rsid w:val="10721A68"/>
    <w:rsid w:val="107D35CD"/>
    <w:rsid w:val="10817014"/>
    <w:rsid w:val="108B5581"/>
    <w:rsid w:val="10923011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473119"/>
    <w:rsid w:val="115E497A"/>
    <w:rsid w:val="11644B9F"/>
    <w:rsid w:val="11646B34"/>
    <w:rsid w:val="1166289A"/>
    <w:rsid w:val="116A014B"/>
    <w:rsid w:val="117D20B4"/>
    <w:rsid w:val="117F1C6C"/>
    <w:rsid w:val="1187338C"/>
    <w:rsid w:val="11BA0D5B"/>
    <w:rsid w:val="11C32BDD"/>
    <w:rsid w:val="11D51026"/>
    <w:rsid w:val="11F80531"/>
    <w:rsid w:val="11FA4877"/>
    <w:rsid w:val="12004A40"/>
    <w:rsid w:val="1207736D"/>
    <w:rsid w:val="1218344A"/>
    <w:rsid w:val="1220264E"/>
    <w:rsid w:val="122964B9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B7509"/>
    <w:rsid w:val="127F6C51"/>
    <w:rsid w:val="127F76FB"/>
    <w:rsid w:val="128612F4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3589F"/>
    <w:rsid w:val="136A6B51"/>
    <w:rsid w:val="136D09F3"/>
    <w:rsid w:val="138365F9"/>
    <w:rsid w:val="13860CFA"/>
    <w:rsid w:val="13970B90"/>
    <w:rsid w:val="139D242E"/>
    <w:rsid w:val="139D5CB5"/>
    <w:rsid w:val="139E01B8"/>
    <w:rsid w:val="13B1416D"/>
    <w:rsid w:val="13B204E2"/>
    <w:rsid w:val="13C107E0"/>
    <w:rsid w:val="13C350FB"/>
    <w:rsid w:val="13D071AC"/>
    <w:rsid w:val="13D13875"/>
    <w:rsid w:val="13D62FE6"/>
    <w:rsid w:val="13DB6F14"/>
    <w:rsid w:val="14032954"/>
    <w:rsid w:val="141361F8"/>
    <w:rsid w:val="14196CDE"/>
    <w:rsid w:val="14206CA7"/>
    <w:rsid w:val="1429042E"/>
    <w:rsid w:val="14302CD8"/>
    <w:rsid w:val="14474481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70828"/>
    <w:rsid w:val="14AB5BF6"/>
    <w:rsid w:val="14B60CBC"/>
    <w:rsid w:val="14BB107B"/>
    <w:rsid w:val="14BD102A"/>
    <w:rsid w:val="14C20655"/>
    <w:rsid w:val="14C85B7B"/>
    <w:rsid w:val="14C87ACB"/>
    <w:rsid w:val="14CB51A7"/>
    <w:rsid w:val="14CC7A2B"/>
    <w:rsid w:val="14D201B0"/>
    <w:rsid w:val="14E25955"/>
    <w:rsid w:val="14E36E97"/>
    <w:rsid w:val="14EC07CA"/>
    <w:rsid w:val="14EE517F"/>
    <w:rsid w:val="14F73F70"/>
    <w:rsid w:val="14FC38C2"/>
    <w:rsid w:val="15035CCD"/>
    <w:rsid w:val="15046E6C"/>
    <w:rsid w:val="150C0355"/>
    <w:rsid w:val="150C24A3"/>
    <w:rsid w:val="1510056E"/>
    <w:rsid w:val="151327FC"/>
    <w:rsid w:val="151E1FFE"/>
    <w:rsid w:val="151F22D0"/>
    <w:rsid w:val="152248DF"/>
    <w:rsid w:val="15257FAB"/>
    <w:rsid w:val="152D1EDE"/>
    <w:rsid w:val="153A2994"/>
    <w:rsid w:val="153D2DB1"/>
    <w:rsid w:val="154F4403"/>
    <w:rsid w:val="15563BF4"/>
    <w:rsid w:val="1558015C"/>
    <w:rsid w:val="158562B1"/>
    <w:rsid w:val="15902A16"/>
    <w:rsid w:val="15940AF5"/>
    <w:rsid w:val="159B0EF0"/>
    <w:rsid w:val="159E7B0F"/>
    <w:rsid w:val="15A2372E"/>
    <w:rsid w:val="15AF7883"/>
    <w:rsid w:val="15BA7F8B"/>
    <w:rsid w:val="15C57124"/>
    <w:rsid w:val="15D44F69"/>
    <w:rsid w:val="15D5060B"/>
    <w:rsid w:val="15E96C21"/>
    <w:rsid w:val="15EF5979"/>
    <w:rsid w:val="15FE1031"/>
    <w:rsid w:val="16021641"/>
    <w:rsid w:val="16080C60"/>
    <w:rsid w:val="16185E90"/>
    <w:rsid w:val="161D272B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A46723"/>
    <w:rsid w:val="16B0325E"/>
    <w:rsid w:val="16B16104"/>
    <w:rsid w:val="16B209C0"/>
    <w:rsid w:val="16B620DE"/>
    <w:rsid w:val="16B77657"/>
    <w:rsid w:val="16BF4894"/>
    <w:rsid w:val="16CB3344"/>
    <w:rsid w:val="16D139CF"/>
    <w:rsid w:val="16ED129D"/>
    <w:rsid w:val="16F036B0"/>
    <w:rsid w:val="16F63265"/>
    <w:rsid w:val="16FA2FB5"/>
    <w:rsid w:val="16FC7417"/>
    <w:rsid w:val="1705188E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43BB9"/>
    <w:rsid w:val="180C0876"/>
    <w:rsid w:val="180E2033"/>
    <w:rsid w:val="18110C56"/>
    <w:rsid w:val="18134BA0"/>
    <w:rsid w:val="182D07E5"/>
    <w:rsid w:val="18485D83"/>
    <w:rsid w:val="185B2E95"/>
    <w:rsid w:val="185F4A9E"/>
    <w:rsid w:val="18647C10"/>
    <w:rsid w:val="18664307"/>
    <w:rsid w:val="187B4B0F"/>
    <w:rsid w:val="187C34ED"/>
    <w:rsid w:val="18884976"/>
    <w:rsid w:val="188A7BDD"/>
    <w:rsid w:val="18901A61"/>
    <w:rsid w:val="189A02CC"/>
    <w:rsid w:val="189F7457"/>
    <w:rsid w:val="18A075CB"/>
    <w:rsid w:val="18B5771A"/>
    <w:rsid w:val="18BE5851"/>
    <w:rsid w:val="18C37C3A"/>
    <w:rsid w:val="18C511C0"/>
    <w:rsid w:val="18CB3868"/>
    <w:rsid w:val="18DB2972"/>
    <w:rsid w:val="18EC2910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3420CA"/>
    <w:rsid w:val="1941252A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B41E5D"/>
    <w:rsid w:val="19BA2760"/>
    <w:rsid w:val="19CF1671"/>
    <w:rsid w:val="19D2797D"/>
    <w:rsid w:val="19D8548E"/>
    <w:rsid w:val="19F227D2"/>
    <w:rsid w:val="19F24BC1"/>
    <w:rsid w:val="1A09126D"/>
    <w:rsid w:val="1A1B0185"/>
    <w:rsid w:val="1A2B4800"/>
    <w:rsid w:val="1A310751"/>
    <w:rsid w:val="1A322578"/>
    <w:rsid w:val="1A4016EF"/>
    <w:rsid w:val="1A4863FD"/>
    <w:rsid w:val="1A4F5B98"/>
    <w:rsid w:val="1A654739"/>
    <w:rsid w:val="1A687427"/>
    <w:rsid w:val="1A6B2F8E"/>
    <w:rsid w:val="1A6B3824"/>
    <w:rsid w:val="1A6E6CC8"/>
    <w:rsid w:val="1A77555A"/>
    <w:rsid w:val="1A7B4598"/>
    <w:rsid w:val="1A817B75"/>
    <w:rsid w:val="1A866AC5"/>
    <w:rsid w:val="1A9466E9"/>
    <w:rsid w:val="1A953D87"/>
    <w:rsid w:val="1AA0188A"/>
    <w:rsid w:val="1AAA4775"/>
    <w:rsid w:val="1AB31B34"/>
    <w:rsid w:val="1AB42C93"/>
    <w:rsid w:val="1AB7070F"/>
    <w:rsid w:val="1AE55C10"/>
    <w:rsid w:val="1AEB2DEF"/>
    <w:rsid w:val="1AF320B8"/>
    <w:rsid w:val="1AFB4C81"/>
    <w:rsid w:val="1B002445"/>
    <w:rsid w:val="1B003476"/>
    <w:rsid w:val="1B0721AA"/>
    <w:rsid w:val="1B0855AC"/>
    <w:rsid w:val="1B0A1726"/>
    <w:rsid w:val="1B152423"/>
    <w:rsid w:val="1B1961DA"/>
    <w:rsid w:val="1B1B7A75"/>
    <w:rsid w:val="1B1D5514"/>
    <w:rsid w:val="1B2931B1"/>
    <w:rsid w:val="1B3A4A86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132C3"/>
    <w:rsid w:val="1BD23C6D"/>
    <w:rsid w:val="1BDA5872"/>
    <w:rsid w:val="1BDC1DB1"/>
    <w:rsid w:val="1BE14EC9"/>
    <w:rsid w:val="1BE62B57"/>
    <w:rsid w:val="1BF0436E"/>
    <w:rsid w:val="1BFE1751"/>
    <w:rsid w:val="1C09048A"/>
    <w:rsid w:val="1C1231A9"/>
    <w:rsid w:val="1C21235B"/>
    <w:rsid w:val="1C233831"/>
    <w:rsid w:val="1C3E416F"/>
    <w:rsid w:val="1C3F5400"/>
    <w:rsid w:val="1C420DEA"/>
    <w:rsid w:val="1C5839C5"/>
    <w:rsid w:val="1C604565"/>
    <w:rsid w:val="1C625E96"/>
    <w:rsid w:val="1C6F1D12"/>
    <w:rsid w:val="1C8D6D95"/>
    <w:rsid w:val="1C8E75D8"/>
    <w:rsid w:val="1CA465B1"/>
    <w:rsid w:val="1CAF5954"/>
    <w:rsid w:val="1CAF740E"/>
    <w:rsid w:val="1CB609B7"/>
    <w:rsid w:val="1CB80BEA"/>
    <w:rsid w:val="1CBC7B18"/>
    <w:rsid w:val="1CC006D5"/>
    <w:rsid w:val="1CCB2C5C"/>
    <w:rsid w:val="1CD95798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567F34"/>
    <w:rsid w:val="1D5A3BAC"/>
    <w:rsid w:val="1D6E011F"/>
    <w:rsid w:val="1D7A38AD"/>
    <w:rsid w:val="1D9511C9"/>
    <w:rsid w:val="1D95597F"/>
    <w:rsid w:val="1D99022B"/>
    <w:rsid w:val="1D9B11ED"/>
    <w:rsid w:val="1DB37BFE"/>
    <w:rsid w:val="1DB42BB0"/>
    <w:rsid w:val="1DB9466B"/>
    <w:rsid w:val="1DBC3E6A"/>
    <w:rsid w:val="1DC13402"/>
    <w:rsid w:val="1DCF792B"/>
    <w:rsid w:val="1DD040F1"/>
    <w:rsid w:val="1DD76C4B"/>
    <w:rsid w:val="1DED21B8"/>
    <w:rsid w:val="1DF27BC0"/>
    <w:rsid w:val="1E001E30"/>
    <w:rsid w:val="1E0A0DDB"/>
    <w:rsid w:val="1E1050EF"/>
    <w:rsid w:val="1E2E3B1B"/>
    <w:rsid w:val="1E2F0DE9"/>
    <w:rsid w:val="1E324679"/>
    <w:rsid w:val="1E3F2BCC"/>
    <w:rsid w:val="1E565801"/>
    <w:rsid w:val="1E636306"/>
    <w:rsid w:val="1E6521FB"/>
    <w:rsid w:val="1E732976"/>
    <w:rsid w:val="1E7512DD"/>
    <w:rsid w:val="1E7A3419"/>
    <w:rsid w:val="1E8253DE"/>
    <w:rsid w:val="1E8506AA"/>
    <w:rsid w:val="1E852176"/>
    <w:rsid w:val="1E8F1768"/>
    <w:rsid w:val="1E934106"/>
    <w:rsid w:val="1E99019A"/>
    <w:rsid w:val="1E9D7D23"/>
    <w:rsid w:val="1EA252D3"/>
    <w:rsid w:val="1EAE47B4"/>
    <w:rsid w:val="1EB31447"/>
    <w:rsid w:val="1EBF63A3"/>
    <w:rsid w:val="1ECA4192"/>
    <w:rsid w:val="1ECB139F"/>
    <w:rsid w:val="1ECF3313"/>
    <w:rsid w:val="1EEB6D71"/>
    <w:rsid w:val="1EFA4416"/>
    <w:rsid w:val="1EFD7C75"/>
    <w:rsid w:val="1F220B09"/>
    <w:rsid w:val="1F306657"/>
    <w:rsid w:val="1F314611"/>
    <w:rsid w:val="1F3237D2"/>
    <w:rsid w:val="1F4458A2"/>
    <w:rsid w:val="1F5155CA"/>
    <w:rsid w:val="1F612065"/>
    <w:rsid w:val="1F627849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D439A"/>
    <w:rsid w:val="20553618"/>
    <w:rsid w:val="206F42A7"/>
    <w:rsid w:val="20730DB1"/>
    <w:rsid w:val="207712C1"/>
    <w:rsid w:val="2081348D"/>
    <w:rsid w:val="20813B79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422AF5"/>
    <w:rsid w:val="215A302D"/>
    <w:rsid w:val="215F0E79"/>
    <w:rsid w:val="21691581"/>
    <w:rsid w:val="217D52DC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C436B4"/>
    <w:rsid w:val="21C8396F"/>
    <w:rsid w:val="21DA7353"/>
    <w:rsid w:val="21DD032A"/>
    <w:rsid w:val="21F32A62"/>
    <w:rsid w:val="21FD1E03"/>
    <w:rsid w:val="22034261"/>
    <w:rsid w:val="220713B5"/>
    <w:rsid w:val="220C6D3B"/>
    <w:rsid w:val="22116B57"/>
    <w:rsid w:val="221504E6"/>
    <w:rsid w:val="221D441D"/>
    <w:rsid w:val="222043D3"/>
    <w:rsid w:val="222F2E96"/>
    <w:rsid w:val="22302B10"/>
    <w:rsid w:val="2233357D"/>
    <w:rsid w:val="223B3215"/>
    <w:rsid w:val="224424E2"/>
    <w:rsid w:val="224751D2"/>
    <w:rsid w:val="224B3C7C"/>
    <w:rsid w:val="2252057E"/>
    <w:rsid w:val="22567414"/>
    <w:rsid w:val="22614187"/>
    <w:rsid w:val="226A7E3C"/>
    <w:rsid w:val="227523DE"/>
    <w:rsid w:val="22784E5B"/>
    <w:rsid w:val="227C192B"/>
    <w:rsid w:val="22862D42"/>
    <w:rsid w:val="22884F9D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537DCA"/>
    <w:rsid w:val="23593D4A"/>
    <w:rsid w:val="235F4915"/>
    <w:rsid w:val="236244E1"/>
    <w:rsid w:val="23651041"/>
    <w:rsid w:val="237056B5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97F0D"/>
    <w:rsid w:val="24211F26"/>
    <w:rsid w:val="244E68FD"/>
    <w:rsid w:val="245C78E9"/>
    <w:rsid w:val="2462658C"/>
    <w:rsid w:val="247457A6"/>
    <w:rsid w:val="24753EAC"/>
    <w:rsid w:val="248428BD"/>
    <w:rsid w:val="24882292"/>
    <w:rsid w:val="248C2BFC"/>
    <w:rsid w:val="24970DAC"/>
    <w:rsid w:val="249865AD"/>
    <w:rsid w:val="24A135D4"/>
    <w:rsid w:val="24B06160"/>
    <w:rsid w:val="24B31BEC"/>
    <w:rsid w:val="24B52569"/>
    <w:rsid w:val="24B52DDD"/>
    <w:rsid w:val="24C247E9"/>
    <w:rsid w:val="24D1677F"/>
    <w:rsid w:val="24E5248A"/>
    <w:rsid w:val="24EC550B"/>
    <w:rsid w:val="24F549F6"/>
    <w:rsid w:val="250C7751"/>
    <w:rsid w:val="25247032"/>
    <w:rsid w:val="252B07AD"/>
    <w:rsid w:val="2535374E"/>
    <w:rsid w:val="2536697B"/>
    <w:rsid w:val="253925C7"/>
    <w:rsid w:val="25395856"/>
    <w:rsid w:val="25423019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C91B49"/>
    <w:rsid w:val="25D11AE3"/>
    <w:rsid w:val="25D33985"/>
    <w:rsid w:val="25D409E9"/>
    <w:rsid w:val="25EF228B"/>
    <w:rsid w:val="260174A5"/>
    <w:rsid w:val="26130016"/>
    <w:rsid w:val="26205D3C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954FF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174033"/>
    <w:rsid w:val="27261505"/>
    <w:rsid w:val="272D77EC"/>
    <w:rsid w:val="27387AAA"/>
    <w:rsid w:val="27462BA6"/>
    <w:rsid w:val="2753491C"/>
    <w:rsid w:val="275C7FBB"/>
    <w:rsid w:val="27601FA4"/>
    <w:rsid w:val="276752B5"/>
    <w:rsid w:val="277B3F6E"/>
    <w:rsid w:val="277E6743"/>
    <w:rsid w:val="2784123D"/>
    <w:rsid w:val="27A77E3E"/>
    <w:rsid w:val="27A814A7"/>
    <w:rsid w:val="27A8508F"/>
    <w:rsid w:val="27AA063A"/>
    <w:rsid w:val="27C20AEA"/>
    <w:rsid w:val="27E6004D"/>
    <w:rsid w:val="27FC5E5A"/>
    <w:rsid w:val="280D4FE7"/>
    <w:rsid w:val="28192472"/>
    <w:rsid w:val="281C3242"/>
    <w:rsid w:val="281C42BA"/>
    <w:rsid w:val="28200BA5"/>
    <w:rsid w:val="282B2F7A"/>
    <w:rsid w:val="282F499D"/>
    <w:rsid w:val="28462E0C"/>
    <w:rsid w:val="2858592B"/>
    <w:rsid w:val="285F7E79"/>
    <w:rsid w:val="28643A51"/>
    <w:rsid w:val="28711FFF"/>
    <w:rsid w:val="28857AA5"/>
    <w:rsid w:val="28884B4A"/>
    <w:rsid w:val="288C5349"/>
    <w:rsid w:val="289603A2"/>
    <w:rsid w:val="28A2134E"/>
    <w:rsid w:val="28AA4AE1"/>
    <w:rsid w:val="28AD08AA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9F94C3C"/>
    <w:rsid w:val="2A022C00"/>
    <w:rsid w:val="2A057D55"/>
    <w:rsid w:val="2A1814D0"/>
    <w:rsid w:val="2A182E99"/>
    <w:rsid w:val="2A200F02"/>
    <w:rsid w:val="2A240ADA"/>
    <w:rsid w:val="2A2E1AD4"/>
    <w:rsid w:val="2A36012A"/>
    <w:rsid w:val="2A4860B1"/>
    <w:rsid w:val="2A4A429F"/>
    <w:rsid w:val="2A536A42"/>
    <w:rsid w:val="2A6E0EA8"/>
    <w:rsid w:val="2A6E4C02"/>
    <w:rsid w:val="2A7032A0"/>
    <w:rsid w:val="2A714780"/>
    <w:rsid w:val="2A7E4B66"/>
    <w:rsid w:val="2A805377"/>
    <w:rsid w:val="2A893555"/>
    <w:rsid w:val="2A9C4D12"/>
    <w:rsid w:val="2AA461C9"/>
    <w:rsid w:val="2AA904E7"/>
    <w:rsid w:val="2AA924EA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817762"/>
    <w:rsid w:val="2BA32FA5"/>
    <w:rsid w:val="2BB16ABB"/>
    <w:rsid w:val="2BBF63B5"/>
    <w:rsid w:val="2BC504A3"/>
    <w:rsid w:val="2BC571AB"/>
    <w:rsid w:val="2BC731A2"/>
    <w:rsid w:val="2BC925C7"/>
    <w:rsid w:val="2BD03E34"/>
    <w:rsid w:val="2BD346D7"/>
    <w:rsid w:val="2BD867EE"/>
    <w:rsid w:val="2BFD1BF6"/>
    <w:rsid w:val="2C190290"/>
    <w:rsid w:val="2C2D0F83"/>
    <w:rsid w:val="2C342DFC"/>
    <w:rsid w:val="2C3E5DF7"/>
    <w:rsid w:val="2C442DC3"/>
    <w:rsid w:val="2C467652"/>
    <w:rsid w:val="2C471B3F"/>
    <w:rsid w:val="2C541B27"/>
    <w:rsid w:val="2C753F6B"/>
    <w:rsid w:val="2C796053"/>
    <w:rsid w:val="2C923306"/>
    <w:rsid w:val="2C9607F5"/>
    <w:rsid w:val="2C995BD1"/>
    <w:rsid w:val="2C9A712E"/>
    <w:rsid w:val="2CB61AE3"/>
    <w:rsid w:val="2CBA3B07"/>
    <w:rsid w:val="2CDB32E4"/>
    <w:rsid w:val="2CDB3A4B"/>
    <w:rsid w:val="2CFF78C1"/>
    <w:rsid w:val="2D07541E"/>
    <w:rsid w:val="2D117128"/>
    <w:rsid w:val="2D1B1E2E"/>
    <w:rsid w:val="2D256FFF"/>
    <w:rsid w:val="2D276E48"/>
    <w:rsid w:val="2D2A223D"/>
    <w:rsid w:val="2D2B0B59"/>
    <w:rsid w:val="2D397BD3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20147"/>
    <w:rsid w:val="2E045D2E"/>
    <w:rsid w:val="2E110110"/>
    <w:rsid w:val="2E17209F"/>
    <w:rsid w:val="2E1C196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7569"/>
    <w:rsid w:val="2EC10153"/>
    <w:rsid w:val="2EC81A02"/>
    <w:rsid w:val="2ECC2446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03B64"/>
    <w:rsid w:val="2F3A7CC9"/>
    <w:rsid w:val="2F483C80"/>
    <w:rsid w:val="2F49069A"/>
    <w:rsid w:val="2F6B544F"/>
    <w:rsid w:val="2F7D19CF"/>
    <w:rsid w:val="2F851F0F"/>
    <w:rsid w:val="2F921E79"/>
    <w:rsid w:val="2F9C0EF6"/>
    <w:rsid w:val="2FA33A42"/>
    <w:rsid w:val="2FAD55CC"/>
    <w:rsid w:val="2FC01E18"/>
    <w:rsid w:val="2FC2217A"/>
    <w:rsid w:val="2FCA7FF9"/>
    <w:rsid w:val="2FD43059"/>
    <w:rsid w:val="2FD9399B"/>
    <w:rsid w:val="2FDE5642"/>
    <w:rsid w:val="2FE17A2C"/>
    <w:rsid w:val="2FE66C75"/>
    <w:rsid w:val="2FE70846"/>
    <w:rsid w:val="2FEE36D0"/>
    <w:rsid w:val="2FFC3BA4"/>
    <w:rsid w:val="3002417B"/>
    <w:rsid w:val="300655B7"/>
    <w:rsid w:val="30087E80"/>
    <w:rsid w:val="300A2B90"/>
    <w:rsid w:val="302C18AC"/>
    <w:rsid w:val="302F7E51"/>
    <w:rsid w:val="3041780C"/>
    <w:rsid w:val="30436919"/>
    <w:rsid w:val="30465464"/>
    <w:rsid w:val="30527F43"/>
    <w:rsid w:val="305673FF"/>
    <w:rsid w:val="30625F15"/>
    <w:rsid w:val="30626FC0"/>
    <w:rsid w:val="30657FEF"/>
    <w:rsid w:val="306E50AF"/>
    <w:rsid w:val="30737369"/>
    <w:rsid w:val="3075169C"/>
    <w:rsid w:val="307678F8"/>
    <w:rsid w:val="307D6351"/>
    <w:rsid w:val="307F4D58"/>
    <w:rsid w:val="309F0153"/>
    <w:rsid w:val="30A4100B"/>
    <w:rsid w:val="30A5230C"/>
    <w:rsid w:val="30B76E8B"/>
    <w:rsid w:val="30C8598D"/>
    <w:rsid w:val="30CD24F8"/>
    <w:rsid w:val="30CE5FD3"/>
    <w:rsid w:val="30D90FBA"/>
    <w:rsid w:val="30DC0B9E"/>
    <w:rsid w:val="30F05EFD"/>
    <w:rsid w:val="30F70433"/>
    <w:rsid w:val="3103465C"/>
    <w:rsid w:val="310B2DB2"/>
    <w:rsid w:val="3113618E"/>
    <w:rsid w:val="31292511"/>
    <w:rsid w:val="312B6849"/>
    <w:rsid w:val="31457D69"/>
    <w:rsid w:val="314844B7"/>
    <w:rsid w:val="314C4C30"/>
    <w:rsid w:val="314E5F5F"/>
    <w:rsid w:val="315314C7"/>
    <w:rsid w:val="31762A77"/>
    <w:rsid w:val="3182363B"/>
    <w:rsid w:val="319B22F8"/>
    <w:rsid w:val="319C0AF2"/>
    <w:rsid w:val="319D720A"/>
    <w:rsid w:val="31A14D33"/>
    <w:rsid w:val="31A4693F"/>
    <w:rsid w:val="31BA2D82"/>
    <w:rsid w:val="31C16E90"/>
    <w:rsid w:val="31C50717"/>
    <w:rsid w:val="31C95634"/>
    <w:rsid w:val="31D74AA5"/>
    <w:rsid w:val="31E246BF"/>
    <w:rsid w:val="31EE7092"/>
    <w:rsid w:val="31F34583"/>
    <w:rsid w:val="31F563F7"/>
    <w:rsid w:val="32051233"/>
    <w:rsid w:val="32126FAF"/>
    <w:rsid w:val="32176E85"/>
    <w:rsid w:val="32194F8B"/>
    <w:rsid w:val="32197748"/>
    <w:rsid w:val="321D2CFE"/>
    <w:rsid w:val="3221444C"/>
    <w:rsid w:val="322661D9"/>
    <w:rsid w:val="3229452B"/>
    <w:rsid w:val="3244254C"/>
    <w:rsid w:val="32473BAE"/>
    <w:rsid w:val="324C12AC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261F6"/>
    <w:rsid w:val="32C9362B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742108"/>
    <w:rsid w:val="33A273FA"/>
    <w:rsid w:val="33A33ECB"/>
    <w:rsid w:val="33AC0409"/>
    <w:rsid w:val="33AC1A42"/>
    <w:rsid w:val="33B412FD"/>
    <w:rsid w:val="33D13A58"/>
    <w:rsid w:val="33D20B60"/>
    <w:rsid w:val="33E20BAF"/>
    <w:rsid w:val="33EF383A"/>
    <w:rsid w:val="340258F0"/>
    <w:rsid w:val="34073EDB"/>
    <w:rsid w:val="34222F72"/>
    <w:rsid w:val="342438C6"/>
    <w:rsid w:val="343521A4"/>
    <w:rsid w:val="343A7A64"/>
    <w:rsid w:val="343B0738"/>
    <w:rsid w:val="344E5FF7"/>
    <w:rsid w:val="344E63B2"/>
    <w:rsid w:val="345B4C9D"/>
    <w:rsid w:val="346A033E"/>
    <w:rsid w:val="348E0C81"/>
    <w:rsid w:val="349A6BD0"/>
    <w:rsid w:val="34A37033"/>
    <w:rsid w:val="34B12617"/>
    <w:rsid w:val="34B32C51"/>
    <w:rsid w:val="34B75A86"/>
    <w:rsid w:val="34BB726A"/>
    <w:rsid w:val="34BE54FF"/>
    <w:rsid w:val="34BF10A9"/>
    <w:rsid w:val="34C804D5"/>
    <w:rsid w:val="34CA1236"/>
    <w:rsid w:val="34CB48BC"/>
    <w:rsid w:val="34F611A5"/>
    <w:rsid w:val="34FC3830"/>
    <w:rsid w:val="350166B3"/>
    <w:rsid w:val="35040F7A"/>
    <w:rsid w:val="35141028"/>
    <w:rsid w:val="352473A3"/>
    <w:rsid w:val="352E6FE2"/>
    <w:rsid w:val="352F6ACA"/>
    <w:rsid w:val="353A1E43"/>
    <w:rsid w:val="354D71E1"/>
    <w:rsid w:val="354E7FF2"/>
    <w:rsid w:val="355B7E1B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2560C2"/>
    <w:rsid w:val="363813C6"/>
    <w:rsid w:val="363E6623"/>
    <w:rsid w:val="363F1E28"/>
    <w:rsid w:val="364A6506"/>
    <w:rsid w:val="365D5FF4"/>
    <w:rsid w:val="36711D9F"/>
    <w:rsid w:val="369069C6"/>
    <w:rsid w:val="36930D53"/>
    <w:rsid w:val="36A6025D"/>
    <w:rsid w:val="36B35D0B"/>
    <w:rsid w:val="36DB0811"/>
    <w:rsid w:val="37004C1A"/>
    <w:rsid w:val="370A576F"/>
    <w:rsid w:val="370D0F69"/>
    <w:rsid w:val="37262D99"/>
    <w:rsid w:val="37263D64"/>
    <w:rsid w:val="373931A5"/>
    <w:rsid w:val="373C5785"/>
    <w:rsid w:val="374C13DD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C75770"/>
    <w:rsid w:val="37F00B3F"/>
    <w:rsid w:val="37FE12DF"/>
    <w:rsid w:val="38115A2C"/>
    <w:rsid w:val="381D2101"/>
    <w:rsid w:val="381E60E2"/>
    <w:rsid w:val="3821799F"/>
    <w:rsid w:val="38386CAF"/>
    <w:rsid w:val="38535B35"/>
    <w:rsid w:val="385501C1"/>
    <w:rsid w:val="38646094"/>
    <w:rsid w:val="388B68E3"/>
    <w:rsid w:val="388E70EA"/>
    <w:rsid w:val="38AE2E7C"/>
    <w:rsid w:val="38B30FD4"/>
    <w:rsid w:val="38B5403F"/>
    <w:rsid w:val="38B86576"/>
    <w:rsid w:val="38D63757"/>
    <w:rsid w:val="38DF2EA5"/>
    <w:rsid w:val="38F26B33"/>
    <w:rsid w:val="390B1F6B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6C611B"/>
    <w:rsid w:val="39755157"/>
    <w:rsid w:val="39833F78"/>
    <w:rsid w:val="39861D21"/>
    <w:rsid w:val="39985693"/>
    <w:rsid w:val="399B620D"/>
    <w:rsid w:val="39D52332"/>
    <w:rsid w:val="39F16687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3F002D"/>
    <w:rsid w:val="3A4A20D4"/>
    <w:rsid w:val="3A5330AF"/>
    <w:rsid w:val="3A62516A"/>
    <w:rsid w:val="3A6625F3"/>
    <w:rsid w:val="3A7C59C8"/>
    <w:rsid w:val="3A8F217D"/>
    <w:rsid w:val="3A951F6E"/>
    <w:rsid w:val="3A9827E8"/>
    <w:rsid w:val="3AA16DB0"/>
    <w:rsid w:val="3AA83000"/>
    <w:rsid w:val="3AC400E4"/>
    <w:rsid w:val="3AC53A1A"/>
    <w:rsid w:val="3AC5673A"/>
    <w:rsid w:val="3AC92764"/>
    <w:rsid w:val="3ACA0F81"/>
    <w:rsid w:val="3ADB0C82"/>
    <w:rsid w:val="3ADB2B4F"/>
    <w:rsid w:val="3AE622EC"/>
    <w:rsid w:val="3AE71B89"/>
    <w:rsid w:val="3AF600CC"/>
    <w:rsid w:val="3AF73014"/>
    <w:rsid w:val="3AFD5749"/>
    <w:rsid w:val="3B016A80"/>
    <w:rsid w:val="3B057A4E"/>
    <w:rsid w:val="3B065533"/>
    <w:rsid w:val="3B091EC4"/>
    <w:rsid w:val="3B096423"/>
    <w:rsid w:val="3B1A4B54"/>
    <w:rsid w:val="3B2241F5"/>
    <w:rsid w:val="3B241FDE"/>
    <w:rsid w:val="3B26571B"/>
    <w:rsid w:val="3B2C54CE"/>
    <w:rsid w:val="3B327F99"/>
    <w:rsid w:val="3B3F6210"/>
    <w:rsid w:val="3B42755D"/>
    <w:rsid w:val="3B5E2BDB"/>
    <w:rsid w:val="3B5F3424"/>
    <w:rsid w:val="3B666BF4"/>
    <w:rsid w:val="3B6B48A9"/>
    <w:rsid w:val="3B6C24FA"/>
    <w:rsid w:val="3B775599"/>
    <w:rsid w:val="3B822052"/>
    <w:rsid w:val="3B8634AF"/>
    <w:rsid w:val="3BA40581"/>
    <w:rsid w:val="3BAD7B15"/>
    <w:rsid w:val="3BB013E4"/>
    <w:rsid w:val="3BB33995"/>
    <w:rsid w:val="3BBD0EEE"/>
    <w:rsid w:val="3BC42BA8"/>
    <w:rsid w:val="3BC72966"/>
    <w:rsid w:val="3BC879CD"/>
    <w:rsid w:val="3BDE52B9"/>
    <w:rsid w:val="3BE073B6"/>
    <w:rsid w:val="3BE83461"/>
    <w:rsid w:val="3BEA5DDE"/>
    <w:rsid w:val="3BEE71F3"/>
    <w:rsid w:val="3BEF24D9"/>
    <w:rsid w:val="3C0B6367"/>
    <w:rsid w:val="3C116B67"/>
    <w:rsid w:val="3C266C01"/>
    <w:rsid w:val="3C302A5B"/>
    <w:rsid w:val="3C3326BF"/>
    <w:rsid w:val="3C5560A3"/>
    <w:rsid w:val="3C582462"/>
    <w:rsid w:val="3C5E7186"/>
    <w:rsid w:val="3C645C7B"/>
    <w:rsid w:val="3C6C358B"/>
    <w:rsid w:val="3C77640D"/>
    <w:rsid w:val="3C802BF2"/>
    <w:rsid w:val="3CA6336B"/>
    <w:rsid w:val="3CA91CB9"/>
    <w:rsid w:val="3CB14C13"/>
    <w:rsid w:val="3CB84B35"/>
    <w:rsid w:val="3CCC3063"/>
    <w:rsid w:val="3CD52375"/>
    <w:rsid w:val="3CD83F90"/>
    <w:rsid w:val="3CE957B3"/>
    <w:rsid w:val="3CEB280C"/>
    <w:rsid w:val="3CEE235D"/>
    <w:rsid w:val="3D0714CA"/>
    <w:rsid w:val="3D0E4D44"/>
    <w:rsid w:val="3D1121FD"/>
    <w:rsid w:val="3D2165A2"/>
    <w:rsid w:val="3D2E08D1"/>
    <w:rsid w:val="3D2E7775"/>
    <w:rsid w:val="3D344301"/>
    <w:rsid w:val="3D446FEA"/>
    <w:rsid w:val="3D521D9F"/>
    <w:rsid w:val="3D533A43"/>
    <w:rsid w:val="3D5815F8"/>
    <w:rsid w:val="3D584181"/>
    <w:rsid w:val="3D5B4DA0"/>
    <w:rsid w:val="3D5C2E82"/>
    <w:rsid w:val="3D6E2C65"/>
    <w:rsid w:val="3D7405F1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807A0E"/>
    <w:rsid w:val="3E903055"/>
    <w:rsid w:val="3E91721A"/>
    <w:rsid w:val="3E93467C"/>
    <w:rsid w:val="3EB2264A"/>
    <w:rsid w:val="3EB95EE3"/>
    <w:rsid w:val="3ECF7332"/>
    <w:rsid w:val="3ECF78E9"/>
    <w:rsid w:val="3ED3663C"/>
    <w:rsid w:val="3ED53BDF"/>
    <w:rsid w:val="3EF11328"/>
    <w:rsid w:val="3EFF77F0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9F35AC"/>
    <w:rsid w:val="3FA57CA6"/>
    <w:rsid w:val="3FAA26F4"/>
    <w:rsid w:val="3FAC3C58"/>
    <w:rsid w:val="3FB5037C"/>
    <w:rsid w:val="3FB53489"/>
    <w:rsid w:val="3FB575A8"/>
    <w:rsid w:val="3FC77227"/>
    <w:rsid w:val="3FC90B82"/>
    <w:rsid w:val="3FE01AF9"/>
    <w:rsid w:val="3FE4434B"/>
    <w:rsid w:val="3FE670A1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009CF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0E3355F"/>
    <w:rsid w:val="410A3DFC"/>
    <w:rsid w:val="411A77C4"/>
    <w:rsid w:val="4135646A"/>
    <w:rsid w:val="4141735E"/>
    <w:rsid w:val="41432479"/>
    <w:rsid w:val="41432B7B"/>
    <w:rsid w:val="4160628F"/>
    <w:rsid w:val="41697B8A"/>
    <w:rsid w:val="417D12F5"/>
    <w:rsid w:val="4180194D"/>
    <w:rsid w:val="41831A2F"/>
    <w:rsid w:val="41883209"/>
    <w:rsid w:val="418C1B9C"/>
    <w:rsid w:val="41912345"/>
    <w:rsid w:val="419F52DB"/>
    <w:rsid w:val="41A62109"/>
    <w:rsid w:val="41C569AD"/>
    <w:rsid w:val="41C90B36"/>
    <w:rsid w:val="41D81C9C"/>
    <w:rsid w:val="41E861C6"/>
    <w:rsid w:val="41F224AD"/>
    <w:rsid w:val="41F41653"/>
    <w:rsid w:val="41F7755A"/>
    <w:rsid w:val="42086CCB"/>
    <w:rsid w:val="42093571"/>
    <w:rsid w:val="42127DF8"/>
    <w:rsid w:val="42170E07"/>
    <w:rsid w:val="421F6680"/>
    <w:rsid w:val="42223726"/>
    <w:rsid w:val="423925CF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9A75DD"/>
    <w:rsid w:val="42BE4B2F"/>
    <w:rsid w:val="42BF5EF5"/>
    <w:rsid w:val="42C07F97"/>
    <w:rsid w:val="42D85791"/>
    <w:rsid w:val="42E56410"/>
    <w:rsid w:val="42F750B7"/>
    <w:rsid w:val="43036CBD"/>
    <w:rsid w:val="4309438A"/>
    <w:rsid w:val="430A3BB6"/>
    <w:rsid w:val="432F2AB5"/>
    <w:rsid w:val="433B7E7C"/>
    <w:rsid w:val="43593065"/>
    <w:rsid w:val="43665A0F"/>
    <w:rsid w:val="43742F6A"/>
    <w:rsid w:val="438A757E"/>
    <w:rsid w:val="438F7144"/>
    <w:rsid w:val="43A82801"/>
    <w:rsid w:val="43A82A15"/>
    <w:rsid w:val="43B214C8"/>
    <w:rsid w:val="43B653C4"/>
    <w:rsid w:val="43BA2619"/>
    <w:rsid w:val="43C17EEE"/>
    <w:rsid w:val="43C60E55"/>
    <w:rsid w:val="43C673C7"/>
    <w:rsid w:val="43DD5384"/>
    <w:rsid w:val="43E817D5"/>
    <w:rsid w:val="440D6C37"/>
    <w:rsid w:val="441116CB"/>
    <w:rsid w:val="44220926"/>
    <w:rsid w:val="44264567"/>
    <w:rsid w:val="44307921"/>
    <w:rsid w:val="443A1CA1"/>
    <w:rsid w:val="443D4443"/>
    <w:rsid w:val="44655F19"/>
    <w:rsid w:val="446C0054"/>
    <w:rsid w:val="44707490"/>
    <w:rsid w:val="44783973"/>
    <w:rsid w:val="44787251"/>
    <w:rsid w:val="447C4766"/>
    <w:rsid w:val="448710EC"/>
    <w:rsid w:val="44A67815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2611"/>
    <w:rsid w:val="452D553F"/>
    <w:rsid w:val="452E1C7B"/>
    <w:rsid w:val="45377E31"/>
    <w:rsid w:val="454E0D0B"/>
    <w:rsid w:val="455278F5"/>
    <w:rsid w:val="455B383B"/>
    <w:rsid w:val="456D4C0A"/>
    <w:rsid w:val="45741B50"/>
    <w:rsid w:val="457517A2"/>
    <w:rsid w:val="45776ED2"/>
    <w:rsid w:val="458A1A8D"/>
    <w:rsid w:val="458D1F42"/>
    <w:rsid w:val="458F58B6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5F232E3"/>
    <w:rsid w:val="46066730"/>
    <w:rsid w:val="460B77AA"/>
    <w:rsid w:val="460E78E4"/>
    <w:rsid w:val="461E23DB"/>
    <w:rsid w:val="46295ADB"/>
    <w:rsid w:val="462A6F26"/>
    <w:rsid w:val="4630638F"/>
    <w:rsid w:val="4634356E"/>
    <w:rsid w:val="463C5657"/>
    <w:rsid w:val="46451BBF"/>
    <w:rsid w:val="464D3520"/>
    <w:rsid w:val="464E3356"/>
    <w:rsid w:val="465E38EE"/>
    <w:rsid w:val="46677B5A"/>
    <w:rsid w:val="46883DE6"/>
    <w:rsid w:val="46884BC7"/>
    <w:rsid w:val="468C047B"/>
    <w:rsid w:val="46925933"/>
    <w:rsid w:val="46933A87"/>
    <w:rsid w:val="46AA6112"/>
    <w:rsid w:val="46BE5988"/>
    <w:rsid w:val="46CB76D3"/>
    <w:rsid w:val="46EC5506"/>
    <w:rsid w:val="47067634"/>
    <w:rsid w:val="471C5220"/>
    <w:rsid w:val="4736006F"/>
    <w:rsid w:val="473750E1"/>
    <w:rsid w:val="47384686"/>
    <w:rsid w:val="47384BC2"/>
    <w:rsid w:val="473C3B8B"/>
    <w:rsid w:val="47451CBB"/>
    <w:rsid w:val="474902EE"/>
    <w:rsid w:val="476B3452"/>
    <w:rsid w:val="47721AC0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ED4E9C"/>
    <w:rsid w:val="4808767F"/>
    <w:rsid w:val="48117E23"/>
    <w:rsid w:val="48236315"/>
    <w:rsid w:val="482902C5"/>
    <w:rsid w:val="482A7346"/>
    <w:rsid w:val="482C4519"/>
    <w:rsid w:val="48342EA4"/>
    <w:rsid w:val="48371B19"/>
    <w:rsid w:val="48401877"/>
    <w:rsid w:val="48427463"/>
    <w:rsid w:val="484313E7"/>
    <w:rsid w:val="4848304E"/>
    <w:rsid w:val="485F38AD"/>
    <w:rsid w:val="48705CC5"/>
    <w:rsid w:val="48855800"/>
    <w:rsid w:val="488E01E5"/>
    <w:rsid w:val="488E268B"/>
    <w:rsid w:val="488E35D8"/>
    <w:rsid w:val="48935A0A"/>
    <w:rsid w:val="489E2A3D"/>
    <w:rsid w:val="48B04862"/>
    <w:rsid w:val="48C2228F"/>
    <w:rsid w:val="48C27299"/>
    <w:rsid w:val="48D0042E"/>
    <w:rsid w:val="48FF12B7"/>
    <w:rsid w:val="490A065A"/>
    <w:rsid w:val="49257C33"/>
    <w:rsid w:val="49312044"/>
    <w:rsid w:val="49381995"/>
    <w:rsid w:val="493A0170"/>
    <w:rsid w:val="493E6DC9"/>
    <w:rsid w:val="49404BD4"/>
    <w:rsid w:val="494B3CD8"/>
    <w:rsid w:val="494C01F4"/>
    <w:rsid w:val="494F3497"/>
    <w:rsid w:val="49500669"/>
    <w:rsid w:val="4956502A"/>
    <w:rsid w:val="495E490C"/>
    <w:rsid w:val="499E2897"/>
    <w:rsid w:val="49AB6250"/>
    <w:rsid w:val="49AD6557"/>
    <w:rsid w:val="49B230FE"/>
    <w:rsid w:val="49B6304A"/>
    <w:rsid w:val="49B81B1E"/>
    <w:rsid w:val="49CE6EC2"/>
    <w:rsid w:val="49D77F33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1002FB"/>
    <w:rsid w:val="4A27103A"/>
    <w:rsid w:val="4A3159DE"/>
    <w:rsid w:val="4A363603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45446"/>
    <w:rsid w:val="4BEE63D5"/>
    <w:rsid w:val="4BEE6C9A"/>
    <w:rsid w:val="4BFF64C2"/>
    <w:rsid w:val="4C017A9D"/>
    <w:rsid w:val="4C1D0538"/>
    <w:rsid w:val="4C1E4B0A"/>
    <w:rsid w:val="4C256A3F"/>
    <w:rsid w:val="4C2A543A"/>
    <w:rsid w:val="4C351F1A"/>
    <w:rsid w:val="4C3C68F7"/>
    <w:rsid w:val="4C3C78CB"/>
    <w:rsid w:val="4C5C18F9"/>
    <w:rsid w:val="4C5F1B6B"/>
    <w:rsid w:val="4C7639BE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9C076C"/>
    <w:rsid w:val="4DA755AE"/>
    <w:rsid w:val="4DAE7193"/>
    <w:rsid w:val="4DB02E65"/>
    <w:rsid w:val="4DC16162"/>
    <w:rsid w:val="4DC45FD6"/>
    <w:rsid w:val="4DC6633D"/>
    <w:rsid w:val="4DCA2867"/>
    <w:rsid w:val="4DD20801"/>
    <w:rsid w:val="4DD74D96"/>
    <w:rsid w:val="4DE4393A"/>
    <w:rsid w:val="4DE624B7"/>
    <w:rsid w:val="4E005BD8"/>
    <w:rsid w:val="4E0E5069"/>
    <w:rsid w:val="4E2B597D"/>
    <w:rsid w:val="4E332228"/>
    <w:rsid w:val="4E367F7C"/>
    <w:rsid w:val="4E3D4652"/>
    <w:rsid w:val="4E4A54C4"/>
    <w:rsid w:val="4E4B1BD2"/>
    <w:rsid w:val="4E4F6BAD"/>
    <w:rsid w:val="4E524BC9"/>
    <w:rsid w:val="4E55206A"/>
    <w:rsid w:val="4E5C0088"/>
    <w:rsid w:val="4E6609CA"/>
    <w:rsid w:val="4E6B4807"/>
    <w:rsid w:val="4E7109D5"/>
    <w:rsid w:val="4E72005B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56961"/>
    <w:rsid w:val="4F1C6103"/>
    <w:rsid w:val="4F1D05D6"/>
    <w:rsid w:val="4F1F7B85"/>
    <w:rsid w:val="4F2317B7"/>
    <w:rsid w:val="4F285588"/>
    <w:rsid w:val="4F397B2C"/>
    <w:rsid w:val="4F3B4C99"/>
    <w:rsid w:val="4F4213C3"/>
    <w:rsid w:val="4F455BE8"/>
    <w:rsid w:val="4F5B323A"/>
    <w:rsid w:val="4F711713"/>
    <w:rsid w:val="4F931380"/>
    <w:rsid w:val="4F972E51"/>
    <w:rsid w:val="4FC73F78"/>
    <w:rsid w:val="4FCB2510"/>
    <w:rsid w:val="4FD81FF7"/>
    <w:rsid w:val="4FDD5238"/>
    <w:rsid w:val="4FEC464E"/>
    <w:rsid w:val="4FF42576"/>
    <w:rsid w:val="4FFC70EC"/>
    <w:rsid w:val="50091BC5"/>
    <w:rsid w:val="501A760A"/>
    <w:rsid w:val="50237E5C"/>
    <w:rsid w:val="50510E96"/>
    <w:rsid w:val="50581C92"/>
    <w:rsid w:val="50587646"/>
    <w:rsid w:val="505B5691"/>
    <w:rsid w:val="507A0BC3"/>
    <w:rsid w:val="508B6C10"/>
    <w:rsid w:val="509E28CA"/>
    <w:rsid w:val="50B75EF6"/>
    <w:rsid w:val="50BF219C"/>
    <w:rsid w:val="50C05F9C"/>
    <w:rsid w:val="50C23AEB"/>
    <w:rsid w:val="50CC6889"/>
    <w:rsid w:val="50CD364A"/>
    <w:rsid w:val="50E84E9A"/>
    <w:rsid w:val="50FA20AA"/>
    <w:rsid w:val="51077DF1"/>
    <w:rsid w:val="510F4AC5"/>
    <w:rsid w:val="511567C0"/>
    <w:rsid w:val="51185373"/>
    <w:rsid w:val="511F2477"/>
    <w:rsid w:val="512B2DE6"/>
    <w:rsid w:val="513E5F1C"/>
    <w:rsid w:val="514225F4"/>
    <w:rsid w:val="51453019"/>
    <w:rsid w:val="51487D3B"/>
    <w:rsid w:val="514B494D"/>
    <w:rsid w:val="515844A9"/>
    <w:rsid w:val="516F53EB"/>
    <w:rsid w:val="517256E7"/>
    <w:rsid w:val="51784930"/>
    <w:rsid w:val="517C3ACA"/>
    <w:rsid w:val="51845BB6"/>
    <w:rsid w:val="518C021E"/>
    <w:rsid w:val="518E7566"/>
    <w:rsid w:val="51947997"/>
    <w:rsid w:val="519B4BF3"/>
    <w:rsid w:val="51A06209"/>
    <w:rsid w:val="51A81D79"/>
    <w:rsid w:val="51AA1CA0"/>
    <w:rsid w:val="51CC4C63"/>
    <w:rsid w:val="51CE2DAD"/>
    <w:rsid w:val="51D349DE"/>
    <w:rsid w:val="51E12483"/>
    <w:rsid w:val="51E71626"/>
    <w:rsid w:val="51FB1DFF"/>
    <w:rsid w:val="520E4388"/>
    <w:rsid w:val="52107587"/>
    <w:rsid w:val="52146013"/>
    <w:rsid w:val="52170D2B"/>
    <w:rsid w:val="522B5480"/>
    <w:rsid w:val="522F3B14"/>
    <w:rsid w:val="523B7BE4"/>
    <w:rsid w:val="523E240E"/>
    <w:rsid w:val="524D26E0"/>
    <w:rsid w:val="525928A4"/>
    <w:rsid w:val="527E5A86"/>
    <w:rsid w:val="52866633"/>
    <w:rsid w:val="528F7C39"/>
    <w:rsid w:val="5294443C"/>
    <w:rsid w:val="529A5160"/>
    <w:rsid w:val="52A44831"/>
    <w:rsid w:val="52D603B0"/>
    <w:rsid w:val="52EA2BFD"/>
    <w:rsid w:val="52F7515D"/>
    <w:rsid w:val="52FF564A"/>
    <w:rsid w:val="530C1394"/>
    <w:rsid w:val="532608EC"/>
    <w:rsid w:val="5329338E"/>
    <w:rsid w:val="5334039E"/>
    <w:rsid w:val="53386A5A"/>
    <w:rsid w:val="533F1AC3"/>
    <w:rsid w:val="534636EE"/>
    <w:rsid w:val="53465290"/>
    <w:rsid w:val="534A7222"/>
    <w:rsid w:val="534C54F8"/>
    <w:rsid w:val="53580649"/>
    <w:rsid w:val="536257B4"/>
    <w:rsid w:val="53793A60"/>
    <w:rsid w:val="5383210D"/>
    <w:rsid w:val="539973E2"/>
    <w:rsid w:val="539A209C"/>
    <w:rsid w:val="53B31FB0"/>
    <w:rsid w:val="53B34AB4"/>
    <w:rsid w:val="53BB6618"/>
    <w:rsid w:val="53BB6F13"/>
    <w:rsid w:val="53BE5032"/>
    <w:rsid w:val="53BE5B48"/>
    <w:rsid w:val="53CB154E"/>
    <w:rsid w:val="53CC5362"/>
    <w:rsid w:val="53EA6411"/>
    <w:rsid w:val="53EB4505"/>
    <w:rsid w:val="53F65B44"/>
    <w:rsid w:val="53FE3AFE"/>
    <w:rsid w:val="540C7775"/>
    <w:rsid w:val="54153291"/>
    <w:rsid w:val="5419035D"/>
    <w:rsid w:val="54365DE4"/>
    <w:rsid w:val="544A0455"/>
    <w:rsid w:val="546B7121"/>
    <w:rsid w:val="547179B0"/>
    <w:rsid w:val="5484391B"/>
    <w:rsid w:val="54910D82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231E41"/>
    <w:rsid w:val="5538599D"/>
    <w:rsid w:val="553B507D"/>
    <w:rsid w:val="555A64D6"/>
    <w:rsid w:val="55604E3F"/>
    <w:rsid w:val="55616088"/>
    <w:rsid w:val="55623223"/>
    <w:rsid w:val="556535C3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4466D1"/>
    <w:rsid w:val="56550B8E"/>
    <w:rsid w:val="56585C9E"/>
    <w:rsid w:val="566A4CCB"/>
    <w:rsid w:val="566C7075"/>
    <w:rsid w:val="567F3930"/>
    <w:rsid w:val="568D03BE"/>
    <w:rsid w:val="56976C33"/>
    <w:rsid w:val="569C28D9"/>
    <w:rsid w:val="56A31455"/>
    <w:rsid w:val="56AE7240"/>
    <w:rsid w:val="56D27BFE"/>
    <w:rsid w:val="56D51FAF"/>
    <w:rsid w:val="56E10DDD"/>
    <w:rsid w:val="56EF38C7"/>
    <w:rsid w:val="57026664"/>
    <w:rsid w:val="571117C6"/>
    <w:rsid w:val="57210AB8"/>
    <w:rsid w:val="572D5895"/>
    <w:rsid w:val="57331ACF"/>
    <w:rsid w:val="57395489"/>
    <w:rsid w:val="573B62F5"/>
    <w:rsid w:val="573C227B"/>
    <w:rsid w:val="573D77D6"/>
    <w:rsid w:val="574E2A85"/>
    <w:rsid w:val="574F1F0A"/>
    <w:rsid w:val="57530A45"/>
    <w:rsid w:val="57625B9F"/>
    <w:rsid w:val="57836689"/>
    <w:rsid w:val="578670FA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C92F60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1E54A2"/>
    <w:rsid w:val="58295213"/>
    <w:rsid w:val="583628ED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2266B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52932"/>
    <w:rsid w:val="59486DD0"/>
    <w:rsid w:val="59493175"/>
    <w:rsid w:val="594B7109"/>
    <w:rsid w:val="594C4503"/>
    <w:rsid w:val="595751F0"/>
    <w:rsid w:val="59662CE0"/>
    <w:rsid w:val="597A6C42"/>
    <w:rsid w:val="597D188C"/>
    <w:rsid w:val="59840C5B"/>
    <w:rsid w:val="598E7C4D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DB2CB0"/>
    <w:rsid w:val="59FD5DEA"/>
    <w:rsid w:val="5A0C6E99"/>
    <w:rsid w:val="5A100086"/>
    <w:rsid w:val="5A1378EE"/>
    <w:rsid w:val="5A295D67"/>
    <w:rsid w:val="5A30605D"/>
    <w:rsid w:val="5A393AF0"/>
    <w:rsid w:val="5A4145B7"/>
    <w:rsid w:val="5A536478"/>
    <w:rsid w:val="5A65797E"/>
    <w:rsid w:val="5A72698C"/>
    <w:rsid w:val="5A745480"/>
    <w:rsid w:val="5A7644F3"/>
    <w:rsid w:val="5A7A3C90"/>
    <w:rsid w:val="5A7E6698"/>
    <w:rsid w:val="5A83091B"/>
    <w:rsid w:val="5A84459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0745D"/>
    <w:rsid w:val="5BDF0EE9"/>
    <w:rsid w:val="5BDF61B4"/>
    <w:rsid w:val="5BE87DE5"/>
    <w:rsid w:val="5BEC6AEC"/>
    <w:rsid w:val="5BEE48C0"/>
    <w:rsid w:val="5BEE5CAC"/>
    <w:rsid w:val="5BF82712"/>
    <w:rsid w:val="5BFB69F9"/>
    <w:rsid w:val="5C2514A9"/>
    <w:rsid w:val="5C252340"/>
    <w:rsid w:val="5C477F20"/>
    <w:rsid w:val="5C7C6304"/>
    <w:rsid w:val="5C880366"/>
    <w:rsid w:val="5C8900B3"/>
    <w:rsid w:val="5C965684"/>
    <w:rsid w:val="5CA17519"/>
    <w:rsid w:val="5CC019E0"/>
    <w:rsid w:val="5CC2096B"/>
    <w:rsid w:val="5CD01B96"/>
    <w:rsid w:val="5CD021D6"/>
    <w:rsid w:val="5CD579A7"/>
    <w:rsid w:val="5CD77174"/>
    <w:rsid w:val="5CDF7C46"/>
    <w:rsid w:val="5CF56C00"/>
    <w:rsid w:val="5CFA1557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42323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F3678"/>
    <w:rsid w:val="5DBF5977"/>
    <w:rsid w:val="5DC157B2"/>
    <w:rsid w:val="5DCC6649"/>
    <w:rsid w:val="5DCC7686"/>
    <w:rsid w:val="5DE33C47"/>
    <w:rsid w:val="5DE34407"/>
    <w:rsid w:val="5E034349"/>
    <w:rsid w:val="5E0570A6"/>
    <w:rsid w:val="5E112AC0"/>
    <w:rsid w:val="5E162827"/>
    <w:rsid w:val="5E294791"/>
    <w:rsid w:val="5E4603CB"/>
    <w:rsid w:val="5E4878B8"/>
    <w:rsid w:val="5E4F368A"/>
    <w:rsid w:val="5E5C07E5"/>
    <w:rsid w:val="5E5D6D39"/>
    <w:rsid w:val="5E6F1F86"/>
    <w:rsid w:val="5E715A73"/>
    <w:rsid w:val="5E943CE8"/>
    <w:rsid w:val="5E950E07"/>
    <w:rsid w:val="5EA448B9"/>
    <w:rsid w:val="5EB10289"/>
    <w:rsid w:val="5EB10EEC"/>
    <w:rsid w:val="5EB2666D"/>
    <w:rsid w:val="5ECF368C"/>
    <w:rsid w:val="5EDA19CB"/>
    <w:rsid w:val="5EDB375A"/>
    <w:rsid w:val="5EE87DA1"/>
    <w:rsid w:val="5EFA110A"/>
    <w:rsid w:val="5EFD3EFE"/>
    <w:rsid w:val="5F045772"/>
    <w:rsid w:val="5F0911F3"/>
    <w:rsid w:val="5F180CD6"/>
    <w:rsid w:val="5F20774A"/>
    <w:rsid w:val="5F291B5F"/>
    <w:rsid w:val="5F296A9C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AE720D"/>
    <w:rsid w:val="5FB6438F"/>
    <w:rsid w:val="5FEB0E77"/>
    <w:rsid w:val="5FFA5AF0"/>
    <w:rsid w:val="60025B37"/>
    <w:rsid w:val="60085F34"/>
    <w:rsid w:val="60403079"/>
    <w:rsid w:val="605D5C3C"/>
    <w:rsid w:val="605E7727"/>
    <w:rsid w:val="60633AE9"/>
    <w:rsid w:val="60715CAE"/>
    <w:rsid w:val="607D30C5"/>
    <w:rsid w:val="607F20BD"/>
    <w:rsid w:val="6084288A"/>
    <w:rsid w:val="60896C4A"/>
    <w:rsid w:val="609324B7"/>
    <w:rsid w:val="60940FC4"/>
    <w:rsid w:val="609A0BE6"/>
    <w:rsid w:val="60A61690"/>
    <w:rsid w:val="60A865B6"/>
    <w:rsid w:val="60AE30BC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92398"/>
    <w:rsid w:val="613C313D"/>
    <w:rsid w:val="613F5AF6"/>
    <w:rsid w:val="61505AB3"/>
    <w:rsid w:val="61535689"/>
    <w:rsid w:val="61564020"/>
    <w:rsid w:val="61922DAC"/>
    <w:rsid w:val="61977B82"/>
    <w:rsid w:val="61995597"/>
    <w:rsid w:val="619D448F"/>
    <w:rsid w:val="61B32D43"/>
    <w:rsid w:val="61B821A7"/>
    <w:rsid w:val="61C22B62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803F3B"/>
    <w:rsid w:val="628C2103"/>
    <w:rsid w:val="628F2F96"/>
    <w:rsid w:val="628F534B"/>
    <w:rsid w:val="62901AB6"/>
    <w:rsid w:val="62B147D5"/>
    <w:rsid w:val="62BC0463"/>
    <w:rsid w:val="62C74844"/>
    <w:rsid w:val="62CE38FA"/>
    <w:rsid w:val="62E44812"/>
    <w:rsid w:val="62E94EA9"/>
    <w:rsid w:val="62F41FD5"/>
    <w:rsid w:val="62F46BD3"/>
    <w:rsid w:val="63067ACE"/>
    <w:rsid w:val="63071EBD"/>
    <w:rsid w:val="63105FEB"/>
    <w:rsid w:val="631A0496"/>
    <w:rsid w:val="63217370"/>
    <w:rsid w:val="63370C0A"/>
    <w:rsid w:val="63382DC2"/>
    <w:rsid w:val="633C6D7B"/>
    <w:rsid w:val="63433785"/>
    <w:rsid w:val="63461624"/>
    <w:rsid w:val="63602383"/>
    <w:rsid w:val="63654BDB"/>
    <w:rsid w:val="636E2E11"/>
    <w:rsid w:val="636F0201"/>
    <w:rsid w:val="637868B9"/>
    <w:rsid w:val="638D4D01"/>
    <w:rsid w:val="639164D8"/>
    <w:rsid w:val="63A67EDD"/>
    <w:rsid w:val="63A73B5B"/>
    <w:rsid w:val="63B20843"/>
    <w:rsid w:val="63BB131C"/>
    <w:rsid w:val="63BB4B8D"/>
    <w:rsid w:val="63F02517"/>
    <w:rsid w:val="64072FEA"/>
    <w:rsid w:val="642E66F3"/>
    <w:rsid w:val="643039C7"/>
    <w:rsid w:val="64404BC3"/>
    <w:rsid w:val="64445368"/>
    <w:rsid w:val="644B6231"/>
    <w:rsid w:val="64586B28"/>
    <w:rsid w:val="64667CBF"/>
    <w:rsid w:val="646B2030"/>
    <w:rsid w:val="647B7007"/>
    <w:rsid w:val="647F5A1A"/>
    <w:rsid w:val="648C644C"/>
    <w:rsid w:val="64924D51"/>
    <w:rsid w:val="64961FCD"/>
    <w:rsid w:val="64A0456F"/>
    <w:rsid w:val="64A97831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2E12DF"/>
    <w:rsid w:val="653D34A4"/>
    <w:rsid w:val="65571266"/>
    <w:rsid w:val="655A5738"/>
    <w:rsid w:val="655D1F00"/>
    <w:rsid w:val="65682A2B"/>
    <w:rsid w:val="656E1D4D"/>
    <w:rsid w:val="6588051E"/>
    <w:rsid w:val="659259D8"/>
    <w:rsid w:val="65961EB1"/>
    <w:rsid w:val="659E32E8"/>
    <w:rsid w:val="65A14A48"/>
    <w:rsid w:val="65A35818"/>
    <w:rsid w:val="65A62E93"/>
    <w:rsid w:val="65A70F54"/>
    <w:rsid w:val="65A8285F"/>
    <w:rsid w:val="65B62504"/>
    <w:rsid w:val="65B934E4"/>
    <w:rsid w:val="65B97C6D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340AD"/>
    <w:rsid w:val="66247526"/>
    <w:rsid w:val="662552C9"/>
    <w:rsid w:val="66331EC7"/>
    <w:rsid w:val="664537B7"/>
    <w:rsid w:val="66574DEA"/>
    <w:rsid w:val="665C2E76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943BC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5231B"/>
    <w:rsid w:val="67321AF4"/>
    <w:rsid w:val="67397F7E"/>
    <w:rsid w:val="673B0C52"/>
    <w:rsid w:val="674A4F21"/>
    <w:rsid w:val="674B0C76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D4B08"/>
    <w:rsid w:val="67D63DD3"/>
    <w:rsid w:val="67E1033A"/>
    <w:rsid w:val="67E60B98"/>
    <w:rsid w:val="67F3434C"/>
    <w:rsid w:val="67FE3ED6"/>
    <w:rsid w:val="68087A7F"/>
    <w:rsid w:val="680C3566"/>
    <w:rsid w:val="6816281F"/>
    <w:rsid w:val="681933D7"/>
    <w:rsid w:val="683542F5"/>
    <w:rsid w:val="68367B00"/>
    <w:rsid w:val="683B14CE"/>
    <w:rsid w:val="68454BB7"/>
    <w:rsid w:val="687C4071"/>
    <w:rsid w:val="68867DCB"/>
    <w:rsid w:val="688D2DAE"/>
    <w:rsid w:val="688E73BA"/>
    <w:rsid w:val="68945A5A"/>
    <w:rsid w:val="689D5C6A"/>
    <w:rsid w:val="689F71D8"/>
    <w:rsid w:val="68A14464"/>
    <w:rsid w:val="68A2431B"/>
    <w:rsid w:val="68B11065"/>
    <w:rsid w:val="68B1181D"/>
    <w:rsid w:val="68BB057A"/>
    <w:rsid w:val="68EB39F3"/>
    <w:rsid w:val="68EE70B4"/>
    <w:rsid w:val="68FF0F9F"/>
    <w:rsid w:val="69021D25"/>
    <w:rsid w:val="690543D7"/>
    <w:rsid w:val="690E42E9"/>
    <w:rsid w:val="690F2AB7"/>
    <w:rsid w:val="691317B9"/>
    <w:rsid w:val="69160352"/>
    <w:rsid w:val="6916227C"/>
    <w:rsid w:val="691703C2"/>
    <w:rsid w:val="69182C5E"/>
    <w:rsid w:val="691B4AD5"/>
    <w:rsid w:val="69204B81"/>
    <w:rsid w:val="69210FF6"/>
    <w:rsid w:val="69257605"/>
    <w:rsid w:val="6928551B"/>
    <w:rsid w:val="692956C8"/>
    <w:rsid w:val="692D1C19"/>
    <w:rsid w:val="692F79CF"/>
    <w:rsid w:val="69304F35"/>
    <w:rsid w:val="693805E2"/>
    <w:rsid w:val="693C0411"/>
    <w:rsid w:val="693D5399"/>
    <w:rsid w:val="6953639C"/>
    <w:rsid w:val="697831CA"/>
    <w:rsid w:val="69823D63"/>
    <w:rsid w:val="69832D3E"/>
    <w:rsid w:val="69911369"/>
    <w:rsid w:val="699C52D8"/>
    <w:rsid w:val="699D180A"/>
    <w:rsid w:val="699F1BCF"/>
    <w:rsid w:val="69A1473F"/>
    <w:rsid w:val="69A41238"/>
    <w:rsid w:val="69AA05E5"/>
    <w:rsid w:val="69AC5A78"/>
    <w:rsid w:val="69B6239C"/>
    <w:rsid w:val="69B91190"/>
    <w:rsid w:val="69CD62BA"/>
    <w:rsid w:val="69CE6942"/>
    <w:rsid w:val="69DB74BF"/>
    <w:rsid w:val="69DF5E12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61F88"/>
    <w:rsid w:val="6A8A1AD2"/>
    <w:rsid w:val="6A952D82"/>
    <w:rsid w:val="6A973502"/>
    <w:rsid w:val="6AA34A53"/>
    <w:rsid w:val="6AAE7E7F"/>
    <w:rsid w:val="6AC31424"/>
    <w:rsid w:val="6AD76C51"/>
    <w:rsid w:val="6AE40C09"/>
    <w:rsid w:val="6AF87063"/>
    <w:rsid w:val="6B1869AF"/>
    <w:rsid w:val="6B1C594F"/>
    <w:rsid w:val="6B345AEF"/>
    <w:rsid w:val="6B3D0F8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0B0B7D"/>
    <w:rsid w:val="6C141DBB"/>
    <w:rsid w:val="6C207FB0"/>
    <w:rsid w:val="6C296ADC"/>
    <w:rsid w:val="6C312FBB"/>
    <w:rsid w:val="6C3202BB"/>
    <w:rsid w:val="6C321EF4"/>
    <w:rsid w:val="6C33070D"/>
    <w:rsid w:val="6C3365D3"/>
    <w:rsid w:val="6C383460"/>
    <w:rsid w:val="6C3C6447"/>
    <w:rsid w:val="6C454BE7"/>
    <w:rsid w:val="6C4F61E3"/>
    <w:rsid w:val="6C5847CB"/>
    <w:rsid w:val="6C604223"/>
    <w:rsid w:val="6C62702B"/>
    <w:rsid w:val="6C756447"/>
    <w:rsid w:val="6C963A35"/>
    <w:rsid w:val="6C986916"/>
    <w:rsid w:val="6CAA3E8D"/>
    <w:rsid w:val="6CAF63F9"/>
    <w:rsid w:val="6CBB325D"/>
    <w:rsid w:val="6CBD4173"/>
    <w:rsid w:val="6CBF17E3"/>
    <w:rsid w:val="6CBF6EA5"/>
    <w:rsid w:val="6CC22287"/>
    <w:rsid w:val="6CD12F0E"/>
    <w:rsid w:val="6CE70946"/>
    <w:rsid w:val="6CEC0F6C"/>
    <w:rsid w:val="6CEF0F7F"/>
    <w:rsid w:val="6CF131C3"/>
    <w:rsid w:val="6D0514FC"/>
    <w:rsid w:val="6D135598"/>
    <w:rsid w:val="6D1676F2"/>
    <w:rsid w:val="6D216A4E"/>
    <w:rsid w:val="6D223497"/>
    <w:rsid w:val="6D28269F"/>
    <w:rsid w:val="6D283BCA"/>
    <w:rsid w:val="6D3E7FC5"/>
    <w:rsid w:val="6D473377"/>
    <w:rsid w:val="6D4B657E"/>
    <w:rsid w:val="6D536C90"/>
    <w:rsid w:val="6D5D3025"/>
    <w:rsid w:val="6D5F4306"/>
    <w:rsid w:val="6D776C82"/>
    <w:rsid w:val="6D7E1A1B"/>
    <w:rsid w:val="6D800C03"/>
    <w:rsid w:val="6D880F57"/>
    <w:rsid w:val="6D984324"/>
    <w:rsid w:val="6DAC6DAA"/>
    <w:rsid w:val="6DC52790"/>
    <w:rsid w:val="6DC60F6E"/>
    <w:rsid w:val="6DC741FB"/>
    <w:rsid w:val="6DE22485"/>
    <w:rsid w:val="6DF11EB8"/>
    <w:rsid w:val="6E0117B2"/>
    <w:rsid w:val="6E032989"/>
    <w:rsid w:val="6E2764C0"/>
    <w:rsid w:val="6E2E40EC"/>
    <w:rsid w:val="6E366453"/>
    <w:rsid w:val="6E40413A"/>
    <w:rsid w:val="6E4102C0"/>
    <w:rsid w:val="6E4460BA"/>
    <w:rsid w:val="6E464552"/>
    <w:rsid w:val="6E4B1982"/>
    <w:rsid w:val="6E5521D5"/>
    <w:rsid w:val="6E651218"/>
    <w:rsid w:val="6E845067"/>
    <w:rsid w:val="6E8F1520"/>
    <w:rsid w:val="6E986283"/>
    <w:rsid w:val="6E9F2FCF"/>
    <w:rsid w:val="6EA61A1B"/>
    <w:rsid w:val="6EB461A1"/>
    <w:rsid w:val="6EB57F93"/>
    <w:rsid w:val="6EB72617"/>
    <w:rsid w:val="6EC230F4"/>
    <w:rsid w:val="6ECC1A72"/>
    <w:rsid w:val="6ED5083E"/>
    <w:rsid w:val="6EF06898"/>
    <w:rsid w:val="6EF57B1C"/>
    <w:rsid w:val="6F0E13A9"/>
    <w:rsid w:val="6F1C6FCF"/>
    <w:rsid w:val="6F23419A"/>
    <w:rsid w:val="6F3260E8"/>
    <w:rsid w:val="6F37680D"/>
    <w:rsid w:val="6F3B1BBE"/>
    <w:rsid w:val="6F5C1F8E"/>
    <w:rsid w:val="6F5D2A1A"/>
    <w:rsid w:val="6F7707DF"/>
    <w:rsid w:val="6F7D057A"/>
    <w:rsid w:val="6F8932B7"/>
    <w:rsid w:val="6F9C19E0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134046"/>
    <w:rsid w:val="70155EA9"/>
    <w:rsid w:val="703F1C14"/>
    <w:rsid w:val="704739B6"/>
    <w:rsid w:val="7051501D"/>
    <w:rsid w:val="7051539A"/>
    <w:rsid w:val="705850D4"/>
    <w:rsid w:val="705B5F88"/>
    <w:rsid w:val="7061127C"/>
    <w:rsid w:val="706811E4"/>
    <w:rsid w:val="70722E14"/>
    <w:rsid w:val="707E7C02"/>
    <w:rsid w:val="708238ED"/>
    <w:rsid w:val="708402BB"/>
    <w:rsid w:val="70924E66"/>
    <w:rsid w:val="70980ED7"/>
    <w:rsid w:val="70A32DF4"/>
    <w:rsid w:val="70A333CB"/>
    <w:rsid w:val="70C0580F"/>
    <w:rsid w:val="70C3025C"/>
    <w:rsid w:val="70C51F93"/>
    <w:rsid w:val="70C65500"/>
    <w:rsid w:val="70D31C69"/>
    <w:rsid w:val="70DE4AFA"/>
    <w:rsid w:val="70E008D5"/>
    <w:rsid w:val="70E97D3F"/>
    <w:rsid w:val="70EC54B0"/>
    <w:rsid w:val="70F17F76"/>
    <w:rsid w:val="70F46AE8"/>
    <w:rsid w:val="710717D2"/>
    <w:rsid w:val="71215D79"/>
    <w:rsid w:val="71233F74"/>
    <w:rsid w:val="71357E35"/>
    <w:rsid w:val="71745CF1"/>
    <w:rsid w:val="717D0E41"/>
    <w:rsid w:val="71810539"/>
    <w:rsid w:val="71856B14"/>
    <w:rsid w:val="71A71B82"/>
    <w:rsid w:val="71B257CC"/>
    <w:rsid w:val="71C02A44"/>
    <w:rsid w:val="71C1247C"/>
    <w:rsid w:val="71CC3F95"/>
    <w:rsid w:val="71CD1C2F"/>
    <w:rsid w:val="71D00EAE"/>
    <w:rsid w:val="71D11F9E"/>
    <w:rsid w:val="71D84561"/>
    <w:rsid w:val="71DD6C27"/>
    <w:rsid w:val="71DF0233"/>
    <w:rsid w:val="71E450EB"/>
    <w:rsid w:val="71F10859"/>
    <w:rsid w:val="71F73B87"/>
    <w:rsid w:val="71FF40E4"/>
    <w:rsid w:val="720D4858"/>
    <w:rsid w:val="721B720D"/>
    <w:rsid w:val="721C405D"/>
    <w:rsid w:val="72214B72"/>
    <w:rsid w:val="72264648"/>
    <w:rsid w:val="72312B32"/>
    <w:rsid w:val="7246541B"/>
    <w:rsid w:val="724A33F6"/>
    <w:rsid w:val="72545474"/>
    <w:rsid w:val="725C79DB"/>
    <w:rsid w:val="72705A90"/>
    <w:rsid w:val="727307F2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DB66A3"/>
    <w:rsid w:val="72F80DDB"/>
    <w:rsid w:val="73007023"/>
    <w:rsid w:val="73153E94"/>
    <w:rsid w:val="731B631E"/>
    <w:rsid w:val="732571A3"/>
    <w:rsid w:val="733175D6"/>
    <w:rsid w:val="733F6BE0"/>
    <w:rsid w:val="73451A51"/>
    <w:rsid w:val="73455201"/>
    <w:rsid w:val="734746E1"/>
    <w:rsid w:val="73597321"/>
    <w:rsid w:val="735D7F7C"/>
    <w:rsid w:val="736D0F24"/>
    <w:rsid w:val="736F3BD1"/>
    <w:rsid w:val="73712094"/>
    <w:rsid w:val="73762984"/>
    <w:rsid w:val="73776B57"/>
    <w:rsid w:val="737C6661"/>
    <w:rsid w:val="73834E71"/>
    <w:rsid w:val="739427D9"/>
    <w:rsid w:val="73963210"/>
    <w:rsid w:val="73991B13"/>
    <w:rsid w:val="73A51E5B"/>
    <w:rsid w:val="73A7579C"/>
    <w:rsid w:val="73B2791D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15766"/>
    <w:rsid w:val="74617B5A"/>
    <w:rsid w:val="7463575D"/>
    <w:rsid w:val="746A44A8"/>
    <w:rsid w:val="746E649C"/>
    <w:rsid w:val="74777ACD"/>
    <w:rsid w:val="74846A98"/>
    <w:rsid w:val="7494379B"/>
    <w:rsid w:val="749C4004"/>
    <w:rsid w:val="74AC55DD"/>
    <w:rsid w:val="74BE21AA"/>
    <w:rsid w:val="74CD3D95"/>
    <w:rsid w:val="74D5461C"/>
    <w:rsid w:val="74E74E0E"/>
    <w:rsid w:val="74EA2620"/>
    <w:rsid w:val="74EE5368"/>
    <w:rsid w:val="74F149AE"/>
    <w:rsid w:val="74F60D8E"/>
    <w:rsid w:val="74F809B0"/>
    <w:rsid w:val="750221FA"/>
    <w:rsid w:val="750A28FC"/>
    <w:rsid w:val="75282443"/>
    <w:rsid w:val="752C7B1C"/>
    <w:rsid w:val="75391243"/>
    <w:rsid w:val="75432C2E"/>
    <w:rsid w:val="75441808"/>
    <w:rsid w:val="754F2EEC"/>
    <w:rsid w:val="75513118"/>
    <w:rsid w:val="75A53CED"/>
    <w:rsid w:val="75A62F39"/>
    <w:rsid w:val="75AC76FF"/>
    <w:rsid w:val="75AD1508"/>
    <w:rsid w:val="75AD6C6C"/>
    <w:rsid w:val="75B6119C"/>
    <w:rsid w:val="75C33910"/>
    <w:rsid w:val="75CE4B05"/>
    <w:rsid w:val="75D1636D"/>
    <w:rsid w:val="75D17938"/>
    <w:rsid w:val="75DB5199"/>
    <w:rsid w:val="75DC3DB4"/>
    <w:rsid w:val="760B547A"/>
    <w:rsid w:val="760F1AD6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C1617D"/>
    <w:rsid w:val="76C810C5"/>
    <w:rsid w:val="76CE7C98"/>
    <w:rsid w:val="76D24774"/>
    <w:rsid w:val="76D27D5C"/>
    <w:rsid w:val="76DA23B3"/>
    <w:rsid w:val="76F90260"/>
    <w:rsid w:val="77094348"/>
    <w:rsid w:val="770F0B8E"/>
    <w:rsid w:val="770F33A8"/>
    <w:rsid w:val="77184A6E"/>
    <w:rsid w:val="771E3715"/>
    <w:rsid w:val="77282B04"/>
    <w:rsid w:val="77522AAE"/>
    <w:rsid w:val="77552652"/>
    <w:rsid w:val="77576A70"/>
    <w:rsid w:val="776D267E"/>
    <w:rsid w:val="776D57CB"/>
    <w:rsid w:val="776F51E7"/>
    <w:rsid w:val="77744CB5"/>
    <w:rsid w:val="77745E23"/>
    <w:rsid w:val="777B6E81"/>
    <w:rsid w:val="777F401D"/>
    <w:rsid w:val="77934608"/>
    <w:rsid w:val="77997924"/>
    <w:rsid w:val="779A2136"/>
    <w:rsid w:val="77A63988"/>
    <w:rsid w:val="77AB0FA5"/>
    <w:rsid w:val="77B746EE"/>
    <w:rsid w:val="77B93490"/>
    <w:rsid w:val="77BE3EE2"/>
    <w:rsid w:val="77D61CE8"/>
    <w:rsid w:val="77DC562D"/>
    <w:rsid w:val="77DF6EF9"/>
    <w:rsid w:val="77F85F3B"/>
    <w:rsid w:val="780911A7"/>
    <w:rsid w:val="780C1B85"/>
    <w:rsid w:val="781008F2"/>
    <w:rsid w:val="78170190"/>
    <w:rsid w:val="78183A93"/>
    <w:rsid w:val="782045CF"/>
    <w:rsid w:val="78263D9D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254AD"/>
    <w:rsid w:val="78B86D80"/>
    <w:rsid w:val="78D3360A"/>
    <w:rsid w:val="78D71711"/>
    <w:rsid w:val="78DE1E3C"/>
    <w:rsid w:val="78DF510F"/>
    <w:rsid w:val="78E31361"/>
    <w:rsid w:val="78E57BE7"/>
    <w:rsid w:val="78E96E50"/>
    <w:rsid w:val="78EB4D42"/>
    <w:rsid w:val="78EC6A49"/>
    <w:rsid w:val="78F87FA0"/>
    <w:rsid w:val="78FB43D3"/>
    <w:rsid w:val="79050E06"/>
    <w:rsid w:val="790563A2"/>
    <w:rsid w:val="79197211"/>
    <w:rsid w:val="791E7191"/>
    <w:rsid w:val="79224FAA"/>
    <w:rsid w:val="792C2661"/>
    <w:rsid w:val="792D54E0"/>
    <w:rsid w:val="792F2339"/>
    <w:rsid w:val="79423484"/>
    <w:rsid w:val="79571BF5"/>
    <w:rsid w:val="797F441F"/>
    <w:rsid w:val="798510F9"/>
    <w:rsid w:val="79877CC3"/>
    <w:rsid w:val="798C46A3"/>
    <w:rsid w:val="7990674A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4F346A"/>
    <w:rsid w:val="7A500DC2"/>
    <w:rsid w:val="7A6132F9"/>
    <w:rsid w:val="7A7B2C72"/>
    <w:rsid w:val="7A9150DF"/>
    <w:rsid w:val="7A922441"/>
    <w:rsid w:val="7A974293"/>
    <w:rsid w:val="7A98005E"/>
    <w:rsid w:val="7A9D1F2F"/>
    <w:rsid w:val="7AA3460E"/>
    <w:rsid w:val="7AA525FD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83678"/>
    <w:rsid w:val="7B2C429A"/>
    <w:rsid w:val="7B34651F"/>
    <w:rsid w:val="7B414A8B"/>
    <w:rsid w:val="7B5B785E"/>
    <w:rsid w:val="7B60003B"/>
    <w:rsid w:val="7B6244D1"/>
    <w:rsid w:val="7B645547"/>
    <w:rsid w:val="7B6E0757"/>
    <w:rsid w:val="7B743249"/>
    <w:rsid w:val="7B754970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3B4482"/>
    <w:rsid w:val="7C493308"/>
    <w:rsid w:val="7C4F6E90"/>
    <w:rsid w:val="7C582C66"/>
    <w:rsid w:val="7C590168"/>
    <w:rsid w:val="7C593A95"/>
    <w:rsid w:val="7C73473C"/>
    <w:rsid w:val="7C8375A3"/>
    <w:rsid w:val="7C894B1A"/>
    <w:rsid w:val="7C8A1B5C"/>
    <w:rsid w:val="7C8A6B62"/>
    <w:rsid w:val="7C952A4F"/>
    <w:rsid w:val="7CBF59FA"/>
    <w:rsid w:val="7CD67017"/>
    <w:rsid w:val="7CED1E4A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D44AD"/>
    <w:rsid w:val="7D5F032D"/>
    <w:rsid w:val="7D6E0E2C"/>
    <w:rsid w:val="7D6F3C3B"/>
    <w:rsid w:val="7D747091"/>
    <w:rsid w:val="7D851EDB"/>
    <w:rsid w:val="7D881A8C"/>
    <w:rsid w:val="7D995A14"/>
    <w:rsid w:val="7DA20010"/>
    <w:rsid w:val="7DB906E8"/>
    <w:rsid w:val="7DBB0943"/>
    <w:rsid w:val="7DC21F73"/>
    <w:rsid w:val="7DC95036"/>
    <w:rsid w:val="7DCA6408"/>
    <w:rsid w:val="7DCD4354"/>
    <w:rsid w:val="7DD33023"/>
    <w:rsid w:val="7DE7153C"/>
    <w:rsid w:val="7DFD6ED3"/>
    <w:rsid w:val="7E034E4E"/>
    <w:rsid w:val="7E041C9E"/>
    <w:rsid w:val="7E062842"/>
    <w:rsid w:val="7E101EB7"/>
    <w:rsid w:val="7E17281D"/>
    <w:rsid w:val="7E1E7B8A"/>
    <w:rsid w:val="7E1F135C"/>
    <w:rsid w:val="7E207175"/>
    <w:rsid w:val="7E2E4AF4"/>
    <w:rsid w:val="7E3F6E87"/>
    <w:rsid w:val="7E436558"/>
    <w:rsid w:val="7E5D0D1E"/>
    <w:rsid w:val="7E615933"/>
    <w:rsid w:val="7E7337C3"/>
    <w:rsid w:val="7E7B511F"/>
    <w:rsid w:val="7E853338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361B1"/>
    <w:rsid w:val="7EF5620D"/>
    <w:rsid w:val="7F0172D0"/>
    <w:rsid w:val="7F026B4F"/>
    <w:rsid w:val="7F0538B9"/>
    <w:rsid w:val="7F073719"/>
    <w:rsid w:val="7F1D06F7"/>
    <w:rsid w:val="7F34774F"/>
    <w:rsid w:val="7F363C39"/>
    <w:rsid w:val="7F375B94"/>
    <w:rsid w:val="7F5415FC"/>
    <w:rsid w:val="7F69077D"/>
    <w:rsid w:val="7F6C27BA"/>
    <w:rsid w:val="7F723B28"/>
    <w:rsid w:val="7F74343E"/>
    <w:rsid w:val="7F8F4D36"/>
    <w:rsid w:val="7F976093"/>
    <w:rsid w:val="7F9C122E"/>
    <w:rsid w:val="7FA10149"/>
    <w:rsid w:val="7FA151BB"/>
    <w:rsid w:val="7FAC716F"/>
    <w:rsid w:val="7FBC3435"/>
    <w:rsid w:val="7FCB5400"/>
    <w:rsid w:val="7FDC26FB"/>
    <w:rsid w:val="7FE205F3"/>
    <w:rsid w:val="7FE8290B"/>
    <w:rsid w:val="7FE86DA7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table" w:styleId="20">
    <w:name w:val="Table Grid"/>
    <w:basedOn w:val="19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  <w:style w:type="paragraph" w:customStyle="1" w:styleId="34">
    <w:name w:val="mb10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35">
    <w:name w:val="tc"/>
    <w:basedOn w:val="1"/>
    <w:qFormat/>
    <w:uiPriority w:val="0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34</Pages>
  <Words>5011</Words>
  <Characters>15521</Characters>
  <Lines>77</Lines>
  <Paragraphs>21</Paragraphs>
  <ScaleCrop>false</ScaleCrop>
  <LinksUpToDate>false</LinksUpToDate>
  <CharactersWithSpaces>19328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2018-04-27T07:31:18Z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