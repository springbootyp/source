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8章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广告管理与缓存解决方案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：了解网站前台的页面以及广告相关表结构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完成运营商后台广告类型管理与广告管理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完成前台工程广告轮播图的展示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SpringDataRedis操作字符串、set、List、hash等类型缓存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SpringDataRedis实现广告数据的缓存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1.网站前台分析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1.1网站前台有哪些页面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网站首页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商家（店铺）首页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商品详细页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商品搜索页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购物车列表页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购物选项选择页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用户中心页等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1.2网站首页广告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首页海报（轮播图）</w:t>
      </w:r>
    </w:p>
    <w:p>
      <w:pPr>
        <w:widowControl w:val="0"/>
        <w:numPr>
          <w:ilvl w:val="0"/>
          <w:numId w:val="3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今日推荐</w:t>
      </w:r>
    </w:p>
    <w:p>
      <w:pPr>
        <w:widowControl w:val="0"/>
        <w:numPr>
          <w:ilvl w:val="0"/>
          <w:numId w:val="3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猜你喜欢</w:t>
      </w:r>
    </w:p>
    <w:p>
      <w:pPr>
        <w:widowControl w:val="0"/>
        <w:numPr>
          <w:ilvl w:val="0"/>
          <w:numId w:val="3"/>
        </w:numPr>
        <w:spacing w:after="225" w:line="360" w:lineRule="atLeast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楼层广告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1.3数据库表结构分析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tb_content_category 广告分类表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广告分类名称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lang w:val="en-US" w:eastAsia="zh-CN"/>
        </w:rPr>
        <w:t>tb_content 广告表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sort_order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2.运营商后台-广告类型及广告管理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实现广告类型表与广告表的增删改查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2.2准备工作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2.2.1构建工程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构建工程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pinyougou-content-interface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引入依赖pinyougou-pojo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创建包com.pinyougou.content.service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pinyougou-content-service （WAR）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引入依赖参见pinyougou-sellergoods-service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引入tomcat插件配置 ，指定tomcat的运行端口为9002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为pinyougou-content-service 工程添加web.xml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创建包 com.pinyougou.content.service.impl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添加spring相关配置文件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904490" cy="1323975"/>
            <wp:effectExtent l="0" t="0" r="1016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applicationContext-service.xml</w:t>
      </w:r>
      <w:r>
        <w:rPr>
          <w:rFonts w:hint="eastAsia"/>
          <w:lang w:val="en-US" w:eastAsia="zh-CN"/>
        </w:rPr>
        <w:t xml:space="preserve">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dubbo:protocol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"dubbo"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20882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dubbo:protocol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dubbo:application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"pinyougou-content-service"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dubbo:registry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"zookeeper://192.168.25.129:2181"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dubbo:annotation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com.pinyougou.content.service.impl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注意：我们目前有两个服务工程，当两个工程同时启动时会发生端口冲突，因为连接dubbox注册中心的端口默认是20880。所以我们需要配置一下pinyougou-content-service工程的dubbox端口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（3）pinyougou-manager-web工程引入依赖pinyougou-content-interface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2.2.2生成代码拷入工程</w:t>
      </w:r>
    </w:p>
    <w:p>
      <w:r>
        <w:drawing>
          <wp:inline distT="0" distB="0" distL="114300" distR="114300">
            <wp:extent cx="3333115" cy="971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04515" cy="9810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2640" cy="2828290"/>
            <wp:effectExtent l="0" t="0" r="10160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拷贝</w:t>
      </w:r>
      <w:r>
        <w:rPr>
          <w:rFonts w:hint="eastAsia"/>
          <w:lang w:val="en-US" w:eastAsia="zh-CN"/>
        </w:rPr>
        <w:t>JS代码到pinyougou-manager-web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94940" cy="790575"/>
            <wp:effectExtent l="0" t="0" r="1016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80665" cy="962025"/>
            <wp:effectExtent l="0" t="0" r="635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5075" cy="942975"/>
            <wp:effectExtent l="0" t="0" r="9525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测试运行广告分类管理 和广告管理页面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2.3广告管理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2.3.1广告图片上传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将pinyougou-shop-web的以下资源拷贝到pinyougou-manager-web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（1）UploadController.java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（2）uploadService.js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（3）application.properties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（4）fdfs_client.conf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在pinyougou-manager-web 的springmvc.xml中添加配置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配置多媒体解析器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"multipartResolver"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"defaultEncoding"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设定文件上传的最大值 5MB，5*1024*1024 --&gt;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"maxUploadSize"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"5242880"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在contentController.js引入</w:t>
      </w:r>
      <w:r>
        <w:rPr>
          <w:rFonts w:hint="eastAsia"/>
        </w:rPr>
        <w:t>uploadService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//控制层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app.controller('contentController' 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($scope,$controller   ,contentService,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uploadService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在content.html 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"../js/service/uploadService.js"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在contentController.js编写代码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//上传广告图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$scope.uploadFile=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uploadService.uploadFile().success(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$scope.entity.pic=response.message;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"上传失败！"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).error(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"上传出错！"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修改content.html实现上传功能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"uploadFile()"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上传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"{{entity.pic}}"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列表中显示图片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"{{entity.pic}}"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0px"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2.3.2广告类目选择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contentCategoryService</w:t>
      </w:r>
      <w:r>
        <w:rPr>
          <w:rFonts w:hint="eastAsia"/>
          <w:lang w:eastAsia="zh-CN"/>
        </w:rPr>
        <w:t>引入</w:t>
      </w:r>
      <w:r>
        <w:rPr>
          <w:rFonts w:hint="eastAsia"/>
        </w:rPr>
        <w:t>contentController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在content.html 引入</w:t>
      </w:r>
      <w:r>
        <w:rPr>
          <w:rFonts w:hint="eastAsia"/>
        </w:rPr>
        <w:t>contentCategoryService</w:t>
      </w:r>
      <w:r>
        <w:rPr>
          <w:rFonts w:hint="eastAsia"/>
          <w:lang w:val="en-US" w:eastAsia="zh-CN"/>
        </w:rPr>
        <w:t>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在contentController.js中添加代码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//加载广告分类列表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$scope.findContentCategoryList=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contentCategoryService.findAll().success(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$scope.contentCategoryList=response;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在content.html 初始化调用此方法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"contentController"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"findContentCategoryList()"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将广告分类改为下拉列表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"entity.categoryId"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"item.id as item.name  for item in contentCategoryList"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2.3.3广告状态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修改content.html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"entity.status"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ng-true-value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ng-false-value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修改contentController.js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$scope.status=[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"无效"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"有效"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];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修改content.html的列表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{{status[entity.status]}}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3.网站首页-广告展示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修改首页，当其轮播广告图根据后台设置的广告列表动态产生。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3.2准备工作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3.2.1工程搭建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war模块pinyougou-portal-web ，此工程为网站前台的入口，参照其它war模块编写配置文件。不需要添加SpringSecurity框架</w:t>
      </w:r>
    </w:p>
    <w:p>
      <w:r>
        <w:drawing>
          <wp:inline distT="0" distB="0" distL="114300" distR="114300">
            <wp:extent cx="2799715" cy="305689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pom.xml中配置tomcat启动端口为9103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3.2.2前端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（1）拷贝资源：资源文件夹中 “前台页面”目录下的index.html以及相关目录拷贝到pinyougou-portal-web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14550" cy="13144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（2）添加angularJS库</w:t>
      </w:r>
    </w:p>
    <w:p>
      <w:r>
        <w:drawing>
          <wp:inline distT="0" distB="0" distL="114300" distR="114300">
            <wp:extent cx="2057400" cy="130492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js文件夹创建base.js 和 base_pagination.js  ，创建service 和controller文件夹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3.3.1服务接口层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在pinyougou-content-interface工程</w:t>
      </w:r>
      <w:r>
        <w:rPr>
          <w:rFonts w:hint="eastAsia"/>
        </w:rPr>
        <w:t>ContentService</w:t>
      </w:r>
      <w:r>
        <w:rPr>
          <w:rFonts w:hint="eastAsia"/>
          <w:lang w:eastAsia="zh-CN"/>
        </w:rPr>
        <w:t>接口增加方法定义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根据广告类型ID查询列表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List&lt;TbContent&gt; findByCategoryId(Long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在pinyougou-content-service工程ContentServiceImpl类增加方法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List&lt;TbContent&gt; findByCategoryId(Long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//根据广告分类ID查询广告列表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TbContentExample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TbContentExample();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.andCategoryIdEqualTo(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.andStatusEqualTo(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//开启状态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.setOrderByClause(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"sort_order"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//排序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contentMapper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contentExample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在pinyougou-portal-web创建控制器类 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ContentController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6" w:hRule="atLeast"/>
        </w:trP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"/content"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ContentController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ContentService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根据广告分类ID查询广告列表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categoryId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"/findByCategoryId"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List&lt;TbContent&gt; findByCategoryId(Long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.findByCategoryId(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在pinyougou-portal-web工程创建contentService.js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"contentService"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//根据分类ID查询广告列表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.findByCategoryId=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(categoryId){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"content/findByCategoryId.do?categoryId="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+categoryId);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在pinyougou-portal-web创建contentController.js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//广告控制层（运营商后台）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"contentController"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,contentService){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.contentList=[];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//广告集合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.findByCategoryId=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(categoryId){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contentService.findByCategoryId(categoryId).success(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.contentList[categoryId]=response;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（1）修改pinyougou-portal-web工程的index.html   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"js/service/contentService.js"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"js/controller/contentController.js"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在body上添加指令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"contentController"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"findByCategoryId(1)"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（2）修改首页轮播图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&lt;!--banner轮播--&gt;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"myCarousel"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data-ride=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"carousel"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data-interval=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"4000"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"sui-carousel slide"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&lt;ol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"carousel-indicators"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&lt;li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"#myCarousel"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data-slide-to=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"{{$index}}"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{{$index==0?'active':''}}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"item in contentList[1]"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&gt;&lt;/li&gt;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&lt;/ol&gt;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"carousel-inner"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ind w:firstLine="540" w:firstLineChars="3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{{$index==0?'active':''}}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 xml:space="preserve"> item"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"item in contentList[1]"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{{item.url}}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&lt;img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{{item.pic}}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&lt;/a&gt;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ind w:firstLine="180" w:firstLineChars="1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ind w:firstLine="180" w:firstLineChars="1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"#myCarousel"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data-slide=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"prev"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"carousel-control left"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ind w:firstLine="180" w:firstLineChars="1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‹&lt;/a&gt;&lt;a href=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"#myCarousel"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data-slide=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"next"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"carousel-control right"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&gt;›&lt;/a&gt;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启动后地址栏输入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"http://localhost:9103/index.html"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http://localhost:9103/index.html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即可看到首页效果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95575"/>
            <wp:effectExtent l="0" t="0" r="317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SpringDataRedis简介 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4.1项目常见问题思考</w:t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目前的系统已经实现了广告后台管理和广告前台展示，但是对于首页每天有大量的人访问，对数据库造成很大的访问压力，甚至是瘫痪。那如何解决呢？我们通常的做法有两种：一种是数据缓存、一种是网页静态化。我们今天讨论第一种解决方案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Redis</w:t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"http://lib.csdn.net/base/redis" \o "Redis知识库" \t "http://blog.csdn.net/zhang_red/article/details/_blank" </w:instrText>
      </w:r>
      <w:r>
        <w:fldChar w:fldCharType="separate"/>
      </w:r>
      <w:r>
        <w:rPr>
          <w:rStyle w:val="18"/>
          <w:rFonts w:hint="default" w:ascii="Verdana" w:hAnsi="Verdana" w:eastAsia="宋体" w:cs="Verdana"/>
          <w:b/>
          <w:i w:val="0"/>
          <w:caps w:val="0"/>
          <w:color w:val="DF3434"/>
          <w:spacing w:val="0"/>
          <w:szCs w:val="22"/>
          <w:u w:val="none"/>
          <w:shd w:val="clear" w:fill="FFFFFF"/>
        </w:rPr>
        <w:t>redis</w:t>
      </w:r>
      <w:r>
        <w:rPr>
          <w:rFonts w:hint="default"/>
        </w:rPr>
        <w:fldChar w:fldCharType="end"/>
      </w:r>
      <w:r>
        <w:rPr>
          <w:rFonts w:hint="default"/>
        </w:rPr>
        <w:t>是一款开源的Key-Value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"http://lib.csdn.net/base/mysql" \o "MySQL知识库" \t "http://blog.csdn.net/zhang_red/article/details/_blank"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Verdana" w:hAnsi="Verdana" w:eastAsia="宋体" w:cs="Verdana"/>
          <w:b/>
          <w:i w:val="0"/>
          <w:caps w:val="0"/>
          <w:color w:val="DF3434"/>
          <w:spacing w:val="0"/>
          <w:szCs w:val="22"/>
          <w:u w:val="none"/>
          <w:shd w:val="clear" w:fill="FFFFFF"/>
        </w:rPr>
        <w:t>数据库</w:t>
      </w:r>
      <w:r>
        <w:rPr>
          <w:rFonts w:hint="default"/>
        </w:rPr>
        <w:fldChar w:fldCharType="end"/>
      </w:r>
      <w:r>
        <w:rPr>
          <w:rFonts w:hint="default"/>
        </w:rPr>
        <w:t>，运行在内存中，由ANSI C编写</w:t>
      </w:r>
      <w:r>
        <w:rPr>
          <w:rFonts w:hint="eastAsia"/>
          <w:lang w:eastAsia="zh-CN"/>
        </w:rPr>
        <w:t>。企业开发通常采用</w:t>
      </w:r>
      <w:r>
        <w:rPr>
          <w:rFonts w:hint="eastAsia"/>
          <w:lang w:val="en-US" w:eastAsia="zh-CN"/>
        </w:rPr>
        <w:t>Redis来实现缓存。同类的产品还有memcache 、memcached 、MongoDB等。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Jedis</w:t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/>
          <w:lang w:val="en-US" w:eastAsia="zh-CN"/>
        </w:rPr>
      </w:pPr>
      <w:r>
        <w:t>Jedis是Redis官方推出的一款面向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"http://lib.csdn.net/base/java" \o "Java 知识库" \t "http://blog.csdn.net/zhang_red/article/details/_blank"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Verdana" w:hAnsi="Verdana" w:eastAsia="宋体" w:cs="Verdana"/>
          <w:b/>
          <w:i w:val="0"/>
          <w:caps w:val="0"/>
          <w:color w:val="DF3434"/>
          <w:spacing w:val="0"/>
          <w:szCs w:val="22"/>
          <w:u w:val="none"/>
          <w:shd w:val="clear" w:fill="FFFFFF"/>
        </w:rPr>
        <w:t>Java</w:t>
      </w:r>
      <w:r>
        <w:rPr>
          <w:rFonts w:hint="default"/>
        </w:rPr>
        <w:fldChar w:fldCharType="end"/>
      </w:r>
      <w:r>
        <w:rPr>
          <w:rFonts w:hint="default"/>
        </w:rPr>
        <w:t>的客户端，提供了很多接口供Java语言调用。可以在Redis官网下载，当然还有一些开源爱好者提供的客户端，如Jredis、SRP等等，推荐使用Jedis。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Spring Data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t>Spring-data-redis是spring大家族的一部分，提供了在srping应用中通过简单的配置访问redis服务，对reids底层开发包(Jedis,  JRedis, and RJC)进行了高度封装，RedisTemplate提供了redis各种操作、异常处理及序列化，支持发布订阅，并对spring 3.1 cache进行了实现。</w:t>
      </w:r>
    </w:p>
    <w:p>
      <w:pPr>
        <w:ind w:firstLine="420" w:firstLineChars="0"/>
      </w:pPr>
      <w:r>
        <w:t>spring-data-redis针对jedis提供了如下功能：</w:t>
      </w:r>
      <w:r>
        <w:br w:type="textWrapping"/>
      </w:r>
      <w:r>
        <w:rPr>
          <w:rFonts w:hint="eastAsia"/>
          <w:lang w:val="en-US" w:eastAsia="zh-CN"/>
        </w:rPr>
        <w:tab/>
      </w:r>
      <w:r>
        <w:t>1.连接池自动管理，提供了一个高度封装的“RedisTemplate”类</w:t>
      </w:r>
      <w:r>
        <w:br w:type="textWrapping"/>
      </w:r>
      <w:r>
        <w:rPr>
          <w:rFonts w:hint="eastAsia"/>
          <w:lang w:val="en-US" w:eastAsia="zh-CN"/>
        </w:rPr>
        <w:tab/>
      </w:r>
      <w:r>
        <w:t>2.针对jedis客户端中大量api进行了归类封装,将同一类型操作封装为operation接口</w:t>
      </w:r>
      <w:r>
        <w:br w:type="textWrapping"/>
      </w:r>
      <w:r>
        <w:rPr>
          <w:rFonts w:hint="eastAsia"/>
          <w:lang w:val="en-US" w:eastAsia="zh-CN"/>
        </w:rPr>
        <w:tab/>
      </w:r>
      <w:r>
        <w:t>ValueOperations：简单K-V操作</w:t>
      </w:r>
      <w:r>
        <w:br w:type="textWrapping"/>
      </w:r>
      <w:r>
        <w:rPr>
          <w:rFonts w:hint="eastAsia"/>
          <w:lang w:val="en-US" w:eastAsia="zh-CN"/>
        </w:rPr>
        <w:tab/>
      </w:r>
      <w:r>
        <w:t>SetOperations：set类型数据操作</w:t>
      </w:r>
      <w:r>
        <w:br w:type="textWrapping"/>
      </w:r>
      <w:r>
        <w:rPr>
          <w:rFonts w:hint="eastAsia"/>
          <w:lang w:val="en-US" w:eastAsia="zh-CN"/>
        </w:rPr>
        <w:tab/>
      </w:r>
      <w:r>
        <w:t>ZSetOperations：zset类型数据操作</w:t>
      </w:r>
      <w:r>
        <w:br w:type="textWrapping"/>
      </w:r>
      <w:r>
        <w:rPr>
          <w:rFonts w:hint="eastAsia"/>
          <w:lang w:val="en-US" w:eastAsia="zh-CN"/>
        </w:rPr>
        <w:tab/>
      </w:r>
      <w:r>
        <w:t>HashOperations：针对map类型的数据操作</w:t>
      </w:r>
      <w:r>
        <w:br w:type="textWrapping"/>
      </w:r>
      <w:r>
        <w:rPr>
          <w:rFonts w:hint="eastAsia"/>
          <w:lang w:val="en-US" w:eastAsia="zh-CN"/>
        </w:rPr>
        <w:tab/>
      </w:r>
      <w:r>
        <w:t>ListOperations：针对list类型的数据操作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Spring Data Redis入门小Demo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（1）构建Maven工程  SpringDataRedisDemo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（2）引入Spring相关依赖、引入JUnit依赖   （内容参加其它工程）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（3）引入Jedis和SpringDataRedis依赖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缓存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2.8.1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org.springframework.data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spring-data-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1.7.2.RELEASE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在src/main/resources下创建properties文件夹，建立redis-config.properties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redis.host=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127.0.0.1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redis.port=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6379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redis.pass=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redis.database=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redis.maxIdle=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300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redis.maxWait=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3000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redis.testOnBorrow=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（5）在src/main/resources下创建spring文件夹 ，创建applicationContext-redis.xml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context:property-placeholder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"classpath*:properties/*.properties"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相关配置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"poolConfig"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"redis.clients.jedis.JedisPoolConfig"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"maxIdle"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"${redis.maxIdle}"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"maxWaitMillis"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"${redis.maxWait}"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"testOnBorrow"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"${redis.testOnBorrow}"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"JedisConnectionFactory"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"org.springframework.data.redis.connection.jedis.JedisConnectionFactory"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p:host-name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"${redis.host}"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p:port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"${redis.port}"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p:password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"${redis.pass}"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p:pool-config-ref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"poolConfig"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"redisTemplate"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"org.springframework.data.redis.core.RedisTemplate"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"JedisConnectionFactory"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maxIdle</w:t>
      </w:r>
      <w:r>
        <w:rPr>
          <w:rFonts w:hint="eastAsia"/>
          <w:lang w:val="en-US" w:eastAsia="zh-CN"/>
        </w:rPr>
        <w:t xml:space="preserve"> ：最大空闲数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maxWaitMillis</w:t>
      </w:r>
      <w:r>
        <w:rPr>
          <w:rFonts w:hint="eastAsia"/>
          <w:lang w:val="en-US" w:eastAsia="zh-CN"/>
        </w:rPr>
        <w:t>:</w:t>
      </w:r>
      <w:r>
        <w:t>连接时的最大等待毫秒数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testOnBorrow：在</w:t>
      </w:r>
      <w:r>
        <w:rPr>
          <w:rFonts w:hint="eastAsia"/>
          <w:lang w:eastAsia="zh-CN"/>
        </w:rPr>
        <w:t>提取</w:t>
      </w:r>
      <w:r>
        <w:rPr>
          <w:rFonts w:hint="eastAsia"/>
        </w:rPr>
        <w:t>一个jedis实例时，是否提前进行</w:t>
      </w:r>
      <w:r>
        <w:rPr>
          <w:rFonts w:hint="eastAsia"/>
          <w:lang w:val="en-US" w:eastAsia="zh-CN"/>
        </w:rPr>
        <w:t>验证</w:t>
      </w:r>
      <w:r>
        <w:rPr>
          <w:rFonts w:hint="eastAsia"/>
        </w:rPr>
        <w:t>操作；如果为true，则得到的jedis实例均是可用的；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4.5.2值类型操作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"classpath:spring/applicationContext-redis.xml"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TestValue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.boundValueOps(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).set(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"itcast"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getValue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(String)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.boundValueOps(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 Set类型操作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"classpath:spring/applicationContext-redis.xml"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TestSet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存入值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"曹操"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"孙权"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提取值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members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.members();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members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删除集合中的某一个值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"孙权"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删除整个集合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deleteAllValue(){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4.5.4 List类型操作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创建测试类TestList 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（1）右压栈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右压栈：后添加的对象排在后边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testSetValue1(){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"关羽"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"张飞"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显示右压栈集合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testGetValue1(){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.range(0,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[刘备, 关羽, 张飞]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（2）左压栈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左压栈：后添加的对象排在前边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testSetValue2(){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"关羽"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"张飞"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显示左压栈集合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testGetValue2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.range(0,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[张飞, 关羽, 刘备]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根据索引查询元素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查询集合某个元素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testSearchByIndex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(String)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.index(1);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移除某个元素的值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移除集合某个元素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testRemoveByIndex(){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.remove(1,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"关羽"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Hash类型操作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创建测试类TestHash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（1）存入值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testSetValue(){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"唐僧"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"悟空"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"c"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"八戒"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"沙僧"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（2）提取所有的KEY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testGetKeys(){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[a, b, c, d]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（3）提取所有的值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testGetValues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.values();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[唐僧, 悟空, 八戒, 沙僧]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（4）根据KEY提取值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testGetValueByKey(){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r>
        <w:rPr>
          <w:rFonts w:hint="eastAsia"/>
        </w:rPr>
        <w:t>悟空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（5）根据KEY移除值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testRemoveValueByKey(){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"namehash"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运行后再次查看集合内容：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[唐僧, 悟空, 沙僧]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5.网站首页-缓存广告数据 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现在我们首页的广告每次都是从数据库读取，这样当网站访问量达到高峰时段，对数据库压力很大，并且影响执行效率。我们需要将这部分广告数据缓存起来。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5.2读取缓存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5.2.1公共组件层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因为缓存对于我们整个的系统来说是通用功能。广告需要用，其它数据可能也会用到，所以我们将配置放在公共组件层（pinyougou-common）中较为合理。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（1）pinyougou-common 引入依赖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缓存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org.springframework.data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spring-data-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将资源中的redis-config.properties 和applicationContext-redis.xml 拷贝至pinyougou-common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（3）pinyougou-content-service依赖pinyougou-common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5.2.2后端服务实现层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pinyougou-content-service的ContentServiceImpl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RedisTemplate redisTemplate;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List&lt;TbContent&gt; findByCategoryId(Long categoryId)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List&lt;TbContent&gt; contentList=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(List&lt;TbContent&gt;) redisTemplate.boundHashOps("content").get(categoryId)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(contentList==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7F7F7F" w:themeColor="background1" w:themeShade="8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.println("从数据库读取数据放入缓存");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//根据广告分类ID查询广告列表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TbContentExample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contentExample=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TbContentExample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Criteria criteria2 = contentExample.createCriteria();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criteria2.andCategoryIdEqualTo(categoryId);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criteria2.andStatusEqualTo("1");//开启状态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contentExample.setOrderByClause("sort_order");//排序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contentList = contentMapper.selectByExample(contentExample);//获取广告列表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redisTemplate.boundHashOps("content").put(categoryId, contentList);//存入缓存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.println("从缓存读取数据");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contentList;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5.3更新缓存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当广告数据发生变更时，需要将缓存数据清除，这样再次查询才能获取最新的数据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5.3.1新增广告后清除缓存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修改pinyougou-content-service工程ContentServiceImpl.java 的add方法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add(TbContent content)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contentMapper.insert(content);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//清除缓存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redisTemplate.boundHashOps("content").delete(content.getCategoryId());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5.3.2修改广告后清除缓存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考虑到用户可能会修改广告的分类，这样需要把原分类的缓存和新分类的缓存都清除掉。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update(TbContent content){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//查询修改前的分类Id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Long categoryId = contentMapper.selectByPrimaryKey(content.getId()).getCategoryId();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redisTemplate.boundHashOps("content").delete(categoryId);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contentMapper.updateByPrimaryKey(content);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//如果分类ID发生了修改,清除修改后的分类ID的缓存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(categoryId.longValue()!=content.getCategoryId().longValue()){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redisTemplate.boundHashOps("content").delete(content.getCategoryId());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5.3.3删除广告后清除缓存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delete(Long[] ids)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(Long id:ids){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//清除缓存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Long categoryId = contentMapper.selectByPrimaryKey(id).getCategoryId();//广告分类ID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redisTemplate.boundHashOps("content").delete(categoryId);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contentMapper.deleteByPrimaryKey(id);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3" name="图片 3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5" w:name="_GoBack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22489A"/>
    <w:multiLevelType w:val="singleLevel"/>
    <w:tmpl w:val="5922489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918EFF"/>
    <w:multiLevelType w:val="singleLevel"/>
    <w:tmpl w:val="59918EF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924DC0"/>
    <w:multiLevelType w:val="singleLevel"/>
    <w:tmpl w:val="59924DC0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59925CE1"/>
    <w:multiLevelType w:val="singleLevel"/>
    <w:tmpl w:val="59925CE1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992B37D"/>
    <w:multiLevelType w:val="singleLevel"/>
    <w:tmpl w:val="5992B37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C8FC19"/>
    <w:multiLevelType w:val="singleLevel"/>
    <w:tmpl w:val="59C8FC1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621DC"/>
    <w:rsid w:val="00D752CA"/>
    <w:rsid w:val="00D976AF"/>
    <w:rsid w:val="00DA25C9"/>
    <w:rsid w:val="00DD745A"/>
    <w:rsid w:val="00E0161E"/>
    <w:rsid w:val="00E0454B"/>
    <w:rsid w:val="00E651FF"/>
    <w:rsid w:val="00E926C9"/>
    <w:rsid w:val="00EA6E88"/>
    <w:rsid w:val="00F1319B"/>
    <w:rsid w:val="00F17FFE"/>
    <w:rsid w:val="00F22EA8"/>
    <w:rsid w:val="00F64BFB"/>
    <w:rsid w:val="00FB0256"/>
    <w:rsid w:val="00FB1ADD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9A3EF9"/>
    <w:rsid w:val="01A44421"/>
    <w:rsid w:val="01A53E1A"/>
    <w:rsid w:val="01C05074"/>
    <w:rsid w:val="01C30249"/>
    <w:rsid w:val="01CA1F40"/>
    <w:rsid w:val="01CA32A4"/>
    <w:rsid w:val="01CC0C23"/>
    <w:rsid w:val="01D80188"/>
    <w:rsid w:val="01EE79B9"/>
    <w:rsid w:val="01F54531"/>
    <w:rsid w:val="020041D5"/>
    <w:rsid w:val="021441A4"/>
    <w:rsid w:val="023100D7"/>
    <w:rsid w:val="02504584"/>
    <w:rsid w:val="02561D0E"/>
    <w:rsid w:val="0264382D"/>
    <w:rsid w:val="026B4880"/>
    <w:rsid w:val="02950127"/>
    <w:rsid w:val="029E65A9"/>
    <w:rsid w:val="02A90AE3"/>
    <w:rsid w:val="02AD03A2"/>
    <w:rsid w:val="02D81733"/>
    <w:rsid w:val="02E9524F"/>
    <w:rsid w:val="02EB415F"/>
    <w:rsid w:val="030B3033"/>
    <w:rsid w:val="03186258"/>
    <w:rsid w:val="0337693A"/>
    <w:rsid w:val="03462B77"/>
    <w:rsid w:val="03485289"/>
    <w:rsid w:val="034B40BA"/>
    <w:rsid w:val="034C526D"/>
    <w:rsid w:val="035200F4"/>
    <w:rsid w:val="03572578"/>
    <w:rsid w:val="036F2F40"/>
    <w:rsid w:val="038939AC"/>
    <w:rsid w:val="038A1495"/>
    <w:rsid w:val="03932E23"/>
    <w:rsid w:val="03960E21"/>
    <w:rsid w:val="039804E4"/>
    <w:rsid w:val="03A312F1"/>
    <w:rsid w:val="03C04050"/>
    <w:rsid w:val="03C74570"/>
    <w:rsid w:val="03D32FCF"/>
    <w:rsid w:val="03F60529"/>
    <w:rsid w:val="041F3510"/>
    <w:rsid w:val="042D1C60"/>
    <w:rsid w:val="04303BDB"/>
    <w:rsid w:val="043D41DA"/>
    <w:rsid w:val="045766A8"/>
    <w:rsid w:val="0461667C"/>
    <w:rsid w:val="046C6C15"/>
    <w:rsid w:val="046F6344"/>
    <w:rsid w:val="049342D6"/>
    <w:rsid w:val="049D7F6E"/>
    <w:rsid w:val="04C03745"/>
    <w:rsid w:val="04C84B9D"/>
    <w:rsid w:val="04CB3CF6"/>
    <w:rsid w:val="04CF7732"/>
    <w:rsid w:val="04D21858"/>
    <w:rsid w:val="04EB4E25"/>
    <w:rsid w:val="04F86F5A"/>
    <w:rsid w:val="04FA2FAB"/>
    <w:rsid w:val="05023F6F"/>
    <w:rsid w:val="053D6E60"/>
    <w:rsid w:val="05405CA9"/>
    <w:rsid w:val="054D69A7"/>
    <w:rsid w:val="05564DA5"/>
    <w:rsid w:val="055D4D1B"/>
    <w:rsid w:val="0560192A"/>
    <w:rsid w:val="056043BB"/>
    <w:rsid w:val="056A4048"/>
    <w:rsid w:val="057233CF"/>
    <w:rsid w:val="05CA0D48"/>
    <w:rsid w:val="05EB3AC1"/>
    <w:rsid w:val="06056D43"/>
    <w:rsid w:val="0639277B"/>
    <w:rsid w:val="0640163C"/>
    <w:rsid w:val="064D2D9A"/>
    <w:rsid w:val="06577132"/>
    <w:rsid w:val="06590934"/>
    <w:rsid w:val="06696DE8"/>
    <w:rsid w:val="066C1BC8"/>
    <w:rsid w:val="068243EE"/>
    <w:rsid w:val="068B3A9D"/>
    <w:rsid w:val="069E5147"/>
    <w:rsid w:val="06C11480"/>
    <w:rsid w:val="06DB44BC"/>
    <w:rsid w:val="072D68D3"/>
    <w:rsid w:val="07374D2C"/>
    <w:rsid w:val="074F51AA"/>
    <w:rsid w:val="07542F19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866994"/>
    <w:rsid w:val="079158AF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161FA7"/>
    <w:rsid w:val="082E74A0"/>
    <w:rsid w:val="083602D2"/>
    <w:rsid w:val="08397062"/>
    <w:rsid w:val="083A2BF6"/>
    <w:rsid w:val="08455ACC"/>
    <w:rsid w:val="08533A93"/>
    <w:rsid w:val="08802306"/>
    <w:rsid w:val="08884BAB"/>
    <w:rsid w:val="089A7057"/>
    <w:rsid w:val="08AB3276"/>
    <w:rsid w:val="08C31B9A"/>
    <w:rsid w:val="08D3732A"/>
    <w:rsid w:val="08DB0D47"/>
    <w:rsid w:val="08DF7E6E"/>
    <w:rsid w:val="08E109A4"/>
    <w:rsid w:val="08E96DFD"/>
    <w:rsid w:val="08F87172"/>
    <w:rsid w:val="09063298"/>
    <w:rsid w:val="090E72E7"/>
    <w:rsid w:val="090E78DC"/>
    <w:rsid w:val="09150BC0"/>
    <w:rsid w:val="092061C7"/>
    <w:rsid w:val="09344F1C"/>
    <w:rsid w:val="093732A8"/>
    <w:rsid w:val="09442C22"/>
    <w:rsid w:val="095A6208"/>
    <w:rsid w:val="095C000D"/>
    <w:rsid w:val="0968048B"/>
    <w:rsid w:val="096E57E9"/>
    <w:rsid w:val="097A2C87"/>
    <w:rsid w:val="097D463F"/>
    <w:rsid w:val="098D46F7"/>
    <w:rsid w:val="09993674"/>
    <w:rsid w:val="09B134EE"/>
    <w:rsid w:val="09B73FAF"/>
    <w:rsid w:val="09B9304F"/>
    <w:rsid w:val="09C43B7F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4F20C8"/>
    <w:rsid w:val="0A616811"/>
    <w:rsid w:val="0A6602AB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AD3916"/>
    <w:rsid w:val="0BB12BF0"/>
    <w:rsid w:val="0BB446DC"/>
    <w:rsid w:val="0BBA0EDE"/>
    <w:rsid w:val="0BC60849"/>
    <w:rsid w:val="0BC76191"/>
    <w:rsid w:val="0BD26CFF"/>
    <w:rsid w:val="0BDD4716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D6960"/>
    <w:rsid w:val="0C3E065C"/>
    <w:rsid w:val="0C4167A3"/>
    <w:rsid w:val="0C462249"/>
    <w:rsid w:val="0C533F97"/>
    <w:rsid w:val="0C67453E"/>
    <w:rsid w:val="0CA54458"/>
    <w:rsid w:val="0CA57D0C"/>
    <w:rsid w:val="0CBC4236"/>
    <w:rsid w:val="0CC320F8"/>
    <w:rsid w:val="0CF96740"/>
    <w:rsid w:val="0CFD655D"/>
    <w:rsid w:val="0D087D34"/>
    <w:rsid w:val="0D0E35A9"/>
    <w:rsid w:val="0D137236"/>
    <w:rsid w:val="0D1B7D6E"/>
    <w:rsid w:val="0D582A35"/>
    <w:rsid w:val="0D687790"/>
    <w:rsid w:val="0D8E5D33"/>
    <w:rsid w:val="0DBD4A5C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7B4724"/>
    <w:rsid w:val="0E7E539B"/>
    <w:rsid w:val="0E8C0EA8"/>
    <w:rsid w:val="0E8D4784"/>
    <w:rsid w:val="0EB2003B"/>
    <w:rsid w:val="0EB50E15"/>
    <w:rsid w:val="0EC84432"/>
    <w:rsid w:val="0ECB6F0D"/>
    <w:rsid w:val="0EDF3839"/>
    <w:rsid w:val="0F0D7EC4"/>
    <w:rsid w:val="0F1A7AC2"/>
    <w:rsid w:val="0F390651"/>
    <w:rsid w:val="0F7E60AD"/>
    <w:rsid w:val="0F8A56FB"/>
    <w:rsid w:val="0F8D2ECB"/>
    <w:rsid w:val="0FCA206B"/>
    <w:rsid w:val="103D4A3C"/>
    <w:rsid w:val="104D1F8D"/>
    <w:rsid w:val="10593667"/>
    <w:rsid w:val="105C76FB"/>
    <w:rsid w:val="105F74F3"/>
    <w:rsid w:val="106A3914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6289A"/>
    <w:rsid w:val="116A014B"/>
    <w:rsid w:val="117D20B4"/>
    <w:rsid w:val="117F1C6C"/>
    <w:rsid w:val="1187338C"/>
    <w:rsid w:val="11CB78D9"/>
    <w:rsid w:val="11D51026"/>
    <w:rsid w:val="11F80531"/>
    <w:rsid w:val="12004A40"/>
    <w:rsid w:val="1218344A"/>
    <w:rsid w:val="1220264E"/>
    <w:rsid w:val="122C2492"/>
    <w:rsid w:val="123732B8"/>
    <w:rsid w:val="123B634C"/>
    <w:rsid w:val="125933C4"/>
    <w:rsid w:val="125E4185"/>
    <w:rsid w:val="12654437"/>
    <w:rsid w:val="126862C6"/>
    <w:rsid w:val="126B437A"/>
    <w:rsid w:val="126E0BEC"/>
    <w:rsid w:val="127F76FB"/>
    <w:rsid w:val="128D6D89"/>
    <w:rsid w:val="129F0287"/>
    <w:rsid w:val="12EE1124"/>
    <w:rsid w:val="1319528C"/>
    <w:rsid w:val="133B13BC"/>
    <w:rsid w:val="134B6F70"/>
    <w:rsid w:val="135403F7"/>
    <w:rsid w:val="135D0B0D"/>
    <w:rsid w:val="135E171D"/>
    <w:rsid w:val="135F6976"/>
    <w:rsid w:val="13640FCA"/>
    <w:rsid w:val="136D09F3"/>
    <w:rsid w:val="13812DAC"/>
    <w:rsid w:val="13872886"/>
    <w:rsid w:val="139D242E"/>
    <w:rsid w:val="139D7107"/>
    <w:rsid w:val="139E01B8"/>
    <w:rsid w:val="13AB237C"/>
    <w:rsid w:val="13BD5A3D"/>
    <w:rsid w:val="13C107E0"/>
    <w:rsid w:val="13D071AC"/>
    <w:rsid w:val="13D62FE6"/>
    <w:rsid w:val="14032954"/>
    <w:rsid w:val="14196CDE"/>
    <w:rsid w:val="14302CD8"/>
    <w:rsid w:val="145411E0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85B7B"/>
    <w:rsid w:val="14CC7A2B"/>
    <w:rsid w:val="14D201B0"/>
    <w:rsid w:val="14E25955"/>
    <w:rsid w:val="14EC07CA"/>
    <w:rsid w:val="14EE517F"/>
    <w:rsid w:val="14FC236C"/>
    <w:rsid w:val="15035CCD"/>
    <w:rsid w:val="15046E6C"/>
    <w:rsid w:val="151E1FFE"/>
    <w:rsid w:val="152248DF"/>
    <w:rsid w:val="15277623"/>
    <w:rsid w:val="154F4403"/>
    <w:rsid w:val="158562B1"/>
    <w:rsid w:val="15902A16"/>
    <w:rsid w:val="15940AF5"/>
    <w:rsid w:val="159E7B0F"/>
    <w:rsid w:val="15A14420"/>
    <w:rsid w:val="15D44F69"/>
    <w:rsid w:val="15EF5979"/>
    <w:rsid w:val="16080C60"/>
    <w:rsid w:val="16162FF8"/>
    <w:rsid w:val="16323484"/>
    <w:rsid w:val="16325D1E"/>
    <w:rsid w:val="163D191F"/>
    <w:rsid w:val="164C76C3"/>
    <w:rsid w:val="164E3841"/>
    <w:rsid w:val="16753D80"/>
    <w:rsid w:val="169A4704"/>
    <w:rsid w:val="16A175F3"/>
    <w:rsid w:val="16B620DE"/>
    <w:rsid w:val="16B77657"/>
    <w:rsid w:val="16CB3344"/>
    <w:rsid w:val="16D139CF"/>
    <w:rsid w:val="16F44D36"/>
    <w:rsid w:val="16FA2FB5"/>
    <w:rsid w:val="171665BE"/>
    <w:rsid w:val="171B7EB8"/>
    <w:rsid w:val="172175C2"/>
    <w:rsid w:val="17251154"/>
    <w:rsid w:val="1744782E"/>
    <w:rsid w:val="17713BAD"/>
    <w:rsid w:val="17A37BD7"/>
    <w:rsid w:val="17B47C0C"/>
    <w:rsid w:val="17DB61EB"/>
    <w:rsid w:val="17E669CE"/>
    <w:rsid w:val="17E747B8"/>
    <w:rsid w:val="17E97376"/>
    <w:rsid w:val="180E2033"/>
    <w:rsid w:val="18110C56"/>
    <w:rsid w:val="18134BA0"/>
    <w:rsid w:val="182D07E5"/>
    <w:rsid w:val="185B2E95"/>
    <w:rsid w:val="185F4A9E"/>
    <w:rsid w:val="18664307"/>
    <w:rsid w:val="18901A61"/>
    <w:rsid w:val="189A02CC"/>
    <w:rsid w:val="189F7457"/>
    <w:rsid w:val="18C37C3A"/>
    <w:rsid w:val="18CB3868"/>
    <w:rsid w:val="18DB2972"/>
    <w:rsid w:val="18F54F12"/>
    <w:rsid w:val="19026E98"/>
    <w:rsid w:val="190A6CD6"/>
    <w:rsid w:val="190D1E45"/>
    <w:rsid w:val="191723DA"/>
    <w:rsid w:val="191E276E"/>
    <w:rsid w:val="19223B76"/>
    <w:rsid w:val="19280CDB"/>
    <w:rsid w:val="194E1CDC"/>
    <w:rsid w:val="195C3805"/>
    <w:rsid w:val="19670A22"/>
    <w:rsid w:val="196C2929"/>
    <w:rsid w:val="19806AE7"/>
    <w:rsid w:val="198464F5"/>
    <w:rsid w:val="19A350F4"/>
    <w:rsid w:val="19AD1FDB"/>
    <w:rsid w:val="19B41E5D"/>
    <w:rsid w:val="19CF1671"/>
    <w:rsid w:val="19D2797D"/>
    <w:rsid w:val="19DE5D06"/>
    <w:rsid w:val="19F227D2"/>
    <w:rsid w:val="1A09126D"/>
    <w:rsid w:val="1A1B0185"/>
    <w:rsid w:val="1A1B552E"/>
    <w:rsid w:val="1A2B4800"/>
    <w:rsid w:val="1A4016EF"/>
    <w:rsid w:val="1A4863FD"/>
    <w:rsid w:val="1A4F5B98"/>
    <w:rsid w:val="1A6B2F8E"/>
    <w:rsid w:val="1A6E6CC8"/>
    <w:rsid w:val="1A774E9F"/>
    <w:rsid w:val="1A8700B4"/>
    <w:rsid w:val="1A9466E9"/>
    <w:rsid w:val="1AA0188A"/>
    <w:rsid w:val="1AB42C93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2403"/>
    <w:rsid w:val="1B4F3A8D"/>
    <w:rsid w:val="1B541BA0"/>
    <w:rsid w:val="1B5978D1"/>
    <w:rsid w:val="1B6E5DBD"/>
    <w:rsid w:val="1B710825"/>
    <w:rsid w:val="1B7B129E"/>
    <w:rsid w:val="1B822161"/>
    <w:rsid w:val="1B93468A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BFF1A5B"/>
    <w:rsid w:val="1C09048A"/>
    <w:rsid w:val="1C1231A9"/>
    <w:rsid w:val="1C181679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2B022A"/>
    <w:rsid w:val="1D384F74"/>
    <w:rsid w:val="1D3A64EE"/>
    <w:rsid w:val="1D567F34"/>
    <w:rsid w:val="1D7A38AD"/>
    <w:rsid w:val="1D99022B"/>
    <w:rsid w:val="1D9B11ED"/>
    <w:rsid w:val="1DB37BFE"/>
    <w:rsid w:val="1DB9466B"/>
    <w:rsid w:val="1DC13402"/>
    <w:rsid w:val="1DCF792B"/>
    <w:rsid w:val="1DF27BC0"/>
    <w:rsid w:val="1E0A0DDB"/>
    <w:rsid w:val="1E3F2BCC"/>
    <w:rsid w:val="1E560EBD"/>
    <w:rsid w:val="1E565801"/>
    <w:rsid w:val="1E636306"/>
    <w:rsid w:val="1E677A81"/>
    <w:rsid w:val="1E7512DD"/>
    <w:rsid w:val="1E8253DE"/>
    <w:rsid w:val="1E8506AA"/>
    <w:rsid w:val="1E8F1768"/>
    <w:rsid w:val="1E934106"/>
    <w:rsid w:val="1E99019A"/>
    <w:rsid w:val="1EB77CCC"/>
    <w:rsid w:val="1ECB139F"/>
    <w:rsid w:val="1ECF3313"/>
    <w:rsid w:val="1EFD7C75"/>
    <w:rsid w:val="1F087A14"/>
    <w:rsid w:val="1F220B09"/>
    <w:rsid w:val="1F306657"/>
    <w:rsid w:val="1F314611"/>
    <w:rsid w:val="1F3159B5"/>
    <w:rsid w:val="1F6274DC"/>
    <w:rsid w:val="1F754FBC"/>
    <w:rsid w:val="1F8310B3"/>
    <w:rsid w:val="1F844301"/>
    <w:rsid w:val="1F8F0A43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04553"/>
    <w:rsid w:val="206A61D2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0FD1405"/>
    <w:rsid w:val="2102233F"/>
    <w:rsid w:val="210578C0"/>
    <w:rsid w:val="21155B26"/>
    <w:rsid w:val="21235160"/>
    <w:rsid w:val="213B11C7"/>
    <w:rsid w:val="21584656"/>
    <w:rsid w:val="215F0E79"/>
    <w:rsid w:val="21762577"/>
    <w:rsid w:val="21901430"/>
    <w:rsid w:val="21907364"/>
    <w:rsid w:val="21911010"/>
    <w:rsid w:val="219604CD"/>
    <w:rsid w:val="219A0091"/>
    <w:rsid w:val="21A63705"/>
    <w:rsid w:val="21AC60BE"/>
    <w:rsid w:val="21B358DC"/>
    <w:rsid w:val="21BB17EF"/>
    <w:rsid w:val="21DD032A"/>
    <w:rsid w:val="21EF432F"/>
    <w:rsid w:val="21FD1E03"/>
    <w:rsid w:val="220713B5"/>
    <w:rsid w:val="221D441D"/>
    <w:rsid w:val="222043D3"/>
    <w:rsid w:val="22302B10"/>
    <w:rsid w:val="223B3215"/>
    <w:rsid w:val="22477FEE"/>
    <w:rsid w:val="224B3C7C"/>
    <w:rsid w:val="2252057E"/>
    <w:rsid w:val="22563D08"/>
    <w:rsid w:val="22567414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BD3064"/>
    <w:rsid w:val="22C03D87"/>
    <w:rsid w:val="22C51FAD"/>
    <w:rsid w:val="22C716D2"/>
    <w:rsid w:val="22E61197"/>
    <w:rsid w:val="22E80F92"/>
    <w:rsid w:val="22ED5A19"/>
    <w:rsid w:val="22F07CF0"/>
    <w:rsid w:val="22F75DB7"/>
    <w:rsid w:val="23036EBB"/>
    <w:rsid w:val="2306278D"/>
    <w:rsid w:val="23063448"/>
    <w:rsid w:val="230A5CA1"/>
    <w:rsid w:val="231358A6"/>
    <w:rsid w:val="231C32FF"/>
    <w:rsid w:val="23476F9D"/>
    <w:rsid w:val="234A7A04"/>
    <w:rsid w:val="23537DCA"/>
    <w:rsid w:val="23593D4A"/>
    <w:rsid w:val="239127BB"/>
    <w:rsid w:val="239D3A22"/>
    <w:rsid w:val="239E329D"/>
    <w:rsid w:val="23A136B7"/>
    <w:rsid w:val="23C23E41"/>
    <w:rsid w:val="23DC2343"/>
    <w:rsid w:val="23DF3582"/>
    <w:rsid w:val="23FF4F83"/>
    <w:rsid w:val="240B672B"/>
    <w:rsid w:val="24143FAA"/>
    <w:rsid w:val="24197F0D"/>
    <w:rsid w:val="24211F26"/>
    <w:rsid w:val="244E68FD"/>
    <w:rsid w:val="246F2A0B"/>
    <w:rsid w:val="24753EAC"/>
    <w:rsid w:val="248C2BFC"/>
    <w:rsid w:val="24970DAC"/>
    <w:rsid w:val="249865AD"/>
    <w:rsid w:val="24B52569"/>
    <w:rsid w:val="24C02359"/>
    <w:rsid w:val="24C247E9"/>
    <w:rsid w:val="24DC18E9"/>
    <w:rsid w:val="24EC550B"/>
    <w:rsid w:val="24F549F6"/>
    <w:rsid w:val="250C7751"/>
    <w:rsid w:val="252B07AD"/>
    <w:rsid w:val="2535374E"/>
    <w:rsid w:val="2536697B"/>
    <w:rsid w:val="253925C7"/>
    <w:rsid w:val="25395856"/>
    <w:rsid w:val="2545640E"/>
    <w:rsid w:val="25526C0C"/>
    <w:rsid w:val="25672848"/>
    <w:rsid w:val="258013BC"/>
    <w:rsid w:val="258E2BD9"/>
    <w:rsid w:val="25954250"/>
    <w:rsid w:val="259F1CD6"/>
    <w:rsid w:val="25A00E92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369E"/>
    <w:rsid w:val="26787C79"/>
    <w:rsid w:val="267B616D"/>
    <w:rsid w:val="2685733F"/>
    <w:rsid w:val="26883C1B"/>
    <w:rsid w:val="268C21D2"/>
    <w:rsid w:val="269859B2"/>
    <w:rsid w:val="26A33069"/>
    <w:rsid w:val="26A61F70"/>
    <w:rsid w:val="26A845B0"/>
    <w:rsid w:val="26AA5779"/>
    <w:rsid w:val="26C27EC7"/>
    <w:rsid w:val="26E16F8B"/>
    <w:rsid w:val="26E8267A"/>
    <w:rsid w:val="26E96556"/>
    <w:rsid w:val="26FB4257"/>
    <w:rsid w:val="270150C1"/>
    <w:rsid w:val="272A13A9"/>
    <w:rsid w:val="27387AAA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81C42BA"/>
    <w:rsid w:val="282B2F7A"/>
    <w:rsid w:val="28462E0C"/>
    <w:rsid w:val="2858592B"/>
    <w:rsid w:val="285F7E79"/>
    <w:rsid w:val="28643A51"/>
    <w:rsid w:val="28711FFF"/>
    <w:rsid w:val="28857AA5"/>
    <w:rsid w:val="28A2134E"/>
    <w:rsid w:val="28C219ED"/>
    <w:rsid w:val="28C97185"/>
    <w:rsid w:val="28D31DEF"/>
    <w:rsid w:val="28D41642"/>
    <w:rsid w:val="28DD746D"/>
    <w:rsid w:val="28E11298"/>
    <w:rsid w:val="28F141E3"/>
    <w:rsid w:val="28F97CDC"/>
    <w:rsid w:val="29000E66"/>
    <w:rsid w:val="29103740"/>
    <w:rsid w:val="291819FB"/>
    <w:rsid w:val="29212CF5"/>
    <w:rsid w:val="293E0C61"/>
    <w:rsid w:val="29425349"/>
    <w:rsid w:val="295177E4"/>
    <w:rsid w:val="29520812"/>
    <w:rsid w:val="295230C2"/>
    <w:rsid w:val="2979648F"/>
    <w:rsid w:val="2989509D"/>
    <w:rsid w:val="29A47D92"/>
    <w:rsid w:val="29AF3A27"/>
    <w:rsid w:val="29C00707"/>
    <w:rsid w:val="29C53564"/>
    <w:rsid w:val="29C914DE"/>
    <w:rsid w:val="29E717F7"/>
    <w:rsid w:val="29EF2314"/>
    <w:rsid w:val="29F529D1"/>
    <w:rsid w:val="2A022C00"/>
    <w:rsid w:val="2A182E99"/>
    <w:rsid w:val="2A200F02"/>
    <w:rsid w:val="2A291654"/>
    <w:rsid w:val="2A4860B1"/>
    <w:rsid w:val="2A4A429F"/>
    <w:rsid w:val="2A536A42"/>
    <w:rsid w:val="2A6E0EA8"/>
    <w:rsid w:val="2A7032A0"/>
    <w:rsid w:val="2A714780"/>
    <w:rsid w:val="2A9C4D12"/>
    <w:rsid w:val="2AA461C9"/>
    <w:rsid w:val="2AA904E7"/>
    <w:rsid w:val="2ABA31CE"/>
    <w:rsid w:val="2ACD79D1"/>
    <w:rsid w:val="2AD12BC7"/>
    <w:rsid w:val="2ADF7B36"/>
    <w:rsid w:val="2AEF2022"/>
    <w:rsid w:val="2AF341CC"/>
    <w:rsid w:val="2AF675C9"/>
    <w:rsid w:val="2B016F67"/>
    <w:rsid w:val="2B06031D"/>
    <w:rsid w:val="2B091896"/>
    <w:rsid w:val="2B0D4B3C"/>
    <w:rsid w:val="2B1E58EA"/>
    <w:rsid w:val="2B26234C"/>
    <w:rsid w:val="2B263AED"/>
    <w:rsid w:val="2B2F6124"/>
    <w:rsid w:val="2B417C2C"/>
    <w:rsid w:val="2B5441F5"/>
    <w:rsid w:val="2B563EE5"/>
    <w:rsid w:val="2B5C5A16"/>
    <w:rsid w:val="2B796964"/>
    <w:rsid w:val="2B7B70F6"/>
    <w:rsid w:val="2BA32FA5"/>
    <w:rsid w:val="2BB16ABB"/>
    <w:rsid w:val="2BBF63B5"/>
    <w:rsid w:val="2BC731A2"/>
    <w:rsid w:val="2BC925C7"/>
    <w:rsid w:val="2BD346D7"/>
    <w:rsid w:val="2BFD1BF6"/>
    <w:rsid w:val="2C0E0A8E"/>
    <w:rsid w:val="2C190290"/>
    <w:rsid w:val="2C2D0F83"/>
    <w:rsid w:val="2C342DFC"/>
    <w:rsid w:val="2C753F6B"/>
    <w:rsid w:val="2C796053"/>
    <w:rsid w:val="2C923306"/>
    <w:rsid w:val="2C9607F5"/>
    <w:rsid w:val="2C995BD1"/>
    <w:rsid w:val="2CB61AE3"/>
    <w:rsid w:val="2CBA3B07"/>
    <w:rsid w:val="2CDB3A4B"/>
    <w:rsid w:val="2CFF78C1"/>
    <w:rsid w:val="2D1864DB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2E53E0"/>
    <w:rsid w:val="2E3742EE"/>
    <w:rsid w:val="2E4933AD"/>
    <w:rsid w:val="2E5679CA"/>
    <w:rsid w:val="2E5C0653"/>
    <w:rsid w:val="2E676093"/>
    <w:rsid w:val="2E746DA9"/>
    <w:rsid w:val="2E7A0DE6"/>
    <w:rsid w:val="2E8D2FDC"/>
    <w:rsid w:val="2E9607E3"/>
    <w:rsid w:val="2EA47569"/>
    <w:rsid w:val="2EA73986"/>
    <w:rsid w:val="2EC81A02"/>
    <w:rsid w:val="2ECD4DE4"/>
    <w:rsid w:val="2ED87438"/>
    <w:rsid w:val="2EFE64B1"/>
    <w:rsid w:val="2F173125"/>
    <w:rsid w:val="2F281077"/>
    <w:rsid w:val="2F283B36"/>
    <w:rsid w:val="2F49069A"/>
    <w:rsid w:val="2F6932E3"/>
    <w:rsid w:val="2F6B544F"/>
    <w:rsid w:val="2F851F0F"/>
    <w:rsid w:val="2F992566"/>
    <w:rsid w:val="2F9C0EF6"/>
    <w:rsid w:val="2FA33A42"/>
    <w:rsid w:val="2FAD55CC"/>
    <w:rsid w:val="2FBC4D8A"/>
    <w:rsid w:val="2FC2217A"/>
    <w:rsid w:val="2FCA7FF9"/>
    <w:rsid w:val="2FD9399B"/>
    <w:rsid w:val="2FDE5642"/>
    <w:rsid w:val="2FE17A2C"/>
    <w:rsid w:val="2FE66C75"/>
    <w:rsid w:val="2FE70846"/>
    <w:rsid w:val="2FEB01CC"/>
    <w:rsid w:val="2FF813D6"/>
    <w:rsid w:val="2FFC3BA4"/>
    <w:rsid w:val="300655B7"/>
    <w:rsid w:val="30087E80"/>
    <w:rsid w:val="300A2B90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EA3C8C"/>
    <w:rsid w:val="30F05EFD"/>
    <w:rsid w:val="30F70433"/>
    <w:rsid w:val="310B15B5"/>
    <w:rsid w:val="310B2DB2"/>
    <w:rsid w:val="31292511"/>
    <w:rsid w:val="312B6849"/>
    <w:rsid w:val="31472522"/>
    <w:rsid w:val="314844B7"/>
    <w:rsid w:val="314E4EEC"/>
    <w:rsid w:val="314E5F5F"/>
    <w:rsid w:val="315314C7"/>
    <w:rsid w:val="317817BD"/>
    <w:rsid w:val="319A3271"/>
    <w:rsid w:val="319B22F8"/>
    <w:rsid w:val="319D720A"/>
    <w:rsid w:val="31A14D33"/>
    <w:rsid w:val="31A4693F"/>
    <w:rsid w:val="31BA2D82"/>
    <w:rsid w:val="31BC479A"/>
    <w:rsid w:val="31C16E90"/>
    <w:rsid w:val="31C50717"/>
    <w:rsid w:val="31C95634"/>
    <w:rsid w:val="31D74AA5"/>
    <w:rsid w:val="31E246BF"/>
    <w:rsid w:val="31EE7092"/>
    <w:rsid w:val="31F34583"/>
    <w:rsid w:val="32051233"/>
    <w:rsid w:val="320B1B2C"/>
    <w:rsid w:val="32126FAF"/>
    <w:rsid w:val="32176E85"/>
    <w:rsid w:val="32197748"/>
    <w:rsid w:val="321E67DD"/>
    <w:rsid w:val="324D28F9"/>
    <w:rsid w:val="32513046"/>
    <w:rsid w:val="325C3255"/>
    <w:rsid w:val="327173DA"/>
    <w:rsid w:val="32996AB0"/>
    <w:rsid w:val="32AE4E4F"/>
    <w:rsid w:val="32B77812"/>
    <w:rsid w:val="32B94CA6"/>
    <w:rsid w:val="32BD57DE"/>
    <w:rsid w:val="32CB03BD"/>
    <w:rsid w:val="32DE1267"/>
    <w:rsid w:val="32F65D72"/>
    <w:rsid w:val="32F903EE"/>
    <w:rsid w:val="32F91C1C"/>
    <w:rsid w:val="330576AC"/>
    <w:rsid w:val="330F6E3C"/>
    <w:rsid w:val="33110063"/>
    <w:rsid w:val="33187832"/>
    <w:rsid w:val="3324083F"/>
    <w:rsid w:val="332F6F63"/>
    <w:rsid w:val="333D5F13"/>
    <w:rsid w:val="3364467E"/>
    <w:rsid w:val="3365758F"/>
    <w:rsid w:val="336853DC"/>
    <w:rsid w:val="336B1923"/>
    <w:rsid w:val="33921719"/>
    <w:rsid w:val="33A273FA"/>
    <w:rsid w:val="33AC0409"/>
    <w:rsid w:val="33EF383A"/>
    <w:rsid w:val="340258F0"/>
    <w:rsid w:val="34073EDB"/>
    <w:rsid w:val="341D7D95"/>
    <w:rsid w:val="342438C6"/>
    <w:rsid w:val="343521A4"/>
    <w:rsid w:val="343A7A64"/>
    <w:rsid w:val="343B0738"/>
    <w:rsid w:val="344E5FF7"/>
    <w:rsid w:val="344E63B2"/>
    <w:rsid w:val="348E0C81"/>
    <w:rsid w:val="349F7DA7"/>
    <w:rsid w:val="34A10803"/>
    <w:rsid w:val="34A37033"/>
    <w:rsid w:val="34B12617"/>
    <w:rsid w:val="34B32C51"/>
    <w:rsid w:val="34C804D5"/>
    <w:rsid w:val="34CB48BC"/>
    <w:rsid w:val="34EA354B"/>
    <w:rsid w:val="34F611A5"/>
    <w:rsid w:val="350166B3"/>
    <w:rsid w:val="352473A3"/>
    <w:rsid w:val="352F6ACA"/>
    <w:rsid w:val="353A1E43"/>
    <w:rsid w:val="354E7FF2"/>
    <w:rsid w:val="355B7E1B"/>
    <w:rsid w:val="359E4EF1"/>
    <w:rsid w:val="35A33B3D"/>
    <w:rsid w:val="35A952DD"/>
    <w:rsid w:val="35AC5773"/>
    <w:rsid w:val="35B4139A"/>
    <w:rsid w:val="35FB7787"/>
    <w:rsid w:val="36001BEE"/>
    <w:rsid w:val="36061E4B"/>
    <w:rsid w:val="36167A65"/>
    <w:rsid w:val="36336A69"/>
    <w:rsid w:val="364A6506"/>
    <w:rsid w:val="365D5FF4"/>
    <w:rsid w:val="36626BA3"/>
    <w:rsid w:val="36930D53"/>
    <w:rsid w:val="36B35D0B"/>
    <w:rsid w:val="36DB0811"/>
    <w:rsid w:val="37004C1A"/>
    <w:rsid w:val="370D0F69"/>
    <w:rsid w:val="37262D99"/>
    <w:rsid w:val="372C3E3E"/>
    <w:rsid w:val="374C56CA"/>
    <w:rsid w:val="374F77DC"/>
    <w:rsid w:val="37511887"/>
    <w:rsid w:val="375B2675"/>
    <w:rsid w:val="37635A15"/>
    <w:rsid w:val="3765520F"/>
    <w:rsid w:val="37692E3F"/>
    <w:rsid w:val="376B6304"/>
    <w:rsid w:val="377576D9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EB3823"/>
    <w:rsid w:val="37FE12DF"/>
    <w:rsid w:val="38115A2C"/>
    <w:rsid w:val="3821799F"/>
    <w:rsid w:val="38263FDE"/>
    <w:rsid w:val="38386CAF"/>
    <w:rsid w:val="385501C1"/>
    <w:rsid w:val="388B68E3"/>
    <w:rsid w:val="388E70EA"/>
    <w:rsid w:val="38B30FD4"/>
    <w:rsid w:val="38B86576"/>
    <w:rsid w:val="38D63757"/>
    <w:rsid w:val="38F26B33"/>
    <w:rsid w:val="390E245D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D52332"/>
    <w:rsid w:val="39F00B50"/>
    <w:rsid w:val="39F16687"/>
    <w:rsid w:val="39FE671C"/>
    <w:rsid w:val="3A055007"/>
    <w:rsid w:val="3A0725FB"/>
    <w:rsid w:val="3A0A41F9"/>
    <w:rsid w:val="3A124E08"/>
    <w:rsid w:val="3A1811CA"/>
    <w:rsid w:val="3A2546AE"/>
    <w:rsid w:val="3A30708B"/>
    <w:rsid w:val="3A4A20D4"/>
    <w:rsid w:val="3A5330AF"/>
    <w:rsid w:val="3A6625F3"/>
    <w:rsid w:val="3A7C634A"/>
    <w:rsid w:val="3A951F6E"/>
    <w:rsid w:val="3AA16DB0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2241F5"/>
    <w:rsid w:val="3B241FDE"/>
    <w:rsid w:val="3B327F99"/>
    <w:rsid w:val="3B40283D"/>
    <w:rsid w:val="3B42755D"/>
    <w:rsid w:val="3B5F3424"/>
    <w:rsid w:val="3B621B6D"/>
    <w:rsid w:val="3B666BF4"/>
    <w:rsid w:val="3B6B48A9"/>
    <w:rsid w:val="3B6C24FA"/>
    <w:rsid w:val="3B6C5F56"/>
    <w:rsid w:val="3B822052"/>
    <w:rsid w:val="3B8634AF"/>
    <w:rsid w:val="3BA40581"/>
    <w:rsid w:val="3BAD7B15"/>
    <w:rsid w:val="3BB33995"/>
    <w:rsid w:val="3BBD0EEE"/>
    <w:rsid w:val="3BC879CD"/>
    <w:rsid w:val="3BDE52B9"/>
    <w:rsid w:val="3BE073B6"/>
    <w:rsid w:val="3BE83461"/>
    <w:rsid w:val="3C116B67"/>
    <w:rsid w:val="3C29653B"/>
    <w:rsid w:val="3C302A5B"/>
    <w:rsid w:val="3C5560A3"/>
    <w:rsid w:val="3C582462"/>
    <w:rsid w:val="3C5E7186"/>
    <w:rsid w:val="3C6C358B"/>
    <w:rsid w:val="3C802BF2"/>
    <w:rsid w:val="3C840DFF"/>
    <w:rsid w:val="3CB84B35"/>
    <w:rsid w:val="3CD83F90"/>
    <w:rsid w:val="3CEE235D"/>
    <w:rsid w:val="3D0E4D44"/>
    <w:rsid w:val="3D1121FD"/>
    <w:rsid w:val="3D2165A2"/>
    <w:rsid w:val="3D521D9F"/>
    <w:rsid w:val="3D533A43"/>
    <w:rsid w:val="3D5815F8"/>
    <w:rsid w:val="3D5C2E82"/>
    <w:rsid w:val="3D5C6401"/>
    <w:rsid w:val="3D6E2C65"/>
    <w:rsid w:val="3D757D21"/>
    <w:rsid w:val="3D830326"/>
    <w:rsid w:val="3D845C1C"/>
    <w:rsid w:val="3D860A62"/>
    <w:rsid w:val="3D9A1316"/>
    <w:rsid w:val="3DA03ADB"/>
    <w:rsid w:val="3DA80F4B"/>
    <w:rsid w:val="3DAA285C"/>
    <w:rsid w:val="3DB62307"/>
    <w:rsid w:val="3DE80B66"/>
    <w:rsid w:val="3DED4EB9"/>
    <w:rsid w:val="3E0C171E"/>
    <w:rsid w:val="3E1223FD"/>
    <w:rsid w:val="3E170B85"/>
    <w:rsid w:val="3E193909"/>
    <w:rsid w:val="3E1A1B18"/>
    <w:rsid w:val="3E233E04"/>
    <w:rsid w:val="3E311518"/>
    <w:rsid w:val="3E422F8C"/>
    <w:rsid w:val="3E5901A0"/>
    <w:rsid w:val="3E743A96"/>
    <w:rsid w:val="3E76016E"/>
    <w:rsid w:val="3E903055"/>
    <w:rsid w:val="3E91721A"/>
    <w:rsid w:val="3E93467C"/>
    <w:rsid w:val="3EB2264A"/>
    <w:rsid w:val="3EB8008E"/>
    <w:rsid w:val="3EB95EE3"/>
    <w:rsid w:val="3ECF7332"/>
    <w:rsid w:val="3ECF78E9"/>
    <w:rsid w:val="3ED53BDF"/>
    <w:rsid w:val="3EE17E42"/>
    <w:rsid w:val="3EF11328"/>
    <w:rsid w:val="3F16682E"/>
    <w:rsid w:val="3F185D0F"/>
    <w:rsid w:val="3F1B7823"/>
    <w:rsid w:val="3F272BAA"/>
    <w:rsid w:val="3F2B3761"/>
    <w:rsid w:val="3F4948DC"/>
    <w:rsid w:val="3F517183"/>
    <w:rsid w:val="3F5D0885"/>
    <w:rsid w:val="3F6429E0"/>
    <w:rsid w:val="3F94771A"/>
    <w:rsid w:val="3FA57CA6"/>
    <w:rsid w:val="3FAA26F4"/>
    <w:rsid w:val="3FAC3C58"/>
    <w:rsid w:val="3FB53489"/>
    <w:rsid w:val="3FB575A8"/>
    <w:rsid w:val="3FC6596C"/>
    <w:rsid w:val="3FC77227"/>
    <w:rsid w:val="3FE4434B"/>
    <w:rsid w:val="3FE670A1"/>
    <w:rsid w:val="4001737F"/>
    <w:rsid w:val="402A3154"/>
    <w:rsid w:val="40356E88"/>
    <w:rsid w:val="4055118D"/>
    <w:rsid w:val="405D5614"/>
    <w:rsid w:val="40602908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D77C74"/>
    <w:rsid w:val="410A3DFC"/>
    <w:rsid w:val="412E0539"/>
    <w:rsid w:val="4135646A"/>
    <w:rsid w:val="4141735E"/>
    <w:rsid w:val="41432B7B"/>
    <w:rsid w:val="415255A4"/>
    <w:rsid w:val="4160628F"/>
    <w:rsid w:val="41697B8A"/>
    <w:rsid w:val="419E5FC1"/>
    <w:rsid w:val="419F52DB"/>
    <w:rsid w:val="41A62109"/>
    <w:rsid w:val="41C569AD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42227"/>
    <w:rsid w:val="423D4354"/>
    <w:rsid w:val="42405392"/>
    <w:rsid w:val="42456A6B"/>
    <w:rsid w:val="425776C3"/>
    <w:rsid w:val="425D294B"/>
    <w:rsid w:val="425F5DDD"/>
    <w:rsid w:val="42615738"/>
    <w:rsid w:val="42841B15"/>
    <w:rsid w:val="42861FDE"/>
    <w:rsid w:val="429A048A"/>
    <w:rsid w:val="42BF5EF5"/>
    <w:rsid w:val="42C07F97"/>
    <w:rsid w:val="42D85791"/>
    <w:rsid w:val="42E56410"/>
    <w:rsid w:val="42F750B7"/>
    <w:rsid w:val="430050BC"/>
    <w:rsid w:val="43071E1C"/>
    <w:rsid w:val="4309438A"/>
    <w:rsid w:val="432F2AB5"/>
    <w:rsid w:val="43527DE3"/>
    <w:rsid w:val="43593065"/>
    <w:rsid w:val="43665A0F"/>
    <w:rsid w:val="43742F6A"/>
    <w:rsid w:val="438A74F9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1116CB"/>
    <w:rsid w:val="44220926"/>
    <w:rsid w:val="44264567"/>
    <w:rsid w:val="443D4443"/>
    <w:rsid w:val="446C0054"/>
    <w:rsid w:val="44707490"/>
    <w:rsid w:val="448710EC"/>
    <w:rsid w:val="44B36A4E"/>
    <w:rsid w:val="44BB2A2F"/>
    <w:rsid w:val="44BD7EDD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36784E"/>
    <w:rsid w:val="454E0D0B"/>
    <w:rsid w:val="455B383B"/>
    <w:rsid w:val="456D4C0A"/>
    <w:rsid w:val="45776ED2"/>
    <w:rsid w:val="458A1A8D"/>
    <w:rsid w:val="458B1829"/>
    <w:rsid w:val="458D1F42"/>
    <w:rsid w:val="459B2F61"/>
    <w:rsid w:val="45A92439"/>
    <w:rsid w:val="45B24F7E"/>
    <w:rsid w:val="45BB3C4A"/>
    <w:rsid w:val="45D22984"/>
    <w:rsid w:val="45DD0844"/>
    <w:rsid w:val="45E02B3F"/>
    <w:rsid w:val="45EF6FA0"/>
    <w:rsid w:val="45F14296"/>
    <w:rsid w:val="46063D3F"/>
    <w:rsid w:val="46066730"/>
    <w:rsid w:val="460B77AA"/>
    <w:rsid w:val="460E78E4"/>
    <w:rsid w:val="46295ADB"/>
    <w:rsid w:val="463C5657"/>
    <w:rsid w:val="46451BBF"/>
    <w:rsid w:val="464D3520"/>
    <w:rsid w:val="464E3356"/>
    <w:rsid w:val="46677B5A"/>
    <w:rsid w:val="468C047B"/>
    <w:rsid w:val="46933A87"/>
    <w:rsid w:val="46AA6112"/>
    <w:rsid w:val="46CB76D3"/>
    <w:rsid w:val="47067634"/>
    <w:rsid w:val="4736006F"/>
    <w:rsid w:val="473750E1"/>
    <w:rsid w:val="47384686"/>
    <w:rsid w:val="473C3B8B"/>
    <w:rsid w:val="474902EE"/>
    <w:rsid w:val="476B3452"/>
    <w:rsid w:val="47721AC0"/>
    <w:rsid w:val="477B53E2"/>
    <w:rsid w:val="478016B3"/>
    <w:rsid w:val="478E7DAD"/>
    <w:rsid w:val="47920DB7"/>
    <w:rsid w:val="47C5385C"/>
    <w:rsid w:val="47D3028A"/>
    <w:rsid w:val="47D35D02"/>
    <w:rsid w:val="47DE00E1"/>
    <w:rsid w:val="47EA3390"/>
    <w:rsid w:val="4808767F"/>
    <w:rsid w:val="48117E23"/>
    <w:rsid w:val="48236315"/>
    <w:rsid w:val="482902C5"/>
    <w:rsid w:val="482C4519"/>
    <w:rsid w:val="4847246C"/>
    <w:rsid w:val="485F38AD"/>
    <w:rsid w:val="48705CC5"/>
    <w:rsid w:val="488E01E5"/>
    <w:rsid w:val="48935A0A"/>
    <w:rsid w:val="48AF24B0"/>
    <w:rsid w:val="48FF12B7"/>
    <w:rsid w:val="490A065A"/>
    <w:rsid w:val="491E31FB"/>
    <w:rsid w:val="49312044"/>
    <w:rsid w:val="49381995"/>
    <w:rsid w:val="493A0170"/>
    <w:rsid w:val="493E6DC9"/>
    <w:rsid w:val="49404BD4"/>
    <w:rsid w:val="494C01F4"/>
    <w:rsid w:val="4956502A"/>
    <w:rsid w:val="495E490C"/>
    <w:rsid w:val="49953A21"/>
    <w:rsid w:val="49AB6250"/>
    <w:rsid w:val="49AD6557"/>
    <w:rsid w:val="49B6304A"/>
    <w:rsid w:val="49B81B1E"/>
    <w:rsid w:val="49D905C9"/>
    <w:rsid w:val="49E87EF4"/>
    <w:rsid w:val="49F47569"/>
    <w:rsid w:val="49F677A4"/>
    <w:rsid w:val="49F8152E"/>
    <w:rsid w:val="4A27103A"/>
    <w:rsid w:val="4A3159DE"/>
    <w:rsid w:val="4A4354D3"/>
    <w:rsid w:val="4A4B7F39"/>
    <w:rsid w:val="4A5643B8"/>
    <w:rsid w:val="4A5C2657"/>
    <w:rsid w:val="4A800B23"/>
    <w:rsid w:val="4A816415"/>
    <w:rsid w:val="4A8F00A0"/>
    <w:rsid w:val="4AB80B3B"/>
    <w:rsid w:val="4AC07C19"/>
    <w:rsid w:val="4ACF2C8F"/>
    <w:rsid w:val="4ADB6709"/>
    <w:rsid w:val="4AE62322"/>
    <w:rsid w:val="4AFB6920"/>
    <w:rsid w:val="4AFB72C2"/>
    <w:rsid w:val="4B032E74"/>
    <w:rsid w:val="4B0563C6"/>
    <w:rsid w:val="4B0F3D3D"/>
    <w:rsid w:val="4B1E1506"/>
    <w:rsid w:val="4B2C745B"/>
    <w:rsid w:val="4B2D3468"/>
    <w:rsid w:val="4B41425D"/>
    <w:rsid w:val="4B4142A3"/>
    <w:rsid w:val="4B49709A"/>
    <w:rsid w:val="4B5D0914"/>
    <w:rsid w:val="4B7842AB"/>
    <w:rsid w:val="4BA527AF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60367"/>
    <w:rsid w:val="4C5C18F9"/>
    <w:rsid w:val="4C5D296A"/>
    <w:rsid w:val="4C6258D7"/>
    <w:rsid w:val="4C7639BE"/>
    <w:rsid w:val="4C89208F"/>
    <w:rsid w:val="4C8E63EA"/>
    <w:rsid w:val="4C947EFA"/>
    <w:rsid w:val="4CA42117"/>
    <w:rsid w:val="4CA555F3"/>
    <w:rsid w:val="4CA93AC1"/>
    <w:rsid w:val="4CCC5743"/>
    <w:rsid w:val="4CCE3A6D"/>
    <w:rsid w:val="4CD06279"/>
    <w:rsid w:val="4CD37C11"/>
    <w:rsid w:val="4CFA30D1"/>
    <w:rsid w:val="4D1C6FD4"/>
    <w:rsid w:val="4D246394"/>
    <w:rsid w:val="4D2E582D"/>
    <w:rsid w:val="4D42324A"/>
    <w:rsid w:val="4D446BB2"/>
    <w:rsid w:val="4D4C0C32"/>
    <w:rsid w:val="4D505F89"/>
    <w:rsid w:val="4D524C11"/>
    <w:rsid w:val="4D647483"/>
    <w:rsid w:val="4D712306"/>
    <w:rsid w:val="4D8320A8"/>
    <w:rsid w:val="4D8641B0"/>
    <w:rsid w:val="4DAE7193"/>
    <w:rsid w:val="4DC45FD6"/>
    <w:rsid w:val="4DC6633D"/>
    <w:rsid w:val="4DCF57CE"/>
    <w:rsid w:val="4DD74D96"/>
    <w:rsid w:val="4DE4393A"/>
    <w:rsid w:val="4E261250"/>
    <w:rsid w:val="4E2B12B9"/>
    <w:rsid w:val="4E2B597D"/>
    <w:rsid w:val="4E3D4652"/>
    <w:rsid w:val="4E4A54C4"/>
    <w:rsid w:val="4E55206A"/>
    <w:rsid w:val="4E6874EE"/>
    <w:rsid w:val="4E7109D5"/>
    <w:rsid w:val="4E732D2D"/>
    <w:rsid w:val="4EA92FEE"/>
    <w:rsid w:val="4EAB6A57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4213C3"/>
    <w:rsid w:val="4F5B323A"/>
    <w:rsid w:val="4F711713"/>
    <w:rsid w:val="4F716EC3"/>
    <w:rsid w:val="4F931380"/>
    <w:rsid w:val="4FC73F78"/>
    <w:rsid w:val="4FDE2F61"/>
    <w:rsid w:val="4FEC464E"/>
    <w:rsid w:val="50002011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1077DF1"/>
    <w:rsid w:val="510F4AC5"/>
    <w:rsid w:val="511F2477"/>
    <w:rsid w:val="512B2DE6"/>
    <w:rsid w:val="513E5F1C"/>
    <w:rsid w:val="51487D3B"/>
    <w:rsid w:val="516F53EB"/>
    <w:rsid w:val="51784930"/>
    <w:rsid w:val="518C021E"/>
    <w:rsid w:val="518E7566"/>
    <w:rsid w:val="51991265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1F5451"/>
    <w:rsid w:val="522B5480"/>
    <w:rsid w:val="522F3B14"/>
    <w:rsid w:val="523B7BE4"/>
    <w:rsid w:val="524D26E0"/>
    <w:rsid w:val="525928A4"/>
    <w:rsid w:val="527E5A86"/>
    <w:rsid w:val="52866633"/>
    <w:rsid w:val="528F7C39"/>
    <w:rsid w:val="529A5160"/>
    <w:rsid w:val="52AC49AF"/>
    <w:rsid w:val="52D5353B"/>
    <w:rsid w:val="52D603B0"/>
    <w:rsid w:val="52E603C0"/>
    <w:rsid w:val="52F7515D"/>
    <w:rsid w:val="52FF564A"/>
    <w:rsid w:val="5329338E"/>
    <w:rsid w:val="53343852"/>
    <w:rsid w:val="53386A5A"/>
    <w:rsid w:val="53465290"/>
    <w:rsid w:val="534A7222"/>
    <w:rsid w:val="534C54F8"/>
    <w:rsid w:val="53A442F8"/>
    <w:rsid w:val="53B31FB0"/>
    <w:rsid w:val="53BB6618"/>
    <w:rsid w:val="53EA6411"/>
    <w:rsid w:val="53F65B44"/>
    <w:rsid w:val="53FB6F90"/>
    <w:rsid w:val="53FE3AFE"/>
    <w:rsid w:val="54032114"/>
    <w:rsid w:val="540C7775"/>
    <w:rsid w:val="54153291"/>
    <w:rsid w:val="54365DE4"/>
    <w:rsid w:val="544A0455"/>
    <w:rsid w:val="547179B0"/>
    <w:rsid w:val="5484391B"/>
    <w:rsid w:val="54935FE9"/>
    <w:rsid w:val="54A95439"/>
    <w:rsid w:val="54B4618E"/>
    <w:rsid w:val="54B95C36"/>
    <w:rsid w:val="54C36101"/>
    <w:rsid w:val="54CB7CB8"/>
    <w:rsid w:val="54CE7BB2"/>
    <w:rsid w:val="54CF5BE9"/>
    <w:rsid w:val="54D761CE"/>
    <w:rsid w:val="54F06319"/>
    <w:rsid w:val="551F69AD"/>
    <w:rsid w:val="55231FDD"/>
    <w:rsid w:val="5538599D"/>
    <w:rsid w:val="555420F6"/>
    <w:rsid w:val="555A64D6"/>
    <w:rsid w:val="55604E3F"/>
    <w:rsid w:val="55676D0A"/>
    <w:rsid w:val="557565E7"/>
    <w:rsid w:val="55777EE8"/>
    <w:rsid w:val="55864BAC"/>
    <w:rsid w:val="55A41E5C"/>
    <w:rsid w:val="55C23D67"/>
    <w:rsid w:val="55CA4CD5"/>
    <w:rsid w:val="55E771D4"/>
    <w:rsid w:val="55EE6D26"/>
    <w:rsid w:val="55F026E1"/>
    <w:rsid w:val="55F65682"/>
    <w:rsid w:val="56125617"/>
    <w:rsid w:val="56207EDE"/>
    <w:rsid w:val="56211BB8"/>
    <w:rsid w:val="5635532E"/>
    <w:rsid w:val="563739AD"/>
    <w:rsid w:val="563C5A53"/>
    <w:rsid w:val="56447255"/>
    <w:rsid w:val="566C7075"/>
    <w:rsid w:val="567019F8"/>
    <w:rsid w:val="567F3930"/>
    <w:rsid w:val="56975E03"/>
    <w:rsid w:val="569C28D9"/>
    <w:rsid w:val="56D27BFE"/>
    <w:rsid w:val="56D51FAF"/>
    <w:rsid w:val="56E10DDD"/>
    <w:rsid w:val="57026664"/>
    <w:rsid w:val="572D5895"/>
    <w:rsid w:val="57331ACF"/>
    <w:rsid w:val="573B62F5"/>
    <w:rsid w:val="574B1269"/>
    <w:rsid w:val="574E2A85"/>
    <w:rsid w:val="57530A45"/>
    <w:rsid w:val="57836689"/>
    <w:rsid w:val="57897EFC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083728"/>
    <w:rsid w:val="581D58D2"/>
    <w:rsid w:val="581D7870"/>
    <w:rsid w:val="5835787A"/>
    <w:rsid w:val="58410447"/>
    <w:rsid w:val="5842674B"/>
    <w:rsid w:val="5848213E"/>
    <w:rsid w:val="58585CA5"/>
    <w:rsid w:val="585B092C"/>
    <w:rsid w:val="585B10B9"/>
    <w:rsid w:val="58791F38"/>
    <w:rsid w:val="58842497"/>
    <w:rsid w:val="5889658F"/>
    <w:rsid w:val="588B228E"/>
    <w:rsid w:val="588D4B2A"/>
    <w:rsid w:val="58B156F2"/>
    <w:rsid w:val="58BA1724"/>
    <w:rsid w:val="58BC5933"/>
    <w:rsid w:val="58C02B69"/>
    <w:rsid w:val="58C71EE5"/>
    <w:rsid w:val="58DB0AD7"/>
    <w:rsid w:val="58DD0952"/>
    <w:rsid w:val="59326FE4"/>
    <w:rsid w:val="593B28DD"/>
    <w:rsid w:val="594165F1"/>
    <w:rsid w:val="594B7109"/>
    <w:rsid w:val="594C4503"/>
    <w:rsid w:val="595751F0"/>
    <w:rsid w:val="59662CE0"/>
    <w:rsid w:val="597D188C"/>
    <w:rsid w:val="599436E9"/>
    <w:rsid w:val="59982B07"/>
    <w:rsid w:val="59A374EF"/>
    <w:rsid w:val="59AC653A"/>
    <w:rsid w:val="59AD735E"/>
    <w:rsid w:val="59CD4007"/>
    <w:rsid w:val="59D3586F"/>
    <w:rsid w:val="59D82AE5"/>
    <w:rsid w:val="59FD5DEA"/>
    <w:rsid w:val="5A0C6E99"/>
    <w:rsid w:val="5A30605D"/>
    <w:rsid w:val="5A393AF0"/>
    <w:rsid w:val="5A536478"/>
    <w:rsid w:val="5A65797E"/>
    <w:rsid w:val="5A72698C"/>
    <w:rsid w:val="5A7644F3"/>
    <w:rsid w:val="5A83091B"/>
    <w:rsid w:val="5A8452A0"/>
    <w:rsid w:val="5A990B55"/>
    <w:rsid w:val="5A991373"/>
    <w:rsid w:val="5A9A2F7E"/>
    <w:rsid w:val="5AA950CC"/>
    <w:rsid w:val="5AAD6B5B"/>
    <w:rsid w:val="5AB25F23"/>
    <w:rsid w:val="5ACF4D73"/>
    <w:rsid w:val="5ADB165C"/>
    <w:rsid w:val="5AEA0D36"/>
    <w:rsid w:val="5B0A0562"/>
    <w:rsid w:val="5B111B4C"/>
    <w:rsid w:val="5B133E50"/>
    <w:rsid w:val="5B3234E8"/>
    <w:rsid w:val="5B3D2687"/>
    <w:rsid w:val="5B4D4D14"/>
    <w:rsid w:val="5B5E0ADF"/>
    <w:rsid w:val="5B6F3C0F"/>
    <w:rsid w:val="5B7135A6"/>
    <w:rsid w:val="5B8D0530"/>
    <w:rsid w:val="5B98135F"/>
    <w:rsid w:val="5BA2258D"/>
    <w:rsid w:val="5BAE38DE"/>
    <w:rsid w:val="5BDF61B4"/>
    <w:rsid w:val="5BE87DE5"/>
    <w:rsid w:val="5BEE5CAC"/>
    <w:rsid w:val="5BFB69F9"/>
    <w:rsid w:val="5C1549C6"/>
    <w:rsid w:val="5C2514A9"/>
    <w:rsid w:val="5C477F20"/>
    <w:rsid w:val="5C5A6CF5"/>
    <w:rsid w:val="5C676B02"/>
    <w:rsid w:val="5C7C6304"/>
    <w:rsid w:val="5C8900B3"/>
    <w:rsid w:val="5C965684"/>
    <w:rsid w:val="5CA17519"/>
    <w:rsid w:val="5CC019E0"/>
    <w:rsid w:val="5CC2096B"/>
    <w:rsid w:val="5CCF27D6"/>
    <w:rsid w:val="5CD579A7"/>
    <w:rsid w:val="5D042D16"/>
    <w:rsid w:val="5D050C35"/>
    <w:rsid w:val="5D124BEB"/>
    <w:rsid w:val="5D192D21"/>
    <w:rsid w:val="5D2027C1"/>
    <w:rsid w:val="5D225CD1"/>
    <w:rsid w:val="5D251608"/>
    <w:rsid w:val="5D3354F7"/>
    <w:rsid w:val="5D3C30C3"/>
    <w:rsid w:val="5D42417E"/>
    <w:rsid w:val="5D5054BD"/>
    <w:rsid w:val="5D6F53EE"/>
    <w:rsid w:val="5D8651D3"/>
    <w:rsid w:val="5D8C6422"/>
    <w:rsid w:val="5D9859BE"/>
    <w:rsid w:val="5DAF3678"/>
    <w:rsid w:val="5DBF5977"/>
    <w:rsid w:val="5DC157B2"/>
    <w:rsid w:val="5DCC6649"/>
    <w:rsid w:val="5DE33C47"/>
    <w:rsid w:val="5DE34407"/>
    <w:rsid w:val="5E112AC0"/>
    <w:rsid w:val="5E162827"/>
    <w:rsid w:val="5E294791"/>
    <w:rsid w:val="5E4F368A"/>
    <w:rsid w:val="5E5C07E5"/>
    <w:rsid w:val="5E715A73"/>
    <w:rsid w:val="5E882FCF"/>
    <w:rsid w:val="5E943CE8"/>
    <w:rsid w:val="5E950E07"/>
    <w:rsid w:val="5EAF7EE1"/>
    <w:rsid w:val="5EB10EEC"/>
    <w:rsid w:val="5ECF368C"/>
    <w:rsid w:val="5EDA19CB"/>
    <w:rsid w:val="5EDB375A"/>
    <w:rsid w:val="5EDF6049"/>
    <w:rsid w:val="5EE87DA1"/>
    <w:rsid w:val="5EFA110A"/>
    <w:rsid w:val="5EFD3EFE"/>
    <w:rsid w:val="5F045772"/>
    <w:rsid w:val="5F0911F3"/>
    <w:rsid w:val="5F180CD6"/>
    <w:rsid w:val="5F291B5F"/>
    <w:rsid w:val="5F3A2D47"/>
    <w:rsid w:val="5F5920BF"/>
    <w:rsid w:val="5F6F5C68"/>
    <w:rsid w:val="5F736075"/>
    <w:rsid w:val="5F8056F5"/>
    <w:rsid w:val="5FEB6029"/>
    <w:rsid w:val="5FFA5AF0"/>
    <w:rsid w:val="60025B37"/>
    <w:rsid w:val="60403079"/>
    <w:rsid w:val="605E7727"/>
    <w:rsid w:val="60633AE9"/>
    <w:rsid w:val="606A7E57"/>
    <w:rsid w:val="609324B7"/>
    <w:rsid w:val="609A0BE6"/>
    <w:rsid w:val="60AE30BC"/>
    <w:rsid w:val="60B11D45"/>
    <w:rsid w:val="60C2149A"/>
    <w:rsid w:val="60CD62AD"/>
    <w:rsid w:val="60D048FC"/>
    <w:rsid w:val="60D72266"/>
    <w:rsid w:val="60DA05DF"/>
    <w:rsid w:val="60F123D3"/>
    <w:rsid w:val="60FB283B"/>
    <w:rsid w:val="60FC5969"/>
    <w:rsid w:val="61084FBC"/>
    <w:rsid w:val="610C0954"/>
    <w:rsid w:val="610D09BE"/>
    <w:rsid w:val="611B13E9"/>
    <w:rsid w:val="612B4BE0"/>
    <w:rsid w:val="612D53ED"/>
    <w:rsid w:val="612D713E"/>
    <w:rsid w:val="61391317"/>
    <w:rsid w:val="613F5AF6"/>
    <w:rsid w:val="61505AB3"/>
    <w:rsid w:val="61564020"/>
    <w:rsid w:val="61977B82"/>
    <w:rsid w:val="61CD600C"/>
    <w:rsid w:val="61DC0265"/>
    <w:rsid w:val="62020FB7"/>
    <w:rsid w:val="620C2630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534B"/>
    <w:rsid w:val="62B147D5"/>
    <w:rsid w:val="62BC0463"/>
    <w:rsid w:val="62E2615A"/>
    <w:rsid w:val="62E44812"/>
    <w:rsid w:val="62E94EA9"/>
    <w:rsid w:val="63067ACE"/>
    <w:rsid w:val="63105FEB"/>
    <w:rsid w:val="63370C0A"/>
    <w:rsid w:val="63382DC2"/>
    <w:rsid w:val="633C6D7B"/>
    <w:rsid w:val="63433785"/>
    <w:rsid w:val="636E2E11"/>
    <w:rsid w:val="636F0201"/>
    <w:rsid w:val="638721E1"/>
    <w:rsid w:val="639164D8"/>
    <w:rsid w:val="63A67EDD"/>
    <w:rsid w:val="63BB4B8D"/>
    <w:rsid w:val="64072FEA"/>
    <w:rsid w:val="64176F36"/>
    <w:rsid w:val="642E66F3"/>
    <w:rsid w:val="643039C7"/>
    <w:rsid w:val="64404BC3"/>
    <w:rsid w:val="64445368"/>
    <w:rsid w:val="64586B28"/>
    <w:rsid w:val="646D1671"/>
    <w:rsid w:val="647B7007"/>
    <w:rsid w:val="647F5A1A"/>
    <w:rsid w:val="648C644C"/>
    <w:rsid w:val="64961FCD"/>
    <w:rsid w:val="64A0456F"/>
    <w:rsid w:val="64AA2BCD"/>
    <w:rsid w:val="64BA4B87"/>
    <w:rsid w:val="64C272C3"/>
    <w:rsid w:val="64CE1FFC"/>
    <w:rsid w:val="64D10DA9"/>
    <w:rsid w:val="64D41369"/>
    <w:rsid w:val="64D518FC"/>
    <w:rsid w:val="64EC0174"/>
    <w:rsid w:val="64F85334"/>
    <w:rsid w:val="65080613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A1020"/>
    <w:rsid w:val="65FE6983"/>
    <w:rsid w:val="660A2030"/>
    <w:rsid w:val="66120424"/>
    <w:rsid w:val="661F55E3"/>
    <w:rsid w:val="66247526"/>
    <w:rsid w:val="66331EC7"/>
    <w:rsid w:val="664537B7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0017AC"/>
    <w:rsid w:val="67397F7E"/>
    <w:rsid w:val="673D0765"/>
    <w:rsid w:val="674B737C"/>
    <w:rsid w:val="67580760"/>
    <w:rsid w:val="675B0C3A"/>
    <w:rsid w:val="67965199"/>
    <w:rsid w:val="67B6475E"/>
    <w:rsid w:val="67BF361D"/>
    <w:rsid w:val="67D63DD3"/>
    <w:rsid w:val="67FB0CCD"/>
    <w:rsid w:val="68087A7F"/>
    <w:rsid w:val="680C3566"/>
    <w:rsid w:val="6816281F"/>
    <w:rsid w:val="681933D7"/>
    <w:rsid w:val="68367B00"/>
    <w:rsid w:val="68867DCB"/>
    <w:rsid w:val="68945A5A"/>
    <w:rsid w:val="68A2431B"/>
    <w:rsid w:val="68BB057A"/>
    <w:rsid w:val="68EB39F3"/>
    <w:rsid w:val="69021D25"/>
    <w:rsid w:val="690543D7"/>
    <w:rsid w:val="690E42E9"/>
    <w:rsid w:val="691317B9"/>
    <w:rsid w:val="6916227C"/>
    <w:rsid w:val="69182C5E"/>
    <w:rsid w:val="691A2D88"/>
    <w:rsid w:val="69210FF6"/>
    <w:rsid w:val="69257605"/>
    <w:rsid w:val="692956C8"/>
    <w:rsid w:val="692F79CF"/>
    <w:rsid w:val="693805E2"/>
    <w:rsid w:val="69823D63"/>
    <w:rsid w:val="699C52D8"/>
    <w:rsid w:val="699F1BCF"/>
    <w:rsid w:val="69A41238"/>
    <w:rsid w:val="69AA05E5"/>
    <w:rsid w:val="69AF27C8"/>
    <w:rsid w:val="69CD62BA"/>
    <w:rsid w:val="69CE6942"/>
    <w:rsid w:val="69EA52E0"/>
    <w:rsid w:val="6A101B68"/>
    <w:rsid w:val="6A17435F"/>
    <w:rsid w:val="6A3D672E"/>
    <w:rsid w:val="6A414B57"/>
    <w:rsid w:val="6A46558A"/>
    <w:rsid w:val="6A5276C2"/>
    <w:rsid w:val="6A9B7DD2"/>
    <w:rsid w:val="6AA34A53"/>
    <w:rsid w:val="6AAE7E7F"/>
    <w:rsid w:val="6ABA20A0"/>
    <w:rsid w:val="6AC31424"/>
    <w:rsid w:val="6AE40C09"/>
    <w:rsid w:val="6B0479B3"/>
    <w:rsid w:val="6B1869AF"/>
    <w:rsid w:val="6B345AEF"/>
    <w:rsid w:val="6B3D0F84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207FB0"/>
    <w:rsid w:val="6C296ADC"/>
    <w:rsid w:val="6C321EF4"/>
    <w:rsid w:val="6C383460"/>
    <w:rsid w:val="6C437425"/>
    <w:rsid w:val="6C454BE7"/>
    <w:rsid w:val="6C4F61E3"/>
    <w:rsid w:val="6C5847CB"/>
    <w:rsid w:val="6C604223"/>
    <w:rsid w:val="6C62702B"/>
    <w:rsid w:val="6C756447"/>
    <w:rsid w:val="6C963A35"/>
    <w:rsid w:val="6CAA3E8D"/>
    <w:rsid w:val="6CAF63F9"/>
    <w:rsid w:val="6CBB325D"/>
    <w:rsid w:val="6CBD4173"/>
    <w:rsid w:val="6CBF6EA5"/>
    <w:rsid w:val="6CC22287"/>
    <w:rsid w:val="6CE70946"/>
    <w:rsid w:val="6CEF0F7F"/>
    <w:rsid w:val="6CF131C3"/>
    <w:rsid w:val="6D0514FC"/>
    <w:rsid w:val="6D135598"/>
    <w:rsid w:val="6D1676F2"/>
    <w:rsid w:val="6D216A4E"/>
    <w:rsid w:val="6D28269F"/>
    <w:rsid w:val="6D283BCA"/>
    <w:rsid w:val="6D334B85"/>
    <w:rsid w:val="6D3C0ED8"/>
    <w:rsid w:val="6D3E7FC5"/>
    <w:rsid w:val="6D5D3025"/>
    <w:rsid w:val="6D5F329B"/>
    <w:rsid w:val="6D5F4306"/>
    <w:rsid w:val="6D776C82"/>
    <w:rsid w:val="6D7E1A1B"/>
    <w:rsid w:val="6D880F57"/>
    <w:rsid w:val="6DAC6DAA"/>
    <w:rsid w:val="6DC52790"/>
    <w:rsid w:val="6DC60F6E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2502"/>
    <w:rsid w:val="6EB57F93"/>
    <w:rsid w:val="6EB72617"/>
    <w:rsid w:val="6ECF26B2"/>
    <w:rsid w:val="6ED5083E"/>
    <w:rsid w:val="6EF41E08"/>
    <w:rsid w:val="6EF50A0F"/>
    <w:rsid w:val="6EF57B1C"/>
    <w:rsid w:val="6F0E13A9"/>
    <w:rsid w:val="6F1C6FCF"/>
    <w:rsid w:val="6F233131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F1C14"/>
    <w:rsid w:val="7061127C"/>
    <w:rsid w:val="706811E4"/>
    <w:rsid w:val="70722E14"/>
    <w:rsid w:val="707E7C02"/>
    <w:rsid w:val="708402BB"/>
    <w:rsid w:val="70980ED7"/>
    <w:rsid w:val="70BB157B"/>
    <w:rsid w:val="70C3025C"/>
    <w:rsid w:val="70C65500"/>
    <w:rsid w:val="70D31C69"/>
    <w:rsid w:val="70DE4AFA"/>
    <w:rsid w:val="70E008D5"/>
    <w:rsid w:val="70E52E3D"/>
    <w:rsid w:val="70E97D3F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450EB"/>
    <w:rsid w:val="71E74C04"/>
    <w:rsid w:val="71F56371"/>
    <w:rsid w:val="71F73B87"/>
    <w:rsid w:val="721B720D"/>
    <w:rsid w:val="721E3922"/>
    <w:rsid w:val="723C0BFC"/>
    <w:rsid w:val="72536C85"/>
    <w:rsid w:val="72545474"/>
    <w:rsid w:val="72705A90"/>
    <w:rsid w:val="72745B3E"/>
    <w:rsid w:val="72875F5A"/>
    <w:rsid w:val="729554B8"/>
    <w:rsid w:val="729D4B0F"/>
    <w:rsid w:val="729D6766"/>
    <w:rsid w:val="72A73CF3"/>
    <w:rsid w:val="72B31A7C"/>
    <w:rsid w:val="72BB08ED"/>
    <w:rsid w:val="72BE46F2"/>
    <w:rsid w:val="72C646E6"/>
    <w:rsid w:val="72F80DDB"/>
    <w:rsid w:val="73007023"/>
    <w:rsid w:val="73153E94"/>
    <w:rsid w:val="731B631E"/>
    <w:rsid w:val="733175D6"/>
    <w:rsid w:val="73451A51"/>
    <w:rsid w:val="73455201"/>
    <w:rsid w:val="734746E1"/>
    <w:rsid w:val="73600980"/>
    <w:rsid w:val="736265A9"/>
    <w:rsid w:val="736F3BD1"/>
    <w:rsid w:val="73762984"/>
    <w:rsid w:val="73834E71"/>
    <w:rsid w:val="739427D9"/>
    <w:rsid w:val="73963210"/>
    <w:rsid w:val="73991B13"/>
    <w:rsid w:val="73A51E5B"/>
    <w:rsid w:val="73B81B5C"/>
    <w:rsid w:val="73BB43BC"/>
    <w:rsid w:val="73E0270F"/>
    <w:rsid w:val="73E20584"/>
    <w:rsid w:val="73E801B7"/>
    <w:rsid w:val="74015DB5"/>
    <w:rsid w:val="74054803"/>
    <w:rsid w:val="74114085"/>
    <w:rsid w:val="74243BCA"/>
    <w:rsid w:val="746A44A8"/>
    <w:rsid w:val="74777ACD"/>
    <w:rsid w:val="748D1838"/>
    <w:rsid w:val="749C4004"/>
    <w:rsid w:val="74D5461C"/>
    <w:rsid w:val="74EA2620"/>
    <w:rsid w:val="74EE5368"/>
    <w:rsid w:val="74F149AE"/>
    <w:rsid w:val="74F60D8E"/>
    <w:rsid w:val="74F809B0"/>
    <w:rsid w:val="750221FA"/>
    <w:rsid w:val="75282443"/>
    <w:rsid w:val="75432C2E"/>
    <w:rsid w:val="75513118"/>
    <w:rsid w:val="75645AFF"/>
    <w:rsid w:val="758E7E7B"/>
    <w:rsid w:val="75915A0C"/>
    <w:rsid w:val="75A62F39"/>
    <w:rsid w:val="75AD1508"/>
    <w:rsid w:val="75AE3FE5"/>
    <w:rsid w:val="75B6119C"/>
    <w:rsid w:val="75CE4B05"/>
    <w:rsid w:val="75D1636D"/>
    <w:rsid w:val="75DB5199"/>
    <w:rsid w:val="75DC3DB4"/>
    <w:rsid w:val="76180110"/>
    <w:rsid w:val="763C58B9"/>
    <w:rsid w:val="763E728F"/>
    <w:rsid w:val="765443F4"/>
    <w:rsid w:val="765C496C"/>
    <w:rsid w:val="76674B66"/>
    <w:rsid w:val="766B4F20"/>
    <w:rsid w:val="76707112"/>
    <w:rsid w:val="7673536D"/>
    <w:rsid w:val="769E301E"/>
    <w:rsid w:val="769F3A0E"/>
    <w:rsid w:val="76A352EB"/>
    <w:rsid w:val="76AF3734"/>
    <w:rsid w:val="76C810C5"/>
    <w:rsid w:val="76F90260"/>
    <w:rsid w:val="770179C2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7C57B82"/>
    <w:rsid w:val="781008F2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EB4D42"/>
    <w:rsid w:val="78F87FA0"/>
    <w:rsid w:val="79050E06"/>
    <w:rsid w:val="790563A2"/>
    <w:rsid w:val="7905783E"/>
    <w:rsid w:val="790939B9"/>
    <w:rsid w:val="79197211"/>
    <w:rsid w:val="79224FAA"/>
    <w:rsid w:val="792C2661"/>
    <w:rsid w:val="792F38DB"/>
    <w:rsid w:val="79423484"/>
    <w:rsid w:val="796300A8"/>
    <w:rsid w:val="798C46A3"/>
    <w:rsid w:val="79943E92"/>
    <w:rsid w:val="799B3EAD"/>
    <w:rsid w:val="79A23B2A"/>
    <w:rsid w:val="79B84845"/>
    <w:rsid w:val="79C840D5"/>
    <w:rsid w:val="79FA107E"/>
    <w:rsid w:val="79FA7C15"/>
    <w:rsid w:val="7A165009"/>
    <w:rsid w:val="7A1856CD"/>
    <w:rsid w:val="7A230A9E"/>
    <w:rsid w:val="7A477EC2"/>
    <w:rsid w:val="7A9150DF"/>
    <w:rsid w:val="7A974293"/>
    <w:rsid w:val="7A9D1F2F"/>
    <w:rsid w:val="7AA525FD"/>
    <w:rsid w:val="7ABC36C3"/>
    <w:rsid w:val="7AC11583"/>
    <w:rsid w:val="7AD76646"/>
    <w:rsid w:val="7AE85C4B"/>
    <w:rsid w:val="7AED3314"/>
    <w:rsid w:val="7AEE75CE"/>
    <w:rsid w:val="7B083678"/>
    <w:rsid w:val="7B27577A"/>
    <w:rsid w:val="7B2C429A"/>
    <w:rsid w:val="7B34651F"/>
    <w:rsid w:val="7B5B785E"/>
    <w:rsid w:val="7B60003B"/>
    <w:rsid w:val="7B6244D1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BF93B44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8A6B62"/>
    <w:rsid w:val="7C952A4F"/>
    <w:rsid w:val="7CBF59FA"/>
    <w:rsid w:val="7CD67017"/>
    <w:rsid w:val="7CDE187E"/>
    <w:rsid w:val="7CE840C9"/>
    <w:rsid w:val="7CF1660D"/>
    <w:rsid w:val="7CF72E7C"/>
    <w:rsid w:val="7CF76BDC"/>
    <w:rsid w:val="7D280304"/>
    <w:rsid w:val="7D292DBE"/>
    <w:rsid w:val="7D2D1E45"/>
    <w:rsid w:val="7D3F53B2"/>
    <w:rsid w:val="7D4C2F75"/>
    <w:rsid w:val="7D4E49C8"/>
    <w:rsid w:val="7D5F032D"/>
    <w:rsid w:val="7D6F3C3B"/>
    <w:rsid w:val="7D747091"/>
    <w:rsid w:val="7DA20010"/>
    <w:rsid w:val="7DBB0943"/>
    <w:rsid w:val="7DC95036"/>
    <w:rsid w:val="7DCA6408"/>
    <w:rsid w:val="7DD33023"/>
    <w:rsid w:val="7DE7153C"/>
    <w:rsid w:val="7E034E4E"/>
    <w:rsid w:val="7E041C9E"/>
    <w:rsid w:val="7E101EB7"/>
    <w:rsid w:val="7E1F135C"/>
    <w:rsid w:val="7E2A4097"/>
    <w:rsid w:val="7E3F6E87"/>
    <w:rsid w:val="7E615933"/>
    <w:rsid w:val="7E7337C3"/>
    <w:rsid w:val="7E9951D7"/>
    <w:rsid w:val="7EAD0755"/>
    <w:rsid w:val="7EB94E6C"/>
    <w:rsid w:val="7EC25711"/>
    <w:rsid w:val="7EE732EF"/>
    <w:rsid w:val="7EF5620D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33</Pages>
  <Words>3034</Words>
  <Characters>15283</Characters>
  <Lines>77</Lines>
  <Paragraphs>21</Paragraphs>
  <ScaleCrop>false</ScaleCrop>
  <LinksUpToDate>false</LinksUpToDate>
  <CharactersWithSpaces>16608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2018-04-27T07:27:45Z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