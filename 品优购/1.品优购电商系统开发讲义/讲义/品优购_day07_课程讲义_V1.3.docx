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7章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商品修改与审核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：完成商家后台商品列表的功能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完成商家后台商品修改的功能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完成运营商后台商品审核的功能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完成运营商后台商品删除的功能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掌握注解式事务的配置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1.商家后台-商品管理【商品列表】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在商家后台，显示该商家的商品列表信息，如下图：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427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1.2查询商家商品列表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修改pinyougou-shop-web工程的GoodsController.java的</w:t>
      </w:r>
      <w:r>
        <w:rPr>
          <w:rFonts w:hint="eastAsia"/>
        </w:rPr>
        <w:t>search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@RequestMapping("/search")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search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(@RequestBody TbGoods goods,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rows 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//获取商家ID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String sellerId = SecurityContextHolder.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//添加查询条件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goods.setSellerId(sellerId);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goodsService.findPage(goods, page, rows);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 工程com.pinyougou.sellergoods.service.impl 的</w:t>
      </w:r>
      <w:r>
        <w:rPr>
          <w:rFonts w:hint="eastAsia"/>
        </w:rPr>
        <w:t>findPage</w:t>
      </w:r>
      <w:r>
        <w:rPr>
          <w:rFonts w:hint="eastAsia"/>
          <w:lang w:eastAsia="zh-CN"/>
        </w:rPr>
        <w:t>方法，修改条件构建部分代码，将原来的模糊匹配修改为精确匹配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//criteria.andSellerIdLike("%"+goods.getSellerId()+"%");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.andSellerIdEqualTo(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修改goods.html.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在页面上放置分页控件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{{entity.goodsName}}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{{entity.category1Id}}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{{entity.category2Id}}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{{entity.category3Id}}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{{entity.auditStatus}}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986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1.3显示状态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修改goodsController.js，添加state数组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'未审核'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'已审核'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'审核未通过'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'关闭'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//商品状态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修改列表显示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[entity.auditStatus]}}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26555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1.4显示分类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12390"/>
            <wp:effectExtent l="0" t="0" r="952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我们现在的列表中的分类仍然显示ID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如何才能显示分类的名称呢？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方案一：在后端代码写关联查询语句，返回的数据中直接有分类名称。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方案二：在前端代码用ID去查询后端，异步返回商品分类名称。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我们目前采用方案二：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/>
        </w:rPr>
        <w:t>goodsController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//加载商品分类列表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$scope.findItemCatList=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i=0;i&lt;response.length;i++){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$scope.itemCatList[response[i].id]=response[i].name;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代码解释：因为我们需要根据分类ID得到分类名称，所以我们将返回的分页结果以数组形式再次封装。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</w:t>
      </w:r>
      <w:r>
        <w:rPr>
          <w:rFonts w:hint="eastAsia"/>
        </w:rPr>
        <w:t>oods</w:t>
      </w:r>
      <w:r>
        <w:rPr>
          <w:rFonts w:hint="eastAsia"/>
          <w:lang w:val="en-US" w:eastAsia="zh-CN"/>
        </w:rPr>
        <w:t>.html ,增加初始化调用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"findItemCatList()"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</w:t>
      </w:r>
      <w:r>
        <w:rPr>
          <w:rFonts w:hint="eastAsia"/>
        </w:rPr>
        <w:t>oods</w:t>
      </w:r>
      <w:r>
        <w:rPr>
          <w:rFonts w:hint="eastAsia"/>
          <w:lang w:val="en-US" w:eastAsia="zh-CN"/>
        </w:rPr>
        <w:t>.html , 修改列表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1.5条件查询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根据状态和商品名称进行查询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"has-feedback"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状态：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"searchEntity.auditStatus"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全部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未审核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已审核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审核未通过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商品名称：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"searchEntity.goodsName"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"reloadList()"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2.商家后台-商品管理【商品修改】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在商品列表页面点击修改，进入商品编辑页面，并传递参数商品ID，商品编辑页面接受该参数后从数据库中读取商品信息，用户修改后保存信息。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2.2基本信息读取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我们首选读取商品分类、商品名称、品牌，副标题，价格等信息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46225"/>
            <wp:effectExtent l="0" t="0" r="57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2.2.1后端代码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修改pinyougou-sellergoods-interface的GoodsService.java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 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修改pinyougou-sellergoods-service的GoodsServiceImpl.java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TbGoodsDesc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.setGoodsDesc(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修改pinyougou-shop-web（和pinyougou-manager-web）的GoodsController.java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中引入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location</w:t>
      </w:r>
      <w:r>
        <w:rPr>
          <w:rFonts w:hint="eastAsia"/>
          <w:lang w:eastAsia="zh-CN"/>
        </w:rPr>
        <w:t>服务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//商品控制层（商家后台）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app.controller('goodsController',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($scope,$controller,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none"/>
              </w:rPr>
              <w:t>$location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,goodsService,uploadService,item_catService,type_templateService){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eastAsia"/>
        </w:rPr>
        <w:t>goodsController</w:t>
      </w:r>
      <w:r>
        <w:rPr>
          <w:rFonts w:hint="eastAsia"/>
          <w:lang w:val="en-US" w:eastAsia="zh-CN"/>
        </w:rPr>
        <w:t xml:space="preserve"> 添加代码：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id= 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在goods_edit.html页面上添加指令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"selectItemCat1List();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findOne()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"http://localhost:9102/admin/goods_edit.html#?id=149187842867969"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http://localhost:9102/admin/goods_edit.html#?id=149187842867969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注意： ?前要加# ，则是angularJS的地址路由的书写形式 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9230" cy="163639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2.3读取商品介绍（富文本编辑器）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修改前端代码 goods</w:t>
      </w:r>
      <w:r>
        <w:rPr>
          <w:rFonts w:hint="eastAsia"/>
        </w:rPr>
        <w:t>Controller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//向富文本编辑器添加商品介绍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editor.html($scope.entity.goodsDesc.introduction);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2.4显示商品图片列表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 ，在</w:t>
      </w:r>
      <w:r>
        <w:rPr>
          <w:rFonts w:hint="eastAsia"/>
        </w:rPr>
        <w:t>dataLogic</w:t>
      </w:r>
      <w:r>
        <w:rPr>
          <w:rFonts w:hint="eastAsia"/>
          <w:lang w:val="en-US" w:eastAsia="zh-CN"/>
        </w:rPr>
        <w:t>方法添加代码，将图片列表由字符串转换为json集合对象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//如果有ID,则查询实体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//向富文本编辑器添加商品介绍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editor.html($scope.entity.goodsDesc.introduction);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//显示图片列表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$scope.entity.goodsDesc.itemImages=  </w:t>
            </w:r>
          </w:p>
          <w:p>
            <w:pPr>
              <w:spacing w:beforeLines="0" w:afterLines="0"/>
              <w:ind w:firstLine="2520" w:firstLineChars="14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JSON.parse($scope.entity.goodsDesc.itemImages);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2.5读取商品扩展属性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修改goodsController.js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//显示扩展属性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.entity.goodsDesc.customAttributeItems=  JSON.parse(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.entity.goodsDesc.customAttributeItems);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经过测试，我们发现扩展属性值并没有读取出来，这是因为与下列代码发生冲突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$scope.$watch('entity.goods.typeTemplateId',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(newValue,oldValue){</w:t>
            </w:r>
          </w:p>
          <w:p>
            <w:p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 xml:space="preserve">     ......</w:t>
            </w:r>
          </w:p>
          <w:p>
            <w:pPr>
              <w:ind w:left="1254" w:leftChars="340" w:hanging="540" w:hangingChars="300"/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$scope.entity.goodsDesc.customAttributeItems = JSON.parse($scope.typeTemplate.customAttributeItems);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//扩展属性</w:t>
            </w:r>
          </w:p>
          <w:p>
            <w:pPr>
              <w:rPr>
                <w:rFonts w:hint="eastAsia" w:ascii="Consolas" w:hAnsi="Consolas" w:eastAsia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我们读取出来的值被覆盖了，我们需要改写代码, 添加判断，当用户没有传递id参数时再执行此逻辑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//监控模板ID ，读取品牌列表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$scope.$watch('entity.goods.typeTemplateId',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(newValue,oldValue){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//读取品牌列表和扩展属性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//如果没有ID，则加载模板中的扩展数据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($location.search()[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7F7F" w:themeColor="background1" w:themeShade="80"/>
                <w:sz w:val="18"/>
                <w:szCs w:val="18"/>
              </w:rPr>
              <w:t>$scope.entity.goodsDesc.customAttributeItems = JSON.parse($scope.typeTemplate.customAttributeItems);//扩展属性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});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2.6读取商品规格属性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editor.html($scope.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.goodsDesc.introduction);//商品介绍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.goodsDesc.itemImages= JSON.parse($scope.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.goodsDesc.itemImages);//图片列表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//扩展属性列表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.goodsDesc.customAttributeItems =JSON.parse($scope.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.goodsDesc.customAttributeItems);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//规格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.goodsDesc.specificationItems=JSON.parse($scope.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.goodsDesc.specificationItems);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//根据规格名称和选项名称返回是否被勾选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$scope.checkAttributeValue=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(specName,optionName){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items= $scope.entity.goodsDesc.specificationItems;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object= $scope.searchObjectByKey(items,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'attributeName'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,specName);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(object.attributeValue.indexOf(optionName)&gt;=0){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修改页面上规格面板的复选框,运用 ng-checked指令控制复选框的勾选状态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"updateSpecAttribute($event,pojo.text,p.optionName);createSKUTable()"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ng-checked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"checkAttributeValue(pojo.text,p.optionName)"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&gt;{{p.optionName}}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2.7读取SKU数据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显示SKU商品列表，并自动读取价格、库存等数据加载到列表中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21715"/>
            <wp:effectExtent l="0" t="0" r="508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findOne方法中加载SKU商品数据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//查询SKU商品列表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.andGoodsIdEqualTo(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//查询条件：商品ID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在goodsController.js修改findOne方法的代码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findOne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//SKU列表规格列转换</w:t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(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i=0;i&lt;$scope.entity.itemList.length;i++ ){</w:t>
            </w:r>
          </w:p>
          <w:p>
            <w:pPr>
              <w:spacing w:beforeLines="0" w:afterLines="0"/>
              <w:ind w:left="2143" w:leftChars="935" w:hanging="180" w:hangingChars="1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$scope.entity.itemList[i].spec = </w:t>
            </w:r>
          </w:p>
          <w:p>
            <w:pPr>
              <w:spacing w:beforeLines="0" w:afterLines="0"/>
              <w:ind w:left="2142" w:leftChars="1020" w:firstLine="540" w:firstLineChars="3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JSON.parse( $scope.entity.itemList[i].spec);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2.8保存数据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pinyougou-sellergoods-interface 的 GoodsService.java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</w:t>
      </w:r>
      <w:r>
        <w:rPr>
          <w:rFonts w:hint="eastAsia"/>
        </w:rPr>
        <w:t>GoodsServiceImpl</w:t>
      </w:r>
      <w:r>
        <w:rPr>
          <w:rFonts w:hint="eastAsia"/>
          <w:lang w:val="en-US" w:eastAsia="zh-CN"/>
        </w:rPr>
        <w:t xml:space="preserve"> ,将SKU列表插入的代码提取出来，封装到私有方法中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插入SKU列表数据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saveItemList(Goods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.getGoods().getIsEnableSpec())){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.........中间代码略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.........中间代码略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在add方法中调用 此方法，修改如下：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add(Goods goods)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saveItemList(goods);//插入商品SKU列表数据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怎么样，是不是比原来更加清爽了呢？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接下来，我们修改update方法，实现修改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//设置未申请状态:如果是经过修改的商品，需要重新设置状态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//保存商品扩展表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列表数据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.andGoodsIdEqualTo(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//添加新的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列表数据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saveItemList(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//插入商品SKU列表数据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update(@RequestBody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修改pinyougou-shop-web工程的GoodsController.java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@param goods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@return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public Result update(@RequestBody Goods goods){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//校验是否是当前商家的id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Goods goods2 = goodsService.findOne(goods.getGoods().getId());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//获取当前登录的商家ID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String sellerId = SecurityContextHolder.getContext().getAuthentication().getName();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//如果传递过来的商家ID并不是当前登录的用户的ID,则属于非法操作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if(!goods2.getGoods().getSellerId().equals(sellerId) ||  !goods.getGoods().getSellerId().equals(sellerId) 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return new Result(false, "操作非法");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goodsService.update(goods);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return new Result(true, "修改成功");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 catch (Exception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return new Result(false, "修改失败");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代码解释：出于安全考虑，在商户后台执行的商品修改，必须要校验提交的商品属于该商户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2.8.2前端代码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（1）修改goodsController.js ,新增保存的方法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save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//提取文本编辑器的值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$scope.entity.goodsDesc.introduction=editor.html();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serviceObject;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//服务层对象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($scope.entity.goods.id!=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serviceObject=goodsService.update( $scope.entity 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serviceObject=goodsService.add( $scope.entity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//增加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serviceObject.success(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'保存成功'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editor.html(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（2）修改goods_edit.html 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&gt;&lt;/i&gt;保存&lt;/button&gt;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2.9页面跳转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（1）由商品列表页跳转到商品编辑页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修改goods.html表格行的修改按钮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"goods_edit.html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#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?id={{entity.id}}"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由商品编辑页跳转到商品列表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 的返回列表按钮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"goods.html"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返回列表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（3）保存成功后返回列表页面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location.href="goods.html";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//跳转到商品列表页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3.运营商后台-商品管理【商品审核】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3.1待审核商品列表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需求：参照商家后台商品列表。代码：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修改pinyougou-manager-web的goodsController.js，注入</w:t>
      </w:r>
      <w:r>
        <w:rPr>
          <w:rFonts w:hint="eastAsia"/>
        </w:rPr>
        <w:t>itemCatService</w:t>
      </w:r>
      <w:r>
        <w:rPr>
          <w:rFonts w:hint="eastAsia"/>
          <w:lang w:eastAsia="zh-CN"/>
        </w:rPr>
        <w:t>，添加代码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'未审核'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'已审核'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'审核未通过'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'关闭'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$scope.findItemCatList=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i=0;i&lt;response.length;i++){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$scope.itemCatList[response[i].id ]=response[i].name;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 ,引入js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指令，完成初始调用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"searchEntity={auditStatus:'0'};findItemCatList()"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{{entity.goodsName}}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{{status[entity.auditStatus]}}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分页控件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3.2商品详情展示(学员实现)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需求：点击列表右侧的“详情”按钮，弹出窗口显示商品信息。代码略。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3.3商品审核与驳回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需求：商品审核的状态值为1，驳回的状态值为2 。用户在列表中选中ID后，点击审核或驳回，修改商品状态，并刷新列表。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3.3.1后端代码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在pinyougou-sellergoods-interface的GoodsService.java新增方法定义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批量修改状态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updateStatus(Long []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在pinyougou-sellergoods-service的GoodsServiceImpl.java实现该方法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.setAuditStatus(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在pinyougou-shop-web的GoodsController.java新增方法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更新状态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updateStatus(Long[]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（1）修改pinyougou-manager-web的goodsService.js  ，增加方法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(ids,status){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'../goods/updateStatus.do?ids='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"&amp;status="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+status);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（2）修改pinyougou-manager-web的goodsController.js  ，增加方法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(status){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goodsService.updateStatus($scope.selectIds,status).success(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//清空ID集合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（3）修改pinyougou-manager-web的goods.html 页面，为复选框绑定事件指令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修改页面上的审核通过和驳回按钮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"审核通过"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"updateStatus('1')"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fa-check"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审核通过&lt;/button&gt;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"驳回"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"updateStatus('2')"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fa-ban"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驳回&lt;/button&gt;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4.运营商后台-商品管理【商品删除】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我们为商品管理提供商品删除功能，用户选中部分商品，点击删除按钮即可实现商品删除。注意，这里的删除并非是物理删除，而是修改tb_goods表的is_delete字段为1 ，我们可以称之为“逻辑删除”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4.2逻辑删除的实现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修改pinyougou-sellergoods-service工程的GoodsServiceImpl.java的</w:t>
      </w:r>
      <w:r>
        <w:rPr>
          <w:rFonts w:hint="eastAsia"/>
        </w:rPr>
        <w:t>delete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.setIsDelete(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修改pinyougou-manager-web的goods.html上的删除按钮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5" w:name="_GoBack"/>
      <w:r>
        <w:rPr>
          <w:rFonts w:hint="eastAsia"/>
          <w:lang w:val="en-US" w:eastAsia="zh-CN"/>
        </w:rPr>
        <w:t>3排除已删除记录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修改pinyougou-sellergoods-service工程GoodsServiceImpl.java的</w:t>
      </w:r>
      <w:r>
        <w:rPr>
          <w:rFonts w:hint="eastAsia"/>
        </w:rPr>
        <w:t>findPage</w:t>
      </w:r>
      <w:r>
        <w:rPr>
          <w:rFonts w:hint="eastAsia"/>
          <w:lang w:eastAsia="zh-CN"/>
        </w:rPr>
        <w:t>方法，添加以下代码：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.andIsDeleteIsNull();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//非删除状态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5.商家后台-【商品上下架】（学员实现）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商品上下架？其实上下架也是商品的一个状态，但是不同于审核状态。审核状态的控制权在运营商手中，而上下架的控制权在商户手中。商户可以随时将一个已审核状态的商品上架或下架。上架表示正常销售，而下架则表示暂停销售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5.2实现思路提示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其实商品的上下架就是对上下架状态的修改。字段为tb_goods表的is_marketable字段。1表示上架、0表示下架。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6.注解式事务配置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6.1事务异常测试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我们修改pinyougou-sellergoods-service工程GoodsServiceImpl.java的add方法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add(Goods goods)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=1/0;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saveItemList(goods);//插入商品SKU列表数据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在插入商品表后，人为制造一个异常。我们运行程序，新增商品数据，观察运行结果。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通过观察，我们发现，程序发生异常 ，商品表仍然会存储记录，这是不符合我们要求的。这是因为我们目前的系统还没有配置事务。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6.2注解式事务解决方案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在pinyougou-sellergoods-service工程的spring目录下创建applicationContext-tx.xml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 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事务管理器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开启事务控制的注解支持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tx:annotation-driven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6.2.2在方法上添加注解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服务实现层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@Transactional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GoodsServiceImpl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经过测试，我们发现，系统发生异常，商品表不会新增记录，事务配置成功。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删除掉测试代码int x=1/0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我们需要将所有涉及多表操作的服务类添加事务注解，例如</w:t>
      </w:r>
      <w:r>
        <w:rPr>
          <w:rFonts w:hint="eastAsia"/>
        </w:rPr>
        <w:t>SpecificationServiceImpl</w:t>
      </w:r>
      <w:r>
        <w:rPr>
          <w:rFonts w:hint="eastAsia"/>
          <w:lang w:eastAsia="zh-CN"/>
        </w:rPr>
        <w:t>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4" name="图片 4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E4367"/>
    <w:multiLevelType w:val="singleLevel"/>
    <w:tmpl w:val="598E436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8E5593"/>
    <w:multiLevelType w:val="singleLevel"/>
    <w:tmpl w:val="598E55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F3245"/>
    <w:multiLevelType w:val="singleLevel"/>
    <w:tmpl w:val="598F3245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C64492"/>
    <w:multiLevelType w:val="singleLevel"/>
    <w:tmpl w:val="59C6449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64957"/>
    <w:multiLevelType w:val="singleLevel"/>
    <w:tmpl w:val="59C649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EB4826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B16A40"/>
    <w:rsid w:val="01CA1F40"/>
    <w:rsid w:val="01CA32A4"/>
    <w:rsid w:val="01CC0C23"/>
    <w:rsid w:val="01D80188"/>
    <w:rsid w:val="01E270D3"/>
    <w:rsid w:val="01EE79B9"/>
    <w:rsid w:val="01FD0551"/>
    <w:rsid w:val="020041D5"/>
    <w:rsid w:val="021441A4"/>
    <w:rsid w:val="023100D7"/>
    <w:rsid w:val="024B6F89"/>
    <w:rsid w:val="02504584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86258"/>
    <w:rsid w:val="0337693A"/>
    <w:rsid w:val="03431048"/>
    <w:rsid w:val="03462B77"/>
    <w:rsid w:val="03485289"/>
    <w:rsid w:val="034B40BA"/>
    <w:rsid w:val="034C526D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F60529"/>
    <w:rsid w:val="03FC3D0A"/>
    <w:rsid w:val="041F3510"/>
    <w:rsid w:val="042D1C60"/>
    <w:rsid w:val="04303BDB"/>
    <w:rsid w:val="043D41DA"/>
    <w:rsid w:val="046C6C15"/>
    <w:rsid w:val="046F6344"/>
    <w:rsid w:val="04722483"/>
    <w:rsid w:val="049342D6"/>
    <w:rsid w:val="04993756"/>
    <w:rsid w:val="049D7F6E"/>
    <w:rsid w:val="04AC63F8"/>
    <w:rsid w:val="04C03745"/>
    <w:rsid w:val="04C84B9D"/>
    <w:rsid w:val="04CF7732"/>
    <w:rsid w:val="04D21858"/>
    <w:rsid w:val="04D85C74"/>
    <w:rsid w:val="04EB4E25"/>
    <w:rsid w:val="04FA2FAB"/>
    <w:rsid w:val="04FC241E"/>
    <w:rsid w:val="05023F6F"/>
    <w:rsid w:val="05405CA9"/>
    <w:rsid w:val="054D69A7"/>
    <w:rsid w:val="0560192A"/>
    <w:rsid w:val="056043BB"/>
    <w:rsid w:val="056A4048"/>
    <w:rsid w:val="05752B78"/>
    <w:rsid w:val="05EB3AC1"/>
    <w:rsid w:val="06056D43"/>
    <w:rsid w:val="0639277B"/>
    <w:rsid w:val="064D2D9A"/>
    <w:rsid w:val="06577132"/>
    <w:rsid w:val="06696DE8"/>
    <w:rsid w:val="066C1BC8"/>
    <w:rsid w:val="068243EE"/>
    <w:rsid w:val="068B3A9D"/>
    <w:rsid w:val="069E5147"/>
    <w:rsid w:val="06B93358"/>
    <w:rsid w:val="06C11480"/>
    <w:rsid w:val="06DB44BC"/>
    <w:rsid w:val="07374D2C"/>
    <w:rsid w:val="0747115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F2507"/>
    <w:rsid w:val="08DF7E6E"/>
    <w:rsid w:val="08E109A4"/>
    <w:rsid w:val="08E96DFD"/>
    <w:rsid w:val="08F87172"/>
    <w:rsid w:val="090E72E7"/>
    <w:rsid w:val="09150BC0"/>
    <w:rsid w:val="09344F1C"/>
    <w:rsid w:val="09442C22"/>
    <w:rsid w:val="095A6208"/>
    <w:rsid w:val="095C000D"/>
    <w:rsid w:val="0968048B"/>
    <w:rsid w:val="096A1135"/>
    <w:rsid w:val="096E57E9"/>
    <w:rsid w:val="097A2C87"/>
    <w:rsid w:val="098D46F7"/>
    <w:rsid w:val="09A435AB"/>
    <w:rsid w:val="09B134EE"/>
    <w:rsid w:val="09B9304F"/>
    <w:rsid w:val="09BC3DEC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76191"/>
    <w:rsid w:val="0BD26CFF"/>
    <w:rsid w:val="0BE039EE"/>
    <w:rsid w:val="0BF43C5B"/>
    <w:rsid w:val="0BF6263E"/>
    <w:rsid w:val="0C027CC5"/>
    <w:rsid w:val="0C04344D"/>
    <w:rsid w:val="0C06470E"/>
    <w:rsid w:val="0C1C2A11"/>
    <w:rsid w:val="0C205CD4"/>
    <w:rsid w:val="0C232E91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74ABA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E539B"/>
    <w:rsid w:val="0E8C0EA8"/>
    <w:rsid w:val="0E8D4784"/>
    <w:rsid w:val="0EB2003B"/>
    <w:rsid w:val="0EB50E15"/>
    <w:rsid w:val="0EC84432"/>
    <w:rsid w:val="0ECB6F0D"/>
    <w:rsid w:val="0EDD705D"/>
    <w:rsid w:val="0EDF3839"/>
    <w:rsid w:val="0EEE2193"/>
    <w:rsid w:val="0F0D7EC4"/>
    <w:rsid w:val="0F1A7AC2"/>
    <w:rsid w:val="0F390651"/>
    <w:rsid w:val="0F6F5F83"/>
    <w:rsid w:val="0F8D2ECB"/>
    <w:rsid w:val="0FCA206B"/>
    <w:rsid w:val="0FD87AE1"/>
    <w:rsid w:val="1019221F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224AB"/>
    <w:rsid w:val="11257007"/>
    <w:rsid w:val="11284EBD"/>
    <w:rsid w:val="1143768A"/>
    <w:rsid w:val="11644B9F"/>
    <w:rsid w:val="1166289A"/>
    <w:rsid w:val="116A014B"/>
    <w:rsid w:val="117D20B4"/>
    <w:rsid w:val="117F1C6C"/>
    <w:rsid w:val="11A00946"/>
    <w:rsid w:val="11D51026"/>
    <w:rsid w:val="1218344A"/>
    <w:rsid w:val="1220264E"/>
    <w:rsid w:val="122C2492"/>
    <w:rsid w:val="123732B8"/>
    <w:rsid w:val="123B634C"/>
    <w:rsid w:val="1257272B"/>
    <w:rsid w:val="125933C4"/>
    <w:rsid w:val="125E4185"/>
    <w:rsid w:val="12654437"/>
    <w:rsid w:val="126862C6"/>
    <w:rsid w:val="126E0BEC"/>
    <w:rsid w:val="127F76FB"/>
    <w:rsid w:val="129F0287"/>
    <w:rsid w:val="12EE1124"/>
    <w:rsid w:val="12F6579A"/>
    <w:rsid w:val="1319528C"/>
    <w:rsid w:val="133B13BC"/>
    <w:rsid w:val="134B6F70"/>
    <w:rsid w:val="135403F7"/>
    <w:rsid w:val="135D0B0D"/>
    <w:rsid w:val="135E171D"/>
    <w:rsid w:val="135F6976"/>
    <w:rsid w:val="135F7FDA"/>
    <w:rsid w:val="136D09F3"/>
    <w:rsid w:val="139D242E"/>
    <w:rsid w:val="139E01B8"/>
    <w:rsid w:val="13C107E0"/>
    <w:rsid w:val="13D071AC"/>
    <w:rsid w:val="13D62FE6"/>
    <w:rsid w:val="14027BAF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B107B"/>
    <w:rsid w:val="14BD102A"/>
    <w:rsid w:val="14C85B7B"/>
    <w:rsid w:val="14CC7A2B"/>
    <w:rsid w:val="14D201B0"/>
    <w:rsid w:val="14E25955"/>
    <w:rsid w:val="14EC07CA"/>
    <w:rsid w:val="14EE517F"/>
    <w:rsid w:val="15035CCD"/>
    <w:rsid w:val="15046E6C"/>
    <w:rsid w:val="151E1FFE"/>
    <w:rsid w:val="152248DF"/>
    <w:rsid w:val="154F4403"/>
    <w:rsid w:val="158562B1"/>
    <w:rsid w:val="15902A16"/>
    <w:rsid w:val="15931631"/>
    <w:rsid w:val="15940AF5"/>
    <w:rsid w:val="159E7B0F"/>
    <w:rsid w:val="15D44F69"/>
    <w:rsid w:val="15EF5979"/>
    <w:rsid w:val="16080C60"/>
    <w:rsid w:val="16323484"/>
    <w:rsid w:val="16325D1E"/>
    <w:rsid w:val="163D191F"/>
    <w:rsid w:val="164C76C3"/>
    <w:rsid w:val="16753D80"/>
    <w:rsid w:val="169A4704"/>
    <w:rsid w:val="16B620DE"/>
    <w:rsid w:val="16B77657"/>
    <w:rsid w:val="16CB3344"/>
    <w:rsid w:val="16D139CF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747B8"/>
    <w:rsid w:val="17E97376"/>
    <w:rsid w:val="180E2033"/>
    <w:rsid w:val="18110C56"/>
    <w:rsid w:val="18134BA0"/>
    <w:rsid w:val="182D07E5"/>
    <w:rsid w:val="18484577"/>
    <w:rsid w:val="185B2E95"/>
    <w:rsid w:val="185F4A9E"/>
    <w:rsid w:val="18901A61"/>
    <w:rsid w:val="189A02CC"/>
    <w:rsid w:val="189F7457"/>
    <w:rsid w:val="18C37C3A"/>
    <w:rsid w:val="18CB3868"/>
    <w:rsid w:val="18DB2972"/>
    <w:rsid w:val="18F54F12"/>
    <w:rsid w:val="19005ED4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F227D2"/>
    <w:rsid w:val="1A09126D"/>
    <w:rsid w:val="1A1B0185"/>
    <w:rsid w:val="1A2B4800"/>
    <w:rsid w:val="1A4016EF"/>
    <w:rsid w:val="1A4863FD"/>
    <w:rsid w:val="1A4F5B98"/>
    <w:rsid w:val="1A6B2F8E"/>
    <w:rsid w:val="1A6E6CC8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384F74"/>
    <w:rsid w:val="1D3A64EE"/>
    <w:rsid w:val="1D567F34"/>
    <w:rsid w:val="1D7A38AD"/>
    <w:rsid w:val="1D7D36AD"/>
    <w:rsid w:val="1D9B11ED"/>
    <w:rsid w:val="1DA874B1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77A04"/>
    <w:rsid w:val="1F8F0A43"/>
    <w:rsid w:val="1FAC5397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2233F"/>
    <w:rsid w:val="21034AC9"/>
    <w:rsid w:val="210578C0"/>
    <w:rsid w:val="213B11C7"/>
    <w:rsid w:val="215F0E79"/>
    <w:rsid w:val="21901430"/>
    <w:rsid w:val="21907364"/>
    <w:rsid w:val="219604CD"/>
    <w:rsid w:val="219A0091"/>
    <w:rsid w:val="21A63705"/>
    <w:rsid w:val="21AC60BE"/>
    <w:rsid w:val="21B358DC"/>
    <w:rsid w:val="21BB17EF"/>
    <w:rsid w:val="21FD1E03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27DAC"/>
    <w:rsid w:val="229932BA"/>
    <w:rsid w:val="22A54A65"/>
    <w:rsid w:val="22A97FD0"/>
    <w:rsid w:val="22B36124"/>
    <w:rsid w:val="22C03D87"/>
    <w:rsid w:val="22C51FAD"/>
    <w:rsid w:val="22E80F92"/>
    <w:rsid w:val="22ED5A19"/>
    <w:rsid w:val="22F07CF0"/>
    <w:rsid w:val="22F75DB7"/>
    <w:rsid w:val="23050689"/>
    <w:rsid w:val="23063448"/>
    <w:rsid w:val="230A5CA1"/>
    <w:rsid w:val="231358A6"/>
    <w:rsid w:val="23476F9D"/>
    <w:rsid w:val="234A7A04"/>
    <w:rsid w:val="23537DCA"/>
    <w:rsid w:val="23566248"/>
    <w:rsid w:val="23593D4A"/>
    <w:rsid w:val="237042AC"/>
    <w:rsid w:val="239127BB"/>
    <w:rsid w:val="239D3A22"/>
    <w:rsid w:val="239E329D"/>
    <w:rsid w:val="23B7730E"/>
    <w:rsid w:val="23C23E41"/>
    <w:rsid w:val="23DC2343"/>
    <w:rsid w:val="23DF3582"/>
    <w:rsid w:val="23FF4F83"/>
    <w:rsid w:val="24197F0D"/>
    <w:rsid w:val="24211F26"/>
    <w:rsid w:val="244E68FD"/>
    <w:rsid w:val="24753EAC"/>
    <w:rsid w:val="248C2BFC"/>
    <w:rsid w:val="24970DAC"/>
    <w:rsid w:val="249865AD"/>
    <w:rsid w:val="24C247E9"/>
    <w:rsid w:val="24C5054A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23DE1"/>
    <w:rsid w:val="258E2BD9"/>
    <w:rsid w:val="25954250"/>
    <w:rsid w:val="259F1CD6"/>
    <w:rsid w:val="25A00E92"/>
    <w:rsid w:val="25B423B8"/>
    <w:rsid w:val="25D11AE3"/>
    <w:rsid w:val="25D33985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F82EFD"/>
    <w:rsid w:val="26FB4257"/>
    <w:rsid w:val="270150C1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721243"/>
    <w:rsid w:val="28857AA5"/>
    <w:rsid w:val="28A2134E"/>
    <w:rsid w:val="28C219ED"/>
    <w:rsid w:val="28DD746D"/>
    <w:rsid w:val="28E11298"/>
    <w:rsid w:val="28ED6EAF"/>
    <w:rsid w:val="28F141E3"/>
    <w:rsid w:val="28F97CDC"/>
    <w:rsid w:val="29000E66"/>
    <w:rsid w:val="29103740"/>
    <w:rsid w:val="291819FB"/>
    <w:rsid w:val="293E0C61"/>
    <w:rsid w:val="29424F29"/>
    <w:rsid w:val="29425349"/>
    <w:rsid w:val="29464314"/>
    <w:rsid w:val="295177E4"/>
    <w:rsid w:val="29520812"/>
    <w:rsid w:val="295230C2"/>
    <w:rsid w:val="2989509D"/>
    <w:rsid w:val="29A47D92"/>
    <w:rsid w:val="29AF3A27"/>
    <w:rsid w:val="29B04B47"/>
    <w:rsid w:val="29C00707"/>
    <w:rsid w:val="29C53564"/>
    <w:rsid w:val="29C756EA"/>
    <w:rsid w:val="29C914DE"/>
    <w:rsid w:val="29E717F7"/>
    <w:rsid w:val="29F529D1"/>
    <w:rsid w:val="2A022C00"/>
    <w:rsid w:val="2A182E99"/>
    <w:rsid w:val="2A200F02"/>
    <w:rsid w:val="2A2C6815"/>
    <w:rsid w:val="2A4860B1"/>
    <w:rsid w:val="2A4A429F"/>
    <w:rsid w:val="2A536A42"/>
    <w:rsid w:val="2A6946E3"/>
    <w:rsid w:val="2A6E0EA8"/>
    <w:rsid w:val="2A70305B"/>
    <w:rsid w:val="2A7032A0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BFC78F3"/>
    <w:rsid w:val="2BFD1BF6"/>
    <w:rsid w:val="2C190290"/>
    <w:rsid w:val="2C2D0F83"/>
    <w:rsid w:val="2C342DFC"/>
    <w:rsid w:val="2C753F6B"/>
    <w:rsid w:val="2C796053"/>
    <w:rsid w:val="2C7E6E2E"/>
    <w:rsid w:val="2C923306"/>
    <w:rsid w:val="2C995BD1"/>
    <w:rsid w:val="2CB61AE3"/>
    <w:rsid w:val="2CB637C2"/>
    <w:rsid w:val="2CBA3B07"/>
    <w:rsid w:val="2CD60309"/>
    <w:rsid w:val="2CFF78C1"/>
    <w:rsid w:val="2D1B1E2E"/>
    <w:rsid w:val="2D256FFF"/>
    <w:rsid w:val="2D276E48"/>
    <w:rsid w:val="2D2A223D"/>
    <w:rsid w:val="2D2B0B59"/>
    <w:rsid w:val="2D2B2B7A"/>
    <w:rsid w:val="2D800060"/>
    <w:rsid w:val="2D875FC8"/>
    <w:rsid w:val="2D960D18"/>
    <w:rsid w:val="2DAA342D"/>
    <w:rsid w:val="2DAB70C1"/>
    <w:rsid w:val="2DAC443E"/>
    <w:rsid w:val="2DBD3F63"/>
    <w:rsid w:val="2DC47C48"/>
    <w:rsid w:val="2DCC4C23"/>
    <w:rsid w:val="2DF32765"/>
    <w:rsid w:val="2DF613B8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BC3EC3"/>
    <w:rsid w:val="2EC81A02"/>
    <w:rsid w:val="2ECD4DE4"/>
    <w:rsid w:val="2ED63C79"/>
    <w:rsid w:val="2ED87438"/>
    <w:rsid w:val="2EFE64B1"/>
    <w:rsid w:val="2F173125"/>
    <w:rsid w:val="2F281077"/>
    <w:rsid w:val="2F283B36"/>
    <w:rsid w:val="2F49069A"/>
    <w:rsid w:val="2F6B544F"/>
    <w:rsid w:val="2F7D701E"/>
    <w:rsid w:val="2F851F0F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84233A"/>
    <w:rsid w:val="319B22F8"/>
    <w:rsid w:val="319D720A"/>
    <w:rsid w:val="31A14D33"/>
    <w:rsid w:val="31A4693F"/>
    <w:rsid w:val="31BA2D82"/>
    <w:rsid w:val="31BD60DC"/>
    <w:rsid w:val="31C16E90"/>
    <w:rsid w:val="31C50717"/>
    <w:rsid w:val="31C95634"/>
    <w:rsid w:val="31D74AA5"/>
    <w:rsid w:val="31E246BF"/>
    <w:rsid w:val="31EE7092"/>
    <w:rsid w:val="32051233"/>
    <w:rsid w:val="32072600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E13677"/>
    <w:rsid w:val="32F65D72"/>
    <w:rsid w:val="32F903EE"/>
    <w:rsid w:val="32F91C1C"/>
    <w:rsid w:val="32FA049F"/>
    <w:rsid w:val="330576AC"/>
    <w:rsid w:val="330F6E3C"/>
    <w:rsid w:val="33110063"/>
    <w:rsid w:val="33165F2B"/>
    <w:rsid w:val="33187832"/>
    <w:rsid w:val="332F6F63"/>
    <w:rsid w:val="333D5F13"/>
    <w:rsid w:val="3364467E"/>
    <w:rsid w:val="3365758F"/>
    <w:rsid w:val="336853DC"/>
    <w:rsid w:val="33AC0409"/>
    <w:rsid w:val="33CB3B16"/>
    <w:rsid w:val="33EF383A"/>
    <w:rsid w:val="340258F0"/>
    <w:rsid w:val="34073EDB"/>
    <w:rsid w:val="341841DE"/>
    <w:rsid w:val="34204DD8"/>
    <w:rsid w:val="342438C6"/>
    <w:rsid w:val="343521A4"/>
    <w:rsid w:val="343A7A64"/>
    <w:rsid w:val="343B0738"/>
    <w:rsid w:val="344962EF"/>
    <w:rsid w:val="344E5FF7"/>
    <w:rsid w:val="344E63B2"/>
    <w:rsid w:val="348258FC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B4139A"/>
    <w:rsid w:val="35FB7787"/>
    <w:rsid w:val="36001BEE"/>
    <w:rsid w:val="36061E4B"/>
    <w:rsid w:val="364A6506"/>
    <w:rsid w:val="365D5FF4"/>
    <w:rsid w:val="367F06CD"/>
    <w:rsid w:val="36930D53"/>
    <w:rsid w:val="36B35D0B"/>
    <w:rsid w:val="36DB0811"/>
    <w:rsid w:val="37004C1A"/>
    <w:rsid w:val="370D0F69"/>
    <w:rsid w:val="37262D99"/>
    <w:rsid w:val="374C56CA"/>
    <w:rsid w:val="374F77DC"/>
    <w:rsid w:val="37511887"/>
    <w:rsid w:val="375B2675"/>
    <w:rsid w:val="37635A15"/>
    <w:rsid w:val="3765520F"/>
    <w:rsid w:val="37692E3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E31572"/>
    <w:rsid w:val="39E93973"/>
    <w:rsid w:val="39F16687"/>
    <w:rsid w:val="39FE671C"/>
    <w:rsid w:val="3A0506DB"/>
    <w:rsid w:val="3A055007"/>
    <w:rsid w:val="3A0725FB"/>
    <w:rsid w:val="3A0A41F9"/>
    <w:rsid w:val="3A1811CA"/>
    <w:rsid w:val="3A2546AE"/>
    <w:rsid w:val="3A30708B"/>
    <w:rsid w:val="3A4A20D4"/>
    <w:rsid w:val="3A5330AF"/>
    <w:rsid w:val="3A6625F3"/>
    <w:rsid w:val="3A951F6E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1B2DDA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116B67"/>
    <w:rsid w:val="3C302A5B"/>
    <w:rsid w:val="3C5560A3"/>
    <w:rsid w:val="3C582462"/>
    <w:rsid w:val="3C6C358B"/>
    <w:rsid w:val="3C7715C5"/>
    <w:rsid w:val="3C802BF2"/>
    <w:rsid w:val="3CB84B35"/>
    <w:rsid w:val="3CD83F90"/>
    <w:rsid w:val="3D0B75EC"/>
    <w:rsid w:val="3D0E4D44"/>
    <w:rsid w:val="3D1121FD"/>
    <w:rsid w:val="3D2165A2"/>
    <w:rsid w:val="3D521D9F"/>
    <w:rsid w:val="3D533A43"/>
    <w:rsid w:val="3D5815F8"/>
    <w:rsid w:val="3D5C2E82"/>
    <w:rsid w:val="3D6E2C65"/>
    <w:rsid w:val="3D757D21"/>
    <w:rsid w:val="3D830326"/>
    <w:rsid w:val="3D860A62"/>
    <w:rsid w:val="3D9C0B95"/>
    <w:rsid w:val="3DA03ADB"/>
    <w:rsid w:val="3DA80F4B"/>
    <w:rsid w:val="3DAA285C"/>
    <w:rsid w:val="3DB62307"/>
    <w:rsid w:val="3DE80B66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E03460"/>
    <w:rsid w:val="410A3DFC"/>
    <w:rsid w:val="4135646A"/>
    <w:rsid w:val="4141735E"/>
    <w:rsid w:val="41432B7B"/>
    <w:rsid w:val="4160628F"/>
    <w:rsid w:val="41697B8A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C45B5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F2AB5"/>
    <w:rsid w:val="43593065"/>
    <w:rsid w:val="4364290A"/>
    <w:rsid w:val="43665A0F"/>
    <w:rsid w:val="43742F6A"/>
    <w:rsid w:val="438A757E"/>
    <w:rsid w:val="43A82801"/>
    <w:rsid w:val="43A82A15"/>
    <w:rsid w:val="43B214C8"/>
    <w:rsid w:val="43B653C4"/>
    <w:rsid w:val="43BA2619"/>
    <w:rsid w:val="43DD5384"/>
    <w:rsid w:val="44220926"/>
    <w:rsid w:val="44264567"/>
    <w:rsid w:val="443D4443"/>
    <w:rsid w:val="4441288E"/>
    <w:rsid w:val="446C0054"/>
    <w:rsid w:val="44707490"/>
    <w:rsid w:val="448710EC"/>
    <w:rsid w:val="44962C96"/>
    <w:rsid w:val="44B36A4E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136DB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4902EE"/>
    <w:rsid w:val="476B3452"/>
    <w:rsid w:val="47721AC0"/>
    <w:rsid w:val="477B53E2"/>
    <w:rsid w:val="478016B3"/>
    <w:rsid w:val="47871876"/>
    <w:rsid w:val="47920DB7"/>
    <w:rsid w:val="47D3028A"/>
    <w:rsid w:val="47D35D02"/>
    <w:rsid w:val="47DE00E1"/>
    <w:rsid w:val="47EA3390"/>
    <w:rsid w:val="4808767F"/>
    <w:rsid w:val="48117E23"/>
    <w:rsid w:val="481921EF"/>
    <w:rsid w:val="481F57C7"/>
    <w:rsid w:val="48236315"/>
    <w:rsid w:val="482902C5"/>
    <w:rsid w:val="482C4519"/>
    <w:rsid w:val="485F38AD"/>
    <w:rsid w:val="48705CC5"/>
    <w:rsid w:val="488E01E5"/>
    <w:rsid w:val="48935A0A"/>
    <w:rsid w:val="48BD3867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932620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2653"/>
    <w:rsid w:val="4C7639BE"/>
    <w:rsid w:val="4C8E63EA"/>
    <w:rsid w:val="4CA42117"/>
    <w:rsid w:val="4CA555F3"/>
    <w:rsid w:val="4CA93AC1"/>
    <w:rsid w:val="4CB00A4E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505F89"/>
    <w:rsid w:val="4D524C11"/>
    <w:rsid w:val="4D647483"/>
    <w:rsid w:val="4D8320A8"/>
    <w:rsid w:val="4D8641B0"/>
    <w:rsid w:val="4DA82A21"/>
    <w:rsid w:val="4DAE7193"/>
    <w:rsid w:val="4DB233CA"/>
    <w:rsid w:val="4DC45FD6"/>
    <w:rsid w:val="4DC6633D"/>
    <w:rsid w:val="4DD74D96"/>
    <w:rsid w:val="4DE4393A"/>
    <w:rsid w:val="4DEB1478"/>
    <w:rsid w:val="4E113719"/>
    <w:rsid w:val="4E2B597D"/>
    <w:rsid w:val="4E3D4652"/>
    <w:rsid w:val="4E4A54C4"/>
    <w:rsid w:val="4E55206A"/>
    <w:rsid w:val="4E604C5F"/>
    <w:rsid w:val="4E7109D5"/>
    <w:rsid w:val="4E732D2D"/>
    <w:rsid w:val="4EA92FEE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5B323A"/>
    <w:rsid w:val="4F711713"/>
    <w:rsid w:val="4FC73F78"/>
    <w:rsid w:val="4FCF0C16"/>
    <w:rsid w:val="4FEC464E"/>
    <w:rsid w:val="504144CC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7D11E5"/>
    <w:rsid w:val="518C021E"/>
    <w:rsid w:val="518E7566"/>
    <w:rsid w:val="51A06209"/>
    <w:rsid w:val="51A47D64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655866"/>
    <w:rsid w:val="527E5A86"/>
    <w:rsid w:val="528F7C39"/>
    <w:rsid w:val="529A5160"/>
    <w:rsid w:val="52D603B0"/>
    <w:rsid w:val="52E330D7"/>
    <w:rsid w:val="52F7515D"/>
    <w:rsid w:val="52FF564A"/>
    <w:rsid w:val="5329338E"/>
    <w:rsid w:val="53386A5A"/>
    <w:rsid w:val="53465290"/>
    <w:rsid w:val="534C54F8"/>
    <w:rsid w:val="53574134"/>
    <w:rsid w:val="53B31FB0"/>
    <w:rsid w:val="53F65B44"/>
    <w:rsid w:val="53FE3AFE"/>
    <w:rsid w:val="540C7775"/>
    <w:rsid w:val="54365DE4"/>
    <w:rsid w:val="544A0455"/>
    <w:rsid w:val="545D7552"/>
    <w:rsid w:val="547179B0"/>
    <w:rsid w:val="548410DB"/>
    <w:rsid w:val="54935FE9"/>
    <w:rsid w:val="54A95439"/>
    <w:rsid w:val="54B4618E"/>
    <w:rsid w:val="54B95C36"/>
    <w:rsid w:val="54C36101"/>
    <w:rsid w:val="54CE7BB2"/>
    <w:rsid w:val="54CF5BE9"/>
    <w:rsid w:val="54D761CE"/>
    <w:rsid w:val="54F06319"/>
    <w:rsid w:val="551F69AD"/>
    <w:rsid w:val="5538599D"/>
    <w:rsid w:val="555A64D6"/>
    <w:rsid w:val="55604E3F"/>
    <w:rsid w:val="55676D0A"/>
    <w:rsid w:val="55777EE8"/>
    <w:rsid w:val="557D3DC6"/>
    <w:rsid w:val="55864BAC"/>
    <w:rsid w:val="55A41E5C"/>
    <w:rsid w:val="55CA4CD5"/>
    <w:rsid w:val="55E771D4"/>
    <w:rsid w:val="55EA187C"/>
    <w:rsid w:val="55EE6D26"/>
    <w:rsid w:val="55F026E1"/>
    <w:rsid w:val="55F65682"/>
    <w:rsid w:val="56125617"/>
    <w:rsid w:val="56207EDE"/>
    <w:rsid w:val="56211BB8"/>
    <w:rsid w:val="5635532E"/>
    <w:rsid w:val="563A7520"/>
    <w:rsid w:val="563C5A53"/>
    <w:rsid w:val="566C7075"/>
    <w:rsid w:val="567F3930"/>
    <w:rsid w:val="569C28D9"/>
    <w:rsid w:val="569E1CA7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CB00BA"/>
    <w:rsid w:val="57E13B23"/>
    <w:rsid w:val="57E803F5"/>
    <w:rsid w:val="57FF7E44"/>
    <w:rsid w:val="581D58D2"/>
    <w:rsid w:val="581D7870"/>
    <w:rsid w:val="58410447"/>
    <w:rsid w:val="5848213E"/>
    <w:rsid w:val="58585CA5"/>
    <w:rsid w:val="585B092C"/>
    <w:rsid w:val="585B10B9"/>
    <w:rsid w:val="585B2360"/>
    <w:rsid w:val="58791F38"/>
    <w:rsid w:val="58842497"/>
    <w:rsid w:val="5889658F"/>
    <w:rsid w:val="588B228E"/>
    <w:rsid w:val="588C1B35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7D188C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F3C0F"/>
    <w:rsid w:val="5B98135F"/>
    <w:rsid w:val="5BAE38DE"/>
    <w:rsid w:val="5BDF61B4"/>
    <w:rsid w:val="5BE87DE5"/>
    <w:rsid w:val="5BED3E7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050C35"/>
    <w:rsid w:val="5D124BEB"/>
    <w:rsid w:val="5D192D21"/>
    <w:rsid w:val="5D2027C1"/>
    <w:rsid w:val="5D225CD1"/>
    <w:rsid w:val="5D3354F7"/>
    <w:rsid w:val="5D42417E"/>
    <w:rsid w:val="5D464657"/>
    <w:rsid w:val="5D5054BD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62827"/>
    <w:rsid w:val="5E294791"/>
    <w:rsid w:val="5E451EDA"/>
    <w:rsid w:val="5E4F368A"/>
    <w:rsid w:val="5E5C07E5"/>
    <w:rsid w:val="5E715A73"/>
    <w:rsid w:val="5E943CE8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7468A0"/>
    <w:rsid w:val="5F8056F5"/>
    <w:rsid w:val="5F99736A"/>
    <w:rsid w:val="5FFA5AF0"/>
    <w:rsid w:val="60025B37"/>
    <w:rsid w:val="60403079"/>
    <w:rsid w:val="605B5185"/>
    <w:rsid w:val="605E7727"/>
    <w:rsid w:val="60633AE9"/>
    <w:rsid w:val="60786E50"/>
    <w:rsid w:val="609324B7"/>
    <w:rsid w:val="609A0BE6"/>
    <w:rsid w:val="60AE30BC"/>
    <w:rsid w:val="60C2149A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1EF03F8"/>
    <w:rsid w:val="62020FB7"/>
    <w:rsid w:val="620C2630"/>
    <w:rsid w:val="621E10E4"/>
    <w:rsid w:val="62251674"/>
    <w:rsid w:val="62307442"/>
    <w:rsid w:val="62360E03"/>
    <w:rsid w:val="624448E6"/>
    <w:rsid w:val="625507CA"/>
    <w:rsid w:val="626215D7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6F0201"/>
    <w:rsid w:val="639164D8"/>
    <w:rsid w:val="63A67EDD"/>
    <w:rsid w:val="63BB4B8D"/>
    <w:rsid w:val="64072FEA"/>
    <w:rsid w:val="642E3BAE"/>
    <w:rsid w:val="642E66F3"/>
    <w:rsid w:val="643039C7"/>
    <w:rsid w:val="64387B95"/>
    <w:rsid w:val="64404BC3"/>
    <w:rsid w:val="64445368"/>
    <w:rsid w:val="644C7AFA"/>
    <w:rsid w:val="64586B28"/>
    <w:rsid w:val="645938C2"/>
    <w:rsid w:val="647B7007"/>
    <w:rsid w:val="647F5A1A"/>
    <w:rsid w:val="648C644C"/>
    <w:rsid w:val="64961FCD"/>
    <w:rsid w:val="64A0456F"/>
    <w:rsid w:val="64AA2BCD"/>
    <w:rsid w:val="64BA4B87"/>
    <w:rsid w:val="64C81A3B"/>
    <w:rsid w:val="64C90A75"/>
    <w:rsid w:val="64CE1FFC"/>
    <w:rsid w:val="64D10DA9"/>
    <w:rsid w:val="64D41369"/>
    <w:rsid w:val="64EC0174"/>
    <w:rsid w:val="64F85334"/>
    <w:rsid w:val="65080613"/>
    <w:rsid w:val="65086574"/>
    <w:rsid w:val="6522379E"/>
    <w:rsid w:val="653D34A4"/>
    <w:rsid w:val="65571266"/>
    <w:rsid w:val="655A5738"/>
    <w:rsid w:val="65682A2B"/>
    <w:rsid w:val="656E1D4D"/>
    <w:rsid w:val="65767279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120424"/>
    <w:rsid w:val="661F55E3"/>
    <w:rsid w:val="66247526"/>
    <w:rsid w:val="66331EC7"/>
    <w:rsid w:val="664537B7"/>
    <w:rsid w:val="664553F0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8B52DF"/>
    <w:rsid w:val="67965199"/>
    <w:rsid w:val="67B6475E"/>
    <w:rsid w:val="67BF361D"/>
    <w:rsid w:val="67D63DD3"/>
    <w:rsid w:val="680C3566"/>
    <w:rsid w:val="6816281F"/>
    <w:rsid w:val="681933D7"/>
    <w:rsid w:val="68367B00"/>
    <w:rsid w:val="683C0B1E"/>
    <w:rsid w:val="684A5C17"/>
    <w:rsid w:val="68867DCB"/>
    <w:rsid w:val="68945A5A"/>
    <w:rsid w:val="68A2431B"/>
    <w:rsid w:val="68BB057A"/>
    <w:rsid w:val="68E17E46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71A16"/>
    <w:rsid w:val="693805E2"/>
    <w:rsid w:val="69823D63"/>
    <w:rsid w:val="699C52D8"/>
    <w:rsid w:val="699F1BCF"/>
    <w:rsid w:val="69A41238"/>
    <w:rsid w:val="69AA05E5"/>
    <w:rsid w:val="69CD62BA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0E7625"/>
    <w:rsid w:val="6B101BC9"/>
    <w:rsid w:val="6B1869AF"/>
    <w:rsid w:val="6B345AEF"/>
    <w:rsid w:val="6B3D0F84"/>
    <w:rsid w:val="6B4204CF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0E28B8"/>
    <w:rsid w:val="6C296ADC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D3025"/>
    <w:rsid w:val="6D5F4306"/>
    <w:rsid w:val="6D776C82"/>
    <w:rsid w:val="6D7E1A1B"/>
    <w:rsid w:val="6D880F57"/>
    <w:rsid w:val="6DAC6DAA"/>
    <w:rsid w:val="6DC52790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E28EC"/>
    <w:rsid w:val="703F1C14"/>
    <w:rsid w:val="7061127C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BC18F9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C646E6"/>
    <w:rsid w:val="72F80DDB"/>
    <w:rsid w:val="73007023"/>
    <w:rsid w:val="73153E94"/>
    <w:rsid w:val="73171265"/>
    <w:rsid w:val="731B631E"/>
    <w:rsid w:val="733175D6"/>
    <w:rsid w:val="73451A51"/>
    <w:rsid w:val="73455201"/>
    <w:rsid w:val="734746E1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DC165A"/>
    <w:rsid w:val="73E0270F"/>
    <w:rsid w:val="73E20584"/>
    <w:rsid w:val="73E801B7"/>
    <w:rsid w:val="74015DB5"/>
    <w:rsid w:val="74114085"/>
    <w:rsid w:val="74243BCA"/>
    <w:rsid w:val="746A44A8"/>
    <w:rsid w:val="74777ACD"/>
    <w:rsid w:val="74D5461C"/>
    <w:rsid w:val="74EA2620"/>
    <w:rsid w:val="74F60D8E"/>
    <w:rsid w:val="74F809B0"/>
    <w:rsid w:val="74FF481C"/>
    <w:rsid w:val="75282443"/>
    <w:rsid w:val="75432C2E"/>
    <w:rsid w:val="75513118"/>
    <w:rsid w:val="75A62F39"/>
    <w:rsid w:val="75AD1508"/>
    <w:rsid w:val="75B6119C"/>
    <w:rsid w:val="75CE4B05"/>
    <w:rsid w:val="75D07E9A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133517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B215C0"/>
    <w:rsid w:val="78DB27BA"/>
    <w:rsid w:val="78DF510F"/>
    <w:rsid w:val="78E96E50"/>
    <w:rsid w:val="78EB4D42"/>
    <w:rsid w:val="78F87FA0"/>
    <w:rsid w:val="78FB5F6B"/>
    <w:rsid w:val="79050E06"/>
    <w:rsid w:val="790563A2"/>
    <w:rsid w:val="79197211"/>
    <w:rsid w:val="79224FAA"/>
    <w:rsid w:val="79234BA2"/>
    <w:rsid w:val="792C2661"/>
    <w:rsid w:val="793773D2"/>
    <w:rsid w:val="79423484"/>
    <w:rsid w:val="79777B2E"/>
    <w:rsid w:val="79943E92"/>
    <w:rsid w:val="79A23B2A"/>
    <w:rsid w:val="79C840D5"/>
    <w:rsid w:val="79FA7C15"/>
    <w:rsid w:val="7A165009"/>
    <w:rsid w:val="7A230A9E"/>
    <w:rsid w:val="7A3F223D"/>
    <w:rsid w:val="7A9150DF"/>
    <w:rsid w:val="7A974293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A37AFA"/>
    <w:rsid w:val="7CBF59FA"/>
    <w:rsid w:val="7CD67017"/>
    <w:rsid w:val="7CDD0580"/>
    <w:rsid w:val="7CF1660D"/>
    <w:rsid w:val="7CF21352"/>
    <w:rsid w:val="7CF72E7C"/>
    <w:rsid w:val="7CF76BDC"/>
    <w:rsid w:val="7D280304"/>
    <w:rsid w:val="7D3F53B2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DF915A4"/>
    <w:rsid w:val="7E002BDB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EE732EF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32</Pages>
  <Words>3534</Words>
  <Characters>16506</Characters>
  <Lines>77</Lines>
  <Paragraphs>21</Paragraphs>
  <TotalTime>31</TotalTime>
  <ScaleCrop>false</ScaleCrop>
  <LinksUpToDate>false</LinksUpToDate>
  <CharactersWithSpaces>18571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2018-12-04T04:13:06Z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